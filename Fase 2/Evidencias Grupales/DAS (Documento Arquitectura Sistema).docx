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08ED21" w14:textId="77777777" w:rsidR="008756F4" w:rsidRPr="007E7E4B" w:rsidRDefault="008756F4" w:rsidP="008756F4">
      <w:pPr>
        <w:rPr>
          <w:noProof/>
          <w:lang w:val="es-CL"/>
        </w:rPr>
      </w:pPr>
    </w:p>
    <w:p w14:paraId="127DB626" w14:textId="543D48DF" w:rsidR="00145B63" w:rsidRPr="007E7E4B" w:rsidRDefault="00145B63" w:rsidP="008756F4">
      <w:pPr>
        <w:rPr>
          <w:noProof/>
          <w:lang w:val="es-CL"/>
        </w:rPr>
      </w:pPr>
    </w:p>
    <w:p w14:paraId="7BC19B41" w14:textId="77777777" w:rsidR="00145B63" w:rsidRPr="007E7E4B" w:rsidRDefault="00145B63" w:rsidP="008756F4">
      <w:pPr>
        <w:rPr>
          <w:noProof/>
          <w:lang w:val="es-CL"/>
        </w:rPr>
      </w:pPr>
    </w:p>
    <w:p w14:paraId="4D6E0971" w14:textId="77777777" w:rsidR="00145B63" w:rsidRPr="007E7E4B" w:rsidRDefault="00145B63" w:rsidP="008756F4">
      <w:pPr>
        <w:rPr>
          <w:noProof/>
          <w:lang w:val="es-CL"/>
        </w:rPr>
      </w:pPr>
    </w:p>
    <w:p w14:paraId="116D2592" w14:textId="77777777" w:rsidR="00145B63" w:rsidRPr="007E7E4B" w:rsidRDefault="00145B63" w:rsidP="008756F4">
      <w:pPr>
        <w:rPr>
          <w:noProof/>
          <w:lang w:val="es-CL"/>
        </w:rPr>
      </w:pPr>
    </w:p>
    <w:p w14:paraId="23470CA3" w14:textId="53B9A6E1" w:rsidR="00145B63" w:rsidRPr="007E7E4B" w:rsidRDefault="00145B63" w:rsidP="008756F4">
      <w:pPr>
        <w:rPr>
          <w:noProof/>
          <w:lang w:val="es-CL"/>
        </w:rPr>
      </w:pPr>
    </w:p>
    <w:p w14:paraId="77BC7E56" w14:textId="1443F23D" w:rsidR="00145B63" w:rsidRPr="007E7E4B" w:rsidRDefault="0069090F" w:rsidP="008756F4">
      <w:pPr>
        <w:rPr>
          <w:noProof/>
          <w:lang w:val="es-CL"/>
        </w:rPr>
      </w:pPr>
      <w:r w:rsidRPr="007E7E4B">
        <w:rPr>
          <w:noProof/>
          <w:lang w:val="es-CL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34168F2E" wp14:editId="2AA5AB66">
                <wp:simplePos x="0" y="0"/>
                <wp:positionH relativeFrom="column">
                  <wp:posOffset>424815</wp:posOffset>
                </wp:positionH>
                <wp:positionV relativeFrom="paragraph">
                  <wp:posOffset>31115</wp:posOffset>
                </wp:positionV>
                <wp:extent cx="4786630" cy="1685290"/>
                <wp:effectExtent l="0" t="0" r="13970" b="1016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6630" cy="1685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A048C7" w14:textId="4343459F" w:rsidR="0069090F" w:rsidRPr="0069090F" w:rsidRDefault="0069090F">
                            <w:pPr>
                              <w:rPr>
                                <w:sz w:val="72"/>
                                <w:szCs w:val="72"/>
                                <w:lang w:val="es-CL"/>
                              </w:rPr>
                            </w:pPr>
                            <w:r w:rsidRPr="0069090F">
                              <w:rPr>
                                <w:sz w:val="72"/>
                                <w:szCs w:val="72"/>
                                <w:lang w:val="es-CL"/>
                              </w:rPr>
                              <w:t>(DAS) Documento de Arquitectura del Sistema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168F2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3.45pt;margin-top:2.45pt;width:376.9pt;height:132.7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" strokecolor="white [3212]">
                <v:textbox>
                  <w:txbxContent>
                    <w:p w14:paraId="51A048C7" w14:textId="4343459F" w:rsidR="0069090F" w:rsidRPr="0069090F" w:rsidRDefault="0069090F">
                      <w:pPr>
                        <w:rPr>
                          <w:sz w:val="72"/>
                          <w:szCs w:val="72"/>
                          <w:lang w:val="es-CL"/>
                        </w:rPr>
                      </w:pPr>
                      <w:r w:rsidRPr="0069090F">
                        <w:rPr>
                          <w:sz w:val="72"/>
                          <w:szCs w:val="72"/>
                          <w:lang w:val="es-CL"/>
                        </w:rPr>
                        <w:t>(DAS) Documento de Arquitectura del Sistema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547A121" w14:textId="77777777" w:rsidR="00145B63" w:rsidRPr="007E7E4B" w:rsidRDefault="00145B63" w:rsidP="008756F4">
      <w:pPr>
        <w:rPr>
          <w:noProof/>
          <w:lang w:val="es-CL"/>
        </w:rPr>
      </w:pPr>
    </w:p>
    <w:p w14:paraId="77FD3A70" w14:textId="77777777" w:rsidR="00145B63" w:rsidRPr="007E7E4B" w:rsidRDefault="00145B63" w:rsidP="008756F4">
      <w:pPr>
        <w:rPr>
          <w:noProof/>
          <w:lang w:val="es-CL"/>
        </w:rPr>
      </w:pPr>
    </w:p>
    <w:p w14:paraId="48B7D785" w14:textId="77777777" w:rsidR="00145B63" w:rsidRPr="007E7E4B" w:rsidRDefault="00145B63" w:rsidP="008756F4">
      <w:pPr>
        <w:rPr>
          <w:noProof/>
          <w:lang w:val="es-CL"/>
        </w:rPr>
      </w:pPr>
    </w:p>
    <w:p w14:paraId="4FD3D478" w14:textId="77777777" w:rsidR="00145B63" w:rsidRPr="007E7E4B" w:rsidRDefault="00145B63" w:rsidP="008756F4">
      <w:pPr>
        <w:rPr>
          <w:noProof/>
          <w:lang w:val="es-CL"/>
        </w:rPr>
      </w:pPr>
    </w:p>
    <w:p w14:paraId="0C8AE08E" w14:textId="77777777" w:rsidR="00145B63" w:rsidRPr="007E7E4B" w:rsidRDefault="00145B63" w:rsidP="008756F4">
      <w:pPr>
        <w:rPr>
          <w:noProof/>
          <w:lang w:val="es-CL"/>
        </w:rPr>
      </w:pPr>
    </w:p>
    <w:p w14:paraId="46D55CB6" w14:textId="77777777" w:rsidR="008756F4" w:rsidRPr="007E7E4B" w:rsidRDefault="008756F4" w:rsidP="008756F4">
      <w:pPr>
        <w:rPr>
          <w:noProof/>
          <w:lang w:val="es-CL"/>
        </w:rPr>
      </w:pPr>
    </w:p>
    <w:p w14:paraId="025283A5" w14:textId="77777777" w:rsidR="008756F4" w:rsidRPr="007E7E4B" w:rsidRDefault="008756F4" w:rsidP="008756F4">
      <w:pPr>
        <w:rPr>
          <w:noProof/>
          <w:lang w:val="es-CL"/>
        </w:rPr>
      </w:pPr>
    </w:p>
    <w:p w14:paraId="3290F608" w14:textId="77777777" w:rsidR="008756F4" w:rsidRPr="007E7E4B" w:rsidRDefault="008756F4" w:rsidP="008756F4">
      <w:pPr>
        <w:rPr>
          <w:noProof/>
          <w:lang w:val="es-CL"/>
        </w:rPr>
      </w:pPr>
    </w:p>
    <w:p w14:paraId="7E3B675F" w14:textId="77777777" w:rsidR="008756F4" w:rsidRPr="007E7E4B" w:rsidRDefault="008756F4" w:rsidP="008756F4">
      <w:pPr>
        <w:rPr>
          <w:noProof/>
          <w:lang w:val="es-CL"/>
        </w:rPr>
      </w:pPr>
    </w:p>
    <w:p w14:paraId="47F9AFE2" w14:textId="77777777" w:rsidR="008756F4" w:rsidRPr="007E7E4B" w:rsidRDefault="008756F4" w:rsidP="008756F4">
      <w:pPr>
        <w:rPr>
          <w:noProof/>
          <w:lang w:val="es-CL"/>
        </w:rPr>
      </w:pPr>
    </w:p>
    <w:p w14:paraId="50DD3B0E" w14:textId="77777777" w:rsidR="008756F4" w:rsidRPr="007E7E4B" w:rsidRDefault="008756F4" w:rsidP="008756F4">
      <w:pPr>
        <w:rPr>
          <w:noProof/>
          <w:lang w:val="es-CL"/>
        </w:rPr>
      </w:pPr>
    </w:p>
    <w:p w14:paraId="522F6CA4" w14:textId="77777777" w:rsidR="008756F4" w:rsidRPr="007E7E4B" w:rsidRDefault="008756F4" w:rsidP="008756F4">
      <w:pPr>
        <w:rPr>
          <w:noProof/>
          <w:lang w:val="es-CL"/>
        </w:rPr>
      </w:pPr>
    </w:p>
    <w:p w14:paraId="0067A048" w14:textId="77777777" w:rsidR="008756F4" w:rsidRPr="007E7E4B" w:rsidRDefault="008756F4" w:rsidP="008756F4">
      <w:pPr>
        <w:rPr>
          <w:noProof/>
          <w:lang w:val="es-CL"/>
        </w:rPr>
      </w:pPr>
    </w:p>
    <w:p w14:paraId="227C8F53" w14:textId="77777777" w:rsidR="00145B63" w:rsidRPr="007E7E4B" w:rsidRDefault="00145B63" w:rsidP="008756F4">
      <w:pPr>
        <w:rPr>
          <w:noProof/>
          <w:lang w:val="es-CL"/>
        </w:rPr>
      </w:pPr>
    </w:p>
    <w:p w14:paraId="1F931A3A" w14:textId="77777777" w:rsidR="00145B63" w:rsidRPr="007E7E4B" w:rsidRDefault="00145B63" w:rsidP="008756F4">
      <w:pPr>
        <w:rPr>
          <w:noProof/>
          <w:lang w:val="es-CL"/>
        </w:rPr>
      </w:pPr>
    </w:p>
    <w:p w14:paraId="6961F856" w14:textId="77777777" w:rsidR="00145B63" w:rsidRPr="007E7E4B" w:rsidRDefault="00145B63" w:rsidP="008756F4">
      <w:pPr>
        <w:rPr>
          <w:noProof/>
          <w:lang w:val="es-CL"/>
        </w:rPr>
      </w:pPr>
    </w:p>
    <w:p w14:paraId="6E80F034" w14:textId="77777777" w:rsidR="00145B63" w:rsidRPr="007E7E4B" w:rsidRDefault="00145B63" w:rsidP="008756F4">
      <w:pPr>
        <w:rPr>
          <w:noProof/>
          <w:lang w:val="es-CL"/>
        </w:rPr>
      </w:pPr>
    </w:p>
    <w:p w14:paraId="1ECC7F15" w14:textId="779CDF71" w:rsidR="006E6A93" w:rsidRPr="007E7E4B" w:rsidRDefault="006E6A93" w:rsidP="00184A7C">
      <w:pPr>
        <w:pStyle w:val="EstiloTtuloVerdana14pt"/>
        <w:rPr>
          <w:noProof/>
          <w:lang w:val="es-CL"/>
        </w:rPr>
      </w:pPr>
    </w:p>
    <w:p w14:paraId="2634132F" w14:textId="51360992" w:rsidR="006E6A93" w:rsidRPr="007E7E4B" w:rsidRDefault="006E6A93">
      <w:pPr>
        <w:rPr>
          <w:noProof/>
          <w:lang w:val="es-CL"/>
        </w:rPr>
      </w:pPr>
    </w:p>
    <w:p w14:paraId="36D0C1A6" w14:textId="1A797F5C" w:rsidR="002304C4" w:rsidRPr="007E7E4B" w:rsidRDefault="002304C4">
      <w:pPr>
        <w:rPr>
          <w:noProof/>
          <w:lang w:val="es-CL"/>
        </w:rPr>
      </w:pPr>
    </w:p>
    <w:p w14:paraId="01A1D367" w14:textId="24E50480" w:rsidR="002304C4" w:rsidRPr="007E7E4B" w:rsidRDefault="002304C4">
      <w:pPr>
        <w:rPr>
          <w:noProof/>
          <w:lang w:val="es-CL"/>
        </w:rPr>
      </w:pPr>
    </w:p>
    <w:p w14:paraId="3837BE95" w14:textId="5DA02C78" w:rsidR="002304C4" w:rsidRPr="007E7E4B" w:rsidRDefault="002304C4">
      <w:pPr>
        <w:rPr>
          <w:noProof/>
          <w:lang w:val="es-CL"/>
        </w:rPr>
      </w:pPr>
    </w:p>
    <w:p w14:paraId="4D971B64" w14:textId="3E330279" w:rsidR="002304C4" w:rsidRPr="007E7E4B" w:rsidRDefault="002304C4">
      <w:pPr>
        <w:rPr>
          <w:noProof/>
          <w:lang w:val="es-CL"/>
        </w:rPr>
      </w:pPr>
    </w:p>
    <w:p w14:paraId="3902B8A6" w14:textId="64915221" w:rsidR="002304C4" w:rsidRPr="007E7E4B" w:rsidRDefault="002304C4">
      <w:pPr>
        <w:rPr>
          <w:noProof/>
          <w:lang w:val="es-CL"/>
        </w:rPr>
      </w:pPr>
    </w:p>
    <w:p w14:paraId="387292AB" w14:textId="1E071D94" w:rsidR="002304C4" w:rsidRPr="007E7E4B" w:rsidRDefault="0069090F">
      <w:pPr>
        <w:rPr>
          <w:noProof/>
          <w:lang w:val="es-CL"/>
        </w:rPr>
      </w:pPr>
      <w:r w:rsidRPr="007E7E4B">
        <w:rPr>
          <w:noProof/>
          <w:lang w:val="es-CL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0EA112F3" wp14:editId="1DAD6119">
                <wp:simplePos x="0" y="0"/>
                <wp:positionH relativeFrom="margin">
                  <wp:posOffset>1680845</wp:posOffset>
                </wp:positionH>
                <wp:positionV relativeFrom="paragraph">
                  <wp:posOffset>17145</wp:posOffset>
                </wp:positionV>
                <wp:extent cx="3863975" cy="1414780"/>
                <wp:effectExtent l="0" t="0" r="3175" b="0"/>
                <wp:wrapSquare wrapText="bothSides"/>
                <wp:docPr id="166285037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3975" cy="1414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C97EEE" w14:textId="06FB7D13" w:rsidR="0069090F" w:rsidRPr="0069090F" w:rsidRDefault="0069090F">
                            <w:pPr>
                              <w:rPr>
                                <w:sz w:val="24"/>
                                <w:szCs w:val="24"/>
                                <w:lang w:val="es-CL"/>
                              </w:rPr>
                            </w:pPr>
                            <w:r w:rsidRPr="0069090F">
                              <w:rPr>
                                <w:b/>
                                <w:bCs/>
                                <w:sz w:val="24"/>
                                <w:szCs w:val="24"/>
                                <w:lang w:val="es-CL"/>
                              </w:rPr>
                              <w:t>Versión:</w:t>
                            </w:r>
                            <w:r w:rsidRPr="0069090F">
                              <w:rPr>
                                <w:sz w:val="24"/>
                                <w:szCs w:val="24"/>
                                <w:lang w:val="es-CL"/>
                              </w:rPr>
                              <w:t xml:space="preserve"> 1.0</w:t>
                            </w:r>
                            <w:r w:rsidRPr="0069090F">
                              <w:rPr>
                                <w:sz w:val="24"/>
                                <w:szCs w:val="24"/>
                                <w:lang w:val="es-CL"/>
                              </w:rPr>
                              <w:br/>
                            </w:r>
                            <w:r w:rsidRPr="0069090F">
                              <w:rPr>
                                <w:b/>
                                <w:bCs/>
                                <w:sz w:val="24"/>
                                <w:szCs w:val="24"/>
                                <w:lang w:val="es-CL"/>
                              </w:rPr>
                              <w:t>Proyecto:</w:t>
                            </w:r>
                            <w:r w:rsidRPr="0069090F">
                              <w:rPr>
                                <w:sz w:val="24"/>
                                <w:szCs w:val="24"/>
                                <w:lang w:val="es-CL"/>
                              </w:rPr>
                              <w:t xml:space="preserve"> </w:t>
                            </w:r>
                            <w:r w:rsidRPr="0069090F">
                              <w:rPr>
                                <w:b/>
                                <w:bCs/>
                                <w:sz w:val="24"/>
                                <w:szCs w:val="24"/>
                                <w:lang w:val="es-CL"/>
                              </w:rPr>
                              <w:t>SuperLocaliza</w:t>
                            </w:r>
                            <w:r w:rsidRPr="0069090F">
                              <w:rPr>
                                <w:sz w:val="24"/>
                                <w:szCs w:val="24"/>
                                <w:lang w:val="es-CL"/>
                              </w:rPr>
                              <w:br/>
                            </w:r>
                            <w:r w:rsidRPr="0069090F">
                              <w:rPr>
                                <w:b/>
                                <w:bCs/>
                                <w:sz w:val="24"/>
                                <w:szCs w:val="24"/>
                                <w:lang w:val="es-CL"/>
                              </w:rPr>
                              <w:t>Fecha:</w:t>
                            </w:r>
                            <w:r w:rsidRPr="0069090F">
                              <w:rPr>
                                <w:sz w:val="24"/>
                                <w:szCs w:val="24"/>
                                <w:lang w:val="es-CL"/>
                              </w:rPr>
                              <w:t xml:space="preserve"> 07-10-2025</w:t>
                            </w:r>
                            <w:r w:rsidRPr="0069090F">
                              <w:rPr>
                                <w:sz w:val="24"/>
                                <w:szCs w:val="24"/>
                                <w:lang w:val="es-CL"/>
                              </w:rPr>
                              <w:br/>
                            </w:r>
                            <w:r w:rsidRPr="0069090F">
                              <w:rPr>
                                <w:b/>
                                <w:bCs/>
                                <w:sz w:val="24"/>
                                <w:szCs w:val="24"/>
                                <w:lang w:val="es-CL"/>
                              </w:rPr>
                              <w:t>Documento mantenido por:</w:t>
                            </w:r>
                            <w:r w:rsidRPr="0069090F">
                              <w:rPr>
                                <w:sz w:val="24"/>
                                <w:szCs w:val="24"/>
                                <w:lang w:val="es-CL"/>
                              </w:rPr>
                              <w:t xml:space="preserve"> </w:t>
                            </w:r>
                            <w:r w:rsidRPr="0069090F">
                              <w:rPr>
                                <w:b/>
                                <w:bCs/>
                                <w:sz w:val="24"/>
                                <w:szCs w:val="24"/>
                                <w:lang w:val="es-CL"/>
                              </w:rPr>
                              <w:t>Nicki Bravo (jefe de Proyecto)</w:t>
                            </w:r>
                            <w:r w:rsidRPr="0069090F">
                              <w:rPr>
                                <w:sz w:val="24"/>
                                <w:szCs w:val="24"/>
                                <w:lang w:val="es-CL"/>
                              </w:rPr>
                              <w:br/>
                            </w:r>
                            <w:r w:rsidRPr="0069090F">
                              <w:rPr>
                                <w:b/>
                                <w:bCs/>
                                <w:sz w:val="24"/>
                                <w:szCs w:val="24"/>
                                <w:lang w:val="es-CL"/>
                              </w:rPr>
                              <w:t>Aprobadores:</w:t>
                            </w:r>
                            <w:r w:rsidRPr="0069090F">
                              <w:rPr>
                                <w:sz w:val="24"/>
                                <w:szCs w:val="24"/>
                                <w:lang w:val="es-CL"/>
                              </w:rPr>
                              <w:t xml:space="preserve"> </w:t>
                            </w:r>
                            <w:r w:rsidRPr="0069090F">
                              <w:rPr>
                                <w:b/>
                                <w:bCs/>
                                <w:sz w:val="24"/>
                                <w:szCs w:val="24"/>
                                <w:lang w:val="es-CL"/>
                              </w:rPr>
                              <w:t>Juan Pérez (Patrocinador principal)</w:t>
                            </w:r>
                            <w:r w:rsidRPr="0069090F">
                              <w:rPr>
                                <w:sz w:val="24"/>
                                <w:szCs w:val="24"/>
                                <w:lang w:val="es-CL"/>
                              </w:rPr>
                              <w:t xml:space="preserve">, </w:t>
                            </w:r>
                            <w:r w:rsidRPr="0069090F">
                              <w:rPr>
                                <w:b/>
                                <w:bCs/>
                                <w:sz w:val="24"/>
                                <w:szCs w:val="24"/>
                                <w:lang w:val="es-CL"/>
                              </w:rPr>
                              <w:t>María Gómez (Gerente Comercial)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112F3" id="_x0000_s1027" type="#_x0000_t202" style="position:absolute;margin-left:132.35pt;margin-top:1.35pt;width:304.25pt;height:111.4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" stroked="f">
                <v:textbox>
                  <w:txbxContent>
                    <w:p w14:paraId="50C97EEE" w14:textId="06FB7D13" w:rsidR="0069090F" w:rsidRPr="0069090F" w:rsidRDefault="0069090F">
                      <w:pPr>
                        <w:rPr>
                          <w:sz w:val="24"/>
                          <w:szCs w:val="24"/>
                          <w:lang w:val="es-CL"/>
                        </w:rPr>
                      </w:pPr>
                      <w:r w:rsidRPr="0069090F">
                        <w:rPr>
                          <w:b/>
                          <w:bCs/>
                          <w:sz w:val="24"/>
                          <w:szCs w:val="24"/>
                          <w:lang w:val="es-CL"/>
                        </w:rPr>
                        <w:t>Versión:</w:t>
                      </w:r>
                      <w:r w:rsidRPr="0069090F">
                        <w:rPr>
                          <w:sz w:val="24"/>
                          <w:szCs w:val="24"/>
                          <w:lang w:val="es-CL"/>
                        </w:rPr>
                        <w:t xml:space="preserve"> 1.0</w:t>
                      </w:r>
                      <w:r w:rsidRPr="0069090F">
                        <w:rPr>
                          <w:sz w:val="24"/>
                          <w:szCs w:val="24"/>
                          <w:lang w:val="es-CL"/>
                        </w:rPr>
                        <w:br/>
                      </w:r>
                      <w:r w:rsidRPr="0069090F">
                        <w:rPr>
                          <w:b/>
                          <w:bCs/>
                          <w:sz w:val="24"/>
                          <w:szCs w:val="24"/>
                          <w:lang w:val="es-CL"/>
                        </w:rPr>
                        <w:t>Proyecto:</w:t>
                      </w:r>
                      <w:r w:rsidRPr="0069090F">
                        <w:rPr>
                          <w:sz w:val="24"/>
                          <w:szCs w:val="24"/>
                          <w:lang w:val="es-CL"/>
                        </w:rPr>
                        <w:t xml:space="preserve"> </w:t>
                      </w:r>
                      <w:r w:rsidRPr="0069090F">
                        <w:rPr>
                          <w:b/>
                          <w:bCs/>
                          <w:sz w:val="24"/>
                          <w:szCs w:val="24"/>
                          <w:lang w:val="es-CL"/>
                        </w:rPr>
                        <w:t>SuperLocaliza</w:t>
                      </w:r>
                      <w:r w:rsidRPr="0069090F">
                        <w:rPr>
                          <w:sz w:val="24"/>
                          <w:szCs w:val="24"/>
                          <w:lang w:val="es-CL"/>
                        </w:rPr>
                        <w:br/>
                      </w:r>
                      <w:r w:rsidRPr="0069090F">
                        <w:rPr>
                          <w:b/>
                          <w:bCs/>
                          <w:sz w:val="24"/>
                          <w:szCs w:val="24"/>
                          <w:lang w:val="es-CL"/>
                        </w:rPr>
                        <w:t>Fecha:</w:t>
                      </w:r>
                      <w:r w:rsidRPr="0069090F">
                        <w:rPr>
                          <w:sz w:val="24"/>
                          <w:szCs w:val="24"/>
                          <w:lang w:val="es-CL"/>
                        </w:rPr>
                        <w:t xml:space="preserve"> 07-10-2025</w:t>
                      </w:r>
                      <w:r w:rsidRPr="0069090F">
                        <w:rPr>
                          <w:sz w:val="24"/>
                          <w:szCs w:val="24"/>
                          <w:lang w:val="es-CL"/>
                        </w:rPr>
                        <w:br/>
                      </w:r>
                      <w:r w:rsidRPr="0069090F">
                        <w:rPr>
                          <w:b/>
                          <w:bCs/>
                          <w:sz w:val="24"/>
                          <w:szCs w:val="24"/>
                          <w:lang w:val="es-CL"/>
                        </w:rPr>
                        <w:t>Documento mantenido por:</w:t>
                      </w:r>
                      <w:r w:rsidRPr="0069090F">
                        <w:rPr>
                          <w:sz w:val="24"/>
                          <w:szCs w:val="24"/>
                          <w:lang w:val="es-CL"/>
                        </w:rPr>
                        <w:t xml:space="preserve"> </w:t>
                      </w:r>
                      <w:r w:rsidRPr="0069090F">
                        <w:rPr>
                          <w:b/>
                          <w:bCs/>
                          <w:sz w:val="24"/>
                          <w:szCs w:val="24"/>
                          <w:lang w:val="es-CL"/>
                        </w:rPr>
                        <w:t>Nicki Bravo (jefe de Proyecto)</w:t>
                      </w:r>
                      <w:r w:rsidRPr="0069090F">
                        <w:rPr>
                          <w:sz w:val="24"/>
                          <w:szCs w:val="24"/>
                          <w:lang w:val="es-CL"/>
                        </w:rPr>
                        <w:br/>
                      </w:r>
                      <w:r w:rsidRPr="0069090F">
                        <w:rPr>
                          <w:b/>
                          <w:bCs/>
                          <w:sz w:val="24"/>
                          <w:szCs w:val="24"/>
                          <w:lang w:val="es-CL"/>
                        </w:rPr>
                        <w:t>Aprobadores:</w:t>
                      </w:r>
                      <w:r w:rsidRPr="0069090F">
                        <w:rPr>
                          <w:sz w:val="24"/>
                          <w:szCs w:val="24"/>
                          <w:lang w:val="es-CL"/>
                        </w:rPr>
                        <w:t xml:space="preserve"> </w:t>
                      </w:r>
                      <w:r w:rsidRPr="0069090F">
                        <w:rPr>
                          <w:b/>
                          <w:bCs/>
                          <w:sz w:val="24"/>
                          <w:szCs w:val="24"/>
                          <w:lang w:val="es-CL"/>
                        </w:rPr>
                        <w:t>Juan Pérez (Patrocinador principal)</w:t>
                      </w:r>
                      <w:r w:rsidRPr="0069090F">
                        <w:rPr>
                          <w:sz w:val="24"/>
                          <w:szCs w:val="24"/>
                          <w:lang w:val="es-CL"/>
                        </w:rPr>
                        <w:t xml:space="preserve">, </w:t>
                      </w:r>
                      <w:r w:rsidRPr="0069090F">
                        <w:rPr>
                          <w:b/>
                          <w:bCs/>
                          <w:sz w:val="24"/>
                          <w:szCs w:val="24"/>
                          <w:lang w:val="es-CL"/>
                        </w:rPr>
                        <w:t>María Gómez (Gerente Comercial)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E718636" w14:textId="47829AF5" w:rsidR="002304C4" w:rsidRPr="007E7E4B" w:rsidRDefault="002304C4">
      <w:pPr>
        <w:rPr>
          <w:noProof/>
          <w:lang w:val="es-CL"/>
        </w:rPr>
      </w:pPr>
    </w:p>
    <w:p w14:paraId="0436822A" w14:textId="42F076B7" w:rsidR="00145B63" w:rsidRPr="007E7E4B" w:rsidRDefault="00145B63">
      <w:pPr>
        <w:rPr>
          <w:noProof/>
          <w:lang w:val="es-CL"/>
        </w:rPr>
      </w:pPr>
    </w:p>
    <w:p w14:paraId="3A2C2FBE" w14:textId="696C4486" w:rsidR="006F607E" w:rsidRPr="007E7E4B" w:rsidRDefault="006F607E" w:rsidP="006F607E">
      <w:pPr>
        <w:pStyle w:val="InfoBlue"/>
        <w:rPr>
          <w:noProof/>
          <w:lang w:val="es-CL"/>
        </w:rPr>
      </w:pPr>
    </w:p>
    <w:p w14:paraId="4C30657D" w14:textId="422A1737" w:rsidR="00CA13E0" w:rsidRPr="007E7E4B" w:rsidRDefault="00CA13E0" w:rsidP="00CA13E0">
      <w:pPr>
        <w:pStyle w:val="Textoindependiente"/>
        <w:rPr>
          <w:noProof/>
          <w:lang w:val="es-CL"/>
        </w:rPr>
      </w:pPr>
    </w:p>
    <w:p w14:paraId="77B2419A" w14:textId="493B7C9B" w:rsidR="00D93912" w:rsidRPr="007E7E4B" w:rsidRDefault="00F45AC8" w:rsidP="00184A7C">
      <w:pPr>
        <w:pStyle w:val="EstiloTtuloVerdana14pt"/>
        <w:rPr>
          <w:noProof/>
          <w:lang w:val="es-CL"/>
        </w:rPr>
      </w:pPr>
      <w:r w:rsidRPr="007E7E4B">
        <w:rPr>
          <w:noProof/>
          <w:lang w:val="es-CL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A59CF7F" wp14:editId="627A27DB">
                <wp:simplePos x="0" y="0"/>
                <wp:positionH relativeFrom="column">
                  <wp:posOffset>-1180465</wp:posOffset>
                </wp:positionH>
                <wp:positionV relativeFrom="paragraph">
                  <wp:posOffset>2205355</wp:posOffset>
                </wp:positionV>
                <wp:extent cx="7886700" cy="231140"/>
                <wp:effectExtent l="0" t="0" r="0" b="0"/>
                <wp:wrapNone/>
                <wp:docPr id="2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86700" cy="231140"/>
                        </a:xfrm>
                        <a:prstGeom prst="rect">
                          <a:avLst/>
                        </a:prstGeom>
                        <a:solidFill>
                          <a:srgbClr val="3366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9ADF4E" id="Rectangle 26" o:spid="_x0000_s1026" style="position:absolute;margin-left:-92.95pt;margin-top:173.65pt;width:621pt;height:18.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" fillcolor="#36c" stroked="f" strokecolor="blue"/>
            </w:pict>
          </mc:Fallback>
        </mc:AlternateContent>
      </w:r>
      <w:r w:rsidR="0038457F" w:rsidRPr="007E7E4B">
        <w:rPr>
          <w:noProof/>
          <w:lang w:val="es-CL"/>
        </w:rPr>
        <w:br w:type="page"/>
      </w:r>
      <w:r w:rsidR="00D93912" w:rsidRPr="007E7E4B">
        <w:rPr>
          <w:noProof/>
          <w:lang w:val="es-CL"/>
        </w:rPr>
        <w:lastRenderedPageBreak/>
        <w:t>Identificación de Documento</w:t>
      </w:r>
    </w:p>
    <w:p w14:paraId="0C8B9EF2" w14:textId="77777777" w:rsidR="008D1903" w:rsidRPr="007E7E4B" w:rsidRDefault="008D1903" w:rsidP="00184A7C">
      <w:pPr>
        <w:pStyle w:val="EstiloTtuloVerdana14pt"/>
        <w:rPr>
          <w:noProof/>
          <w:lang w:val="es-C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75"/>
        <w:gridCol w:w="6115"/>
      </w:tblGrid>
      <w:tr w:rsidR="00D93912" w:rsidRPr="007E7E4B" w14:paraId="602F4012" w14:textId="77777777">
        <w:tc>
          <w:tcPr>
            <w:tcW w:w="2775" w:type="dxa"/>
            <w:shd w:val="clear" w:color="auto" w:fill="F3F3F3"/>
          </w:tcPr>
          <w:p w14:paraId="635D4FE7" w14:textId="77777777" w:rsidR="00D93912" w:rsidRPr="007E7E4B" w:rsidRDefault="00D93912" w:rsidP="001B496D">
            <w:pPr>
              <w:pStyle w:val="Tabletext"/>
              <w:rPr>
                <w:b/>
                <w:noProof/>
                <w:lang w:val="es-CL"/>
              </w:rPr>
            </w:pPr>
            <w:r w:rsidRPr="007E7E4B">
              <w:rPr>
                <w:b/>
                <w:noProof/>
                <w:lang w:val="es-CL"/>
              </w:rPr>
              <w:t>Identificación</w:t>
            </w:r>
          </w:p>
        </w:tc>
        <w:tc>
          <w:tcPr>
            <w:tcW w:w="6115" w:type="dxa"/>
          </w:tcPr>
          <w:p w14:paraId="0DCF2E48" w14:textId="30CF0128" w:rsidR="00D93912" w:rsidRPr="007E7E4B" w:rsidRDefault="0069090F" w:rsidP="001B496D">
            <w:pPr>
              <w:pStyle w:val="Tabletext"/>
              <w:rPr>
                <w:noProof/>
                <w:lang w:val="es-CL"/>
              </w:rPr>
            </w:pPr>
            <w:r w:rsidRPr="007E7E4B">
              <w:rPr>
                <w:noProof/>
                <w:lang w:val="es-CL"/>
              </w:rPr>
              <w:t>DAS-SuperLocaliza-1.0</w:t>
            </w:r>
          </w:p>
        </w:tc>
      </w:tr>
      <w:tr w:rsidR="00D93912" w:rsidRPr="007E7E4B" w14:paraId="6171CF6C" w14:textId="77777777">
        <w:tc>
          <w:tcPr>
            <w:tcW w:w="2775" w:type="dxa"/>
            <w:shd w:val="clear" w:color="auto" w:fill="F3F3F3"/>
          </w:tcPr>
          <w:p w14:paraId="0FB9CA0F" w14:textId="77777777" w:rsidR="00D93912" w:rsidRPr="007E7E4B" w:rsidRDefault="00D93912" w:rsidP="001B496D">
            <w:pPr>
              <w:pStyle w:val="Tabletext"/>
              <w:rPr>
                <w:b/>
                <w:noProof/>
                <w:lang w:val="es-CL"/>
              </w:rPr>
            </w:pPr>
            <w:r w:rsidRPr="007E7E4B">
              <w:rPr>
                <w:b/>
                <w:noProof/>
                <w:lang w:val="es-CL"/>
              </w:rPr>
              <w:t>Proyecto</w:t>
            </w:r>
          </w:p>
        </w:tc>
        <w:tc>
          <w:tcPr>
            <w:tcW w:w="6115" w:type="dxa"/>
          </w:tcPr>
          <w:p w14:paraId="65895AEB" w14:textId="71C1ADB8" w:rsidR="00D93912" w:rsidRPr="007E7E4B" w:rsidRDefault="0069090F" w:rsidP="0069090F">
            <w:pPr>
              <w:pStyle w:val="Tabletext"/>
              <w:rPr>
                <w:noProof/>
                <w:lang w:val="es-CL"/>
              </w:rPr>
            </w:pPr>
            <w:r w:rsidRPr="007E7E4B">
              <w:rPr>
                <w:noProof/>
                <w:lang w:val="es-CL"/>
              </w:rPr>
              <w:t>SuperLocaliza</w:t>
            </w:r>
          </w:p>
        </w:tc>
      </w:tr>
      <w:tr w:rsidR="00D93912" w:rsidRPr="007E7E4B" w14:paraId="25014CB5" w14:textId="77777777">
        <w:tc>
          <w:tcPr>
            <w:tcW w:w="2775" w:type="dxa"/>
            <w:shd w:val="clear" w:color="auto" w:fill="F3F3F3"/>
          </w:tcPr>
          <w:p w14:paraId="662F4B35" w14:textId="77777777" w:rsidR="00D93912" w:rsidRPr="007E7E4B" w:rsidRDefault="00D93912" w:rsidP="001B496D">
            <w:pPr>
              <w:pStyle w:val="Tabletext"/>
              <w:rPr>
                <w:b/>
                <w:noProof/>
                <w:lang w:val="es-CL"/>
              </w:rPr>
            </w:pPr>
            <w:r w:rsidRPr="007E7E4B">
              <w:rPr>
                <w:b/>
                <w:noProof/>
                <w:lang w:val="es-CL"/>
              </w:rPr>
              <w:t>Versión</w:t>
            </w:r>
          </w:p>
        </w:tc>
        <w:tc>
          <w:tcPr>
            <w:tcW w:w="6115" w:type="dxa"/>
          </w:tcPr>
          <w:p w14:paraId="3F651C73" w14:textId="60C31CB2" w:rsidR="00D93912" w:rsidRPr="007E7E4B" w:rsidRDefault="0069090F" w:rsidP="001B496D">
            <w:pPr>
              <w:pStyle w:val="Tabletext"/>
              <w:rPr>
                <w:noProof/>
                <w:lang w:val="es-CL"/>
              </w:rPr>
            </w:pPr>
            <w:r w:rsidRPr="007E7E4B">
              <w:rPr>
                <w:noProof/>
                <w:lang w:val="es-CL"/>
              </w:rPr>
              <w:t>1.0</w:t>
            </w:r>
          </w:p>
        </w:tc>
      </w:tr>
    </w:tbl>
    <w:p w14:paraId="3DE888EE" w14:textId="77777777" w:rsidR="00D93912" w:rsidRPr="007E7E4B" w:rsidRDefault="00D93912" w:rsidP="001B496D">
      <w:pPr>
        <w:pStyle w:val="Tabletext"/>
        <w:jc w:val="center"/>
        <w:rPr>
          <w:b/>
          <w:noProof/>
          <w:lang w:val="es-C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13"/>
        <w:gridCol w:w="6077"/>
      </w:tblGrid>
      <w:tr w:rsidR="00D93912" w:rsidRPr="007E7E4B" w14:paraId="7F7DF54C" w14:textId="77777777">
        <w:tc>
          <w:tcPr>
            <w:tcW w:w="2813" w:type="dxa"/>
            <w:shd w:val="clear" w:color="auto" w:fill="F3F3F3"/>
          </w:tcPr>
          <w:p w14:paraId="1CD9EFC0" w14:textId="77777777" w:rsidR="00D93912" w:rsidRPr="007E7E4B" w:rsidRDefault="00D93912" w:rsidP="001B496D">
            <w:pPr>
              <w:pStyle w:val="Tabletext"/>
              <w:rPr>
                <w:b/>
                <w:noProof/>
                <w:lang w:val="es-CL"/>
              </w:rPr>
            </w:pPr>
            <w:r w:rsidRPr="007E7E4B">
              <w:rPr>
                <w:b/>
                <w:noProof/>
                <w:lang w:val="es-CL"/>
              </w:rPr>
              <w:t>Documento mantenido por</w:t>
            </w:r>
          </w:p>
        </w:tc>
        <w:tc>
          <w:tcPr>
            <w:tcW w:w="6077" w:type="dxa"/>
          </w:tcPr>
          <w:p w14:paraId="6FCF51B1" w14:textId="791DD987" w:rsidR="00D93912" w:rsidRPr="007E7E4B" w:rsidRDefault="0069090F" w:rsidP="001B496D">
            <w:pPr>
              <w:pStyle w:val="Tabletext"/>
              <w:rPr>
                <w:noProof/>
                <w:lang w:val="es-CL"/>
              </w:rPr>
            </w:pPr>
            <w:r w:rsidRPr="007E7E4B">
              <w:rPr>
                <w:noProof/>
                <w:lang w:val="es-CL"/>
              </w:rPr>
              <w:t>Nicki Bravo — Jefe de Proyecto</w:t>
            </w:r>
          </w:p>
        </w:tc>
      </w:tr>
      <w:tr w:rsidR="00D93912" w:rsidRPr="007E7E4B" w14:paraId="36A393C0" w14:textId="77777777">
        <w:tc>
          <w:tcPr>
            <w:tcW w:w="2813" w:type="dxa"/>
            <w:shd w:val="clear" w:color="auto" w:fill="F3F3F3"/>
          </w:tcPr>
          <w:p w14:paraId="1E386A82" w14:textId="77777777" w:rsidR="00D93912" w:rsidRPr="007E7E4B" w:rsidRDefault="00D93912" w:rsidP="001B496D">
            <w:pPr>
              <w:pStyle w:val="Tabletext"/>
              <w:rPr>
                <w:b/>
                <w:noProof/>
                <w:lang w:val="es-CL"/>
              </w:rPr>
            </w:pPr>
            <w:r w:rsidRPr="007E7E4B">
              <w:rPr>
                <w:b/>
                <w:noProof/>
                <w:lang w:val="es-CL"/>
              </w:rPr>
              <w:t>Fecha de ultima revisión</w:t>
            </w:r>
          </w:p>
        </w:tc>
        <w:tc>
          <w:tcPr>
            <w:tcW w:w="6077" w:type="dxa"/>
          </w:tcPr>
          <w:p w14:paraId="755AC77A" w14:textId="52F25838" w:rsidR="00D93912" w:rsidRPr="007E7E4B" w:rsidRDefault="0069090F" w:rsidP="001B496D">
            <w:pPr>
              <w:pStyle w:val="Tabletext"/>
              <w:rPr>
                <w:noProof/>
                <w:lang w:val="es-CL"/>
              </w:rPr>
            </w:pPr>
            <w:r w:rsidRPr="007E7E4B">
              <w:rPr>
                <w:noProof/>
                <w:lang w:val="es-CL"/>
              </w:rPr>
              <w:t>07/10/2025</w:t>
            </w:r>
          </w:p>
        </w:tc>
      </w:tr>
      <w:tr w:rsidR="00D93912" w:rsidRPr="007E7E4B" w14:paraId="7883919B" w14:textId="77777777">
        <w:tc>
          <w:tcPr>
            <w:tcW w:w="2813" w:type="dxa"/>
            <w:shd w:val="clear" w:color="auto" w:fill="F3F3F3"/>
          </w:tcPr>
          <w:p w14:paraId="3C67ED1D" w14:textId="77777777" w:rsidR="00D93912" w:rsidRPr="007E7E4B" w:rsidRDefault="00D93912" w:rsidP="001B496D">
            <w:pPr>
              <w:pStyle w:val="Tabletext"/>
              <w:rPr>
                <w:b/>
                <w:noProof/>
                <w:lang w:val="es-CL"/>
              </w:rPr>
            </w:pPr>
            <w:r w:rsidRPr="007E7E4B">
              <w:rPr>
                <w:b/>
                <w:noProof/>
                <w:lang w:val="es-CL"/>
              </w:rPr>
              <w:t>Fecha de próxima revisión</w:t>
            </w:r>
          </w:p>
        </w:tc>
        <w:tc>
          <w:tcPr>
            <w:tcW w:w="6077" w:type="dxa"/>
          </w:tcPr>
          <w:p w14:paraId="7A004C7F" w14:textId="12430C07" w:rsidR="00D93912" w:rsidRPr="007E7E4B" w:rsidRDefault="0069090F" w:rsidP="001B496D">
            <w:pPr>
              <w:pStyle w:val="Tabletext"/>
              <w:rPr>
                <w:noProof/>
                <w:lang w:val="es-CL"/>
              </w:rPr>
            </w:pPr>
            <w:r w:rsidRPr="007E7E4B">
              <w:rPr>
                <w:noProof/>
                <w:lang w:val="es-CL"/>
              </w:rPr>
              <w:t>30/11/2025</w:t>
            </w:r>
          </w:p>
        </w:tc>
      </w:tr>
    </w:tbl>
    <w:p w14:paraId="6A75CFAE" w14:textId="77777777" w:rsidR="00D93912" w:rsidRPr="007E7E4B" w:rsidRDefault="00D93912" w:rsidP="001B496D">
      <w:pPr>
        <w:pStyle w:val="Tabletext"/>
        <w:jc w:val="center"/>
        <w:rPr>
          <w:b/>
          <w:noProof/>
          <w:lang w:val="es-C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22"/>
        <w:gridCol w:w="6068"/>
      </w:tblGrid>
      <w:tr w:rsidR="00D93912" w:rsidRPr="007E7E4B" w14:paraId="51CCE292" w14:textId="77777777">
        <w:tc>
          <w:tcPr>
            <w:tcW w:w="2822" w:type="dxa"/>
            <w:shd w:val="clear" w:color="auto" w:fill="F3F3F3"/>
          </w:tcPr>
          <w:p w14:paraId="44AD4776" w14:textId="77777777" w:rsidR="00D93912" w:rsidRPr="007E7E4B" w:rsidRDefault="00D93912" w:rsidP="001B496D">
            <w:pPr>
              <w:pStyle w:val="Tabletext"/>
              <w:rPr>
                <w:b/>
                <w:noProof/>
                <w:lang w:val="es-CL"/>
              </w:rPr>
            </w:pPr>
            <w:r w:rsidRPr="007E7E4B">
              <w:rPr>
                <w:b/>
                <w:noProof/>
                <w:lang w:val="es-CL"/>
              </w:rPr>
              <w:t>Documento aprobado por</w:t>
            </w:r>
          </w:p>
        </w:tc>
        <w:tc>
          <w:tcPr>
            <w:tcW w:w="6068" w:type="dxa"/>
          </w:tcPr>
          <w:p w14:paraId="469B605E" w14:textId="5F0C497F" w:rsidR="00D93912" w:rsidRPr="007E7E4B" w:rsidRDefault="0069090F" w:rsidP="001B496D">
            <w:pPr>
              <w:pStyle w:val="Tabletext"/>
              <w:rPr>
                <w:noProof/>
                <w:lang w:val="es-CL"/>
              </w:rPr>
            </w:pPr>
            <w:r w:rsidRPr="007E7E4B">
              <w:rPr>
                <w:lang w:val="es-CL"/>
              </w:rPr>
              <w:t>Nicki Bravo (jefe de Proyecto) - Juan Pérez (Patrocinador principal)</w:t>
            </w:r>
          </w:p>
        </w:tc>
      </w:tr>
      <w:tr w:rsidR="00D93912" w:rsidRPr="007E7E4B" w14:paraId="6D1FA5D3" w14:textId="77777777">
        <w:tc>
          <w:tcPr>
            <w:tcW w:w="2822" w:type="dxa"/>
            <w:shd w:val="clear" w:color="auto" w:fill="F3F3F3"/>
          </w:tcPr>
          <w:p w14:paraId="3C1CCE82" w14:textId="77777777" w:rsidR="00D93912" w:rsidRPr="007E7E4B" w:rsidRDefault="00D93912" w:rsidP="001B496D">
            <w:pPr>
              <w:pStyle w:val="Tabletext"/>
              <w:rPr>
                <w:b/>
                <w:noProof/>
                <w:lang w:val="es-CL"/>
              </w:rPr>
            </w:pPr>
            <w:r w:rsidRPr="007E7E4B">
              <w:rPr>
                <w:b/>
                <w:noProof/>
                <w:lang w:val="es-CL"/>
              </w:rPr>
              <w:t>Fecha de última aprobación</w:t>
            </w:r>
          </w:p>
        </w:tc>
        <w:tc>
          <w:tcPr>
            <w:tcW w:w="6068" w:type="dxa"/>
          </w:tcPr>
          <w:p w14:paraId="382B3867" w14:textId="5936CFE5" w:rsidR="00D93912" w:rsidRPr="007E7E4B" w:rsidRDefault="0069090F" w:rsidP="001B496D">
            <w:pPr>
              <w:pStyle w:val="Tabletext"/>
              <w:rPr>
                <w:noProof/>
                <w:lang w:val="es-CL"/>
              </w:rPr>
            </w:pPr>
            <w:r w:rsidRPr="007E7E4B">
              <w:rPr>
                <w:noProof/>
                <w:lang w:val="es-CL"/>
              </w:rPr>
              <w:t>08/10/2025</w:t>
            </w:r>
          </w:p>
        </w:tc>
      </w:tr>
    </w:tbl>
    <w:p w14:paraId="72298AC2" w14:textId="77777777" w:rsidR="00D93912" w:rsidRPr="007E7E4B" w:rsidRDefault="00D93912" w:rsidP="00D93912">
      <w:pPr>
        <w:rPr>
          <w:rFonts w:cs="Arial"/>
          <w:noProof/>
          <w:lang w:val="es-CL"/>
        </w:rPr>
      </w:pPr>
    </w:p>
    <w:p w14:paraId="3EBD1F1A" w14:textId="77777777" w:rsidR="00D93912" w:rsidRPr="007E7E4B" w:rsidRDefault="00D93912">
      <w:pPr>
        <w:pStyle w:val="Ttulo"/>
        <w:spacing w:after="120"/>
        <w:rPr>
          <w:rFonts w:ascii="Verdana" w:hAnsi="Verdana"/>
          <w:noProof/>
          <w:sz w:val="28"/>
          <w:lang w:val="es-CL"/>
        </w:rPr>
      </w:pPr>
    </w:p>
    <w:p w14:paraId="785EEE33" w14:textId="77777777" w:rsidR="006E6A93" w:rsidRPr="007E7E4B" w:rsidRDefault="006E6A93" w:rsidP="008D1903">
      <w:pPr>
        <w:pStyle w:val="EstiloTtuloVerdana14pt"/>
        <w:rPr>
          <w:noProof/>
          <w:lang w:val="es-CL"/>
        </w:rPr>
      </w:pPr>
      <w:r w:rsidRPr="007E7E4B">
        <w:rPr>
          <w:noProof/>
          <w:lang w:val="es-CL"/>
        </w:rPr>
        <w:t>Historia de Revisiones</w:t>
      </w:r>
    </w:p>
    <w:p w14:paraId="6CE51ED9" w14:textId="77777777" w:rsidR="00CC7944" w:rsidRPr="007E7E4B" w:rsidRDefault="00CC7944" w:rsidP="00CC7944">
      <w:pPr>
        <w:rPr>
          <w:noProof/>
          <w:lang w:val="es-CL"/>
        </w:rPr>
      </w:pPr>
    </w:p>
    <w:tbl>
      <w:tblPr>
        <w:tblW w:w="900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744"/>
        <w:gridCol w:w="1908"/>
      </w:tblGrid>
      <w:tr w:rsidR="006E6A93" w:rsidRPr="007E7E4B" w14:paraId="31B766EC" w14:textId="77777777">
        <w:tc>
          <w:tcPr>
            <w:tcW w:w="2196" w:type="dxa"/>
            <w:shd w:val="clear" w:color="auto" w:fill="F3F3F3"/>
          </w:tcPr>
          <w:p w14:paraId="2CDD62A5" w14:textId="77777777" w:rsidR="006E6A93" w:rsidRPr="007E7E4B" w:rsidRDefault="006E6A93">
            <w:pPr>
              <w:pStyle w:val="Tabletext"/>
              <w:jc w:val="center"/>
              <w:rPr>
                <w:b/>
                <w:noProof/>
                <w:lang w:val="es-CL"/>
              </w:rPr>
            </w:pPr>
            <w:r w:rsidRPr="007E7E4B">
              <w:rPr>
                <w:b/>
                <w:noProof/>
                <w:lang w:val="es-CL"/>
              </w:rPr>
              <w:t>Fecha</w:t>
            </w:r>
          </w:p>
        </w:tc>
        <w:tc>
          <w:tcPr>
            <w:tcW w:w="1152" w:type="dxa"/>
            <w:shd w:val="clear" w:color="auto" w:fill="F3F3F3"/>
          </w:tcPr>
          <w:p w14:paraId="441E1880" w14:textId="77777777" w:rsidR="006E6A93" w:rsidRPr="007E7E4B" w:rsidRDefault="006E6A93">
            <w:pPr>
              <w:pStyle w:val="Tabletext"/>
              <w:jc w:val="center"/>
              <w:rPr>
                <w:b/>
                <w:noProof/>
                <w:lang w:val="es-CL"/>
              </w:rPr>
            </w:pPr>
            <w:r w:rsidRPr="007E7E4B">
              <w:rPr>
                <w:b/>
                <w:noProof/>
                <w:lang w:val="es-CL"/>
              </w:rPr>
              <w:t>Versión</w:t>
            </w:r>
          </w:p>
        </w:tc>
        <w:tc>
          <w:tcPr>
            <w:tcW w:w="3744" w:type="dxa"/>
            <w:shd w:val="clear" w:color="auto" w:fill="F3F3F3"/>
          </w:tcPr>
          <w:p w14:paraId="519EC80E" w14:textId="77777777" w:rsidR="006E6A93" w:rsidRPr="007E7E4B" w:rsidRDefault="006E6A93">
            <w:pPr>
              <w:pStyle w:val="Tabletext"/>
              <w:jc w:val="center"/>
              <w:rPr>
                <w:b/>
                <w:noProof/>
                <w:lang w:val="es-CL"/>
              </w:rPr>
            </w:pPr>
            <w:r w:rsidRPr="007E7E4B">
              <w:rPr>
                <w:b/>
                <w:noProof/>
                <w:lang w:val="es-CL"/>
              </w:rPr>
              <w:t>Descripción</w:t>
            </w:r>
          </w:p>
        </w:tc>
        <w:tc>
          <w:tcPr>
            <w:tcW w:w="1908" w:type="dxa"/>
            <w:shd w:val="clear" w:color="auto" w:fill="F3F3F3"/>
          </w:tcPr>
          <w:p w14:paraId="536DADF5" w14:textId="77777777" w:rsidR="006E6A93" w:rsidRPr="007E7E4B" w:rsidRDefault="006E6A93">
            <w:pPr>
              <w:pStyle w:val="Tabletext"/>
              <w:jc w:val="center"/>
              <w:rPr>
                <w:b/>
                <w:noProof/>
                <w:lang w:val="es-CL"/>
              </w:rPr>
            </w:pPr>
            <w:r w:rsidRPr="007E7E4B">
              <w:rPr>
                <w:b/>
                <w:noProof/>
                <w:lang w:val="es-CL"/>
              </w:rPr>
              <w:t>Autor</w:t>
            </w:r>
          </w:p>
        </w:tc>
      </w:tr>
      <w:tr w:rsidR="006E6A93" w:rsidRPr="007E7E4B" w14:paraId="571F609F" w14:textId="77777777">
        <w:tc>
          <w:tcPr>
            <w:tcW w:w="2196" w:type="dxa"/>
          </w:tcPr>
          <w:p w14:paraId="63F43A2F" w14:textId="57DF0E28" w:rsidR="006E6A93" w:rsidRPr="007E7E4B" w:rsidRDefault="00BA6BE3">
            <w:pPr>
              <w:pStyle w:val="Tabletext"/>
              <w:rPr>
                <w:noProof/>
                <w:lang w:val="es-CL"/>
              </w:rPr>
            </w:pPr>
            <w:r w:rsidRPr="007E7E4B">
              <w:rPr>
                <w:noProof/>
                <w:lang w:val="es-CL"/>
              </w:rPr>
              <w:t>07/10/2025</w:t>
            </w:r>
          </w:p>
        </w:tc>
        <w:tc>
          <w:tcPr>
            <w:tcW w:w="115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</w:tblGrid>
            <w:tr w:rsidR="00BA6BE3" w:rsidRPr="007E7E4B" w14:paraId="7579D6D3" w14:textId="77777777">
              <w:trPr>
                <w:tblCellSpacing w:w="15" w:type="dxa"/>
              </w:trPr>
              <w:tc>
                <w:tcPr>
                  <w:tcW w:w="330" w:type="dxa"/>
                  <w:vAlign w:val="center"/>
                  <w:hideMark/>
                </w:tcPr>
                <w:p w14:paraId="18C26A6F" w14:textId="77777777" w:rsidR="00BA6BE3" w:rsidRPr="007E7E4B" w:rsidRDefault="00BA6BE3" w:rsidP="00BA6BE3">
                  <w:pPr>
                    <w:pStyle w:val="Tabletext"/>
                    <w:rPr>
                      <w:noProof/>
                      <w:lang w:val="es-CL"/>
                    </w:rPr>
                  </w:pPr>
                  <w:r w:rsidRPr="007E7E4B">
                    <w:rPr>
                      <w:noProof/>
                      <w:lang w:val="es-CL"/>
                    </w:rPr>
                    <w:t>1.0</w:t>
                  </w:r>
                </w:p>
              </w:tc>
            </w:tr>
          </w:tbl>
          <w:p w14:paraId="5E3346D3" w14:textId="77777777" w:rsidR="00BA6BE3" w:rsidRPr="007E7E4B" w:rsidRDefault="00BA6BE3" w:rsidP="00BA6BE3">
            <w:pPr>
              <w:pStyle w:val="Tabletext"/>
              <w:rPr>
                <w:noProof/>
                <w:vanish/>
                <w:lang w:val="es-CL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BA6BE3" w:rsidRPr="007E7E4B" w14:paraId="214067D7" w14:textId="7777777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030F553" w14:textId="77777777" w:rsidR="00BA6BE3" w:rsidRPr="007E7E4B" w:rsidRDefault="00BA6BE3" w:rsidP="00BA6BE3">
                  <w:pPr>
                    <w:pStyle w:val="Tabletext"/>
                    <w:rPr>
                      <w:noProof/>
                      <w:lang w:val="es-CL"/>
                    </w:rPr>
                  </w:pPr>
                </w:p>
              </w:tc>
            </w:tr>
          </w:tbl>
          <w:p w14:paraId="2B68FDBC" w14:textId="77777777" w:rsidR="006E6A93" w:rsidRPr="007E7E4B" w:rsidRDefault="006E6A93">
            <w:pPr>
              <w:pStyle w:val="Tabletext"/>
              <w:rPr>
                <w:noProof/>
                <w:lang w:val="es-CL"/>
              </w:rPr>
            </w:pPr>
          </w:p>
        </w:tc>
        <w:tc>
          <w:tcPr>
            <w:tcW w:w="3744" w:type="dxa"/>
          </w:tcPr>
          <w:p w14:paraId="75DAD4E8" w14:textId="4F9533A7" w:rsidR="006E6A93" w:rsidRPr="007E7E4B" w:rsidRDefault="00BA6BE3" w:rsidP="00BA6BE3">
            <w:pPr>
              <w:pStyle w:val="Tabletext"/>
              <w:jc w:val="center"/>
              <w:rPr>
                <w:noProof/>
                <w:lang w:val="es-CL"/>
              </w:rPr>
            </w:pPr>
            <w:r w:rsidRPr="007E7E4B">
              <w:rPr>
                <w:noProof/>
                <w:lang w:val="es-CL"/>
              </w:rPr>
              <w:t>Versión inicial del DAS (baseline)</w:t>
            </w:r>
          </w:p>
        </w:tc>
        <w:tc>
          <w:tcPr>
            <w:tcW w:w="1908" w:type="dxa"/>
          </w:tcPr>
          <w:p w14:paraId="6726D0A6" w14:textId="452175C3" w:rsidR="006E6A93" w:rsidRPr="007E7E4B" w:rsidRDefault="00BA6BE3" w:rsidP="00BA6BE3">
            <w:pPr>
              <w:pStyle w:val="Tabletext"/>
              <w:jc w:val="center"/>
              <w:rPr>
                <w:noProof/>
                <w:lang w:val="es-CL"/>
              </w:rPr>
            </w:pPr>
            <w:r w:rsidRPr="007E7E4B">
              <w:rPr>
                <w:noProof/>
                <w:lang w:val="es-CL"/>
              </w:rPr>
              <w:t>Nicki Bravo</w:t>
            </w:r>
          </w:p>
        </w:tc>
      </w:tr>
      <w:tr w:rsidR="006E6A93" w:rsidRPr="007E7E4B" w14:paraId="21C32D31" w14:textId="77777777">
        <w:tc>
          <w:tcPr>
            <w:tcW w:w="2196" w:type="dxa"/>
          </w:tcPr>
          <w:p w14:paraId="69CA9850" w14:textId="77777777" w:rsidR="006E6A93" w:rsidRPr="007E7E4B" w:rsidRDefault="006E6A93">
            <w:pPr>
              <w:pStyle w:val="Tabletext"/>
              <w:rPr>
                <w:noProof/>
                <w:lang w:val="es-CL"/>
              </w:rPr>
            </w:pPr>
          </w:p>
        </w:tc>
        <w:tc>
          <w:tcPr>
            <w:tcW w:w="1152" w:type="dxa"/>
          </w:tcPr>
          <w:p w14:paraId="1C422C20" w14:textId="77777777" w:rsidR="006E6A93" w:rsidRPr="007E7E4B" w:rsidRDefault="006E6A93">
            <w:pPr>
              <w:pStyle w:val="Tabletext"/>
              <w:rPr>
                <w:noProof/>
                <w:lang w:val="es-CL"/>
              </w:rPr>
            </w:pPr>
          </w:p>
        </w:tc>
        <w:tc>
          <w:tcPr>
            <w:tcW w:w="3744" w:type="dxa"/>
          </w:tcPr>
          <w:p w14:paraId="31A39327" w14:textId="77777777" w:rsidR="006E6A93" w:rsidRPr="007E7E4B" w:rsidRDefault="006E6A93">
            <w:pPr>
              <w:pStyle w:val="Tabletext"/>
              <w:rPr>
                <w:noProof/>
                <w:lang w:val="es-CL"/>
              </w:rPr>
            </w:pPr>
          </w:p>
        </w:tc>
        <w:tc>
          <w:tcPr>
            <w:tcW w:w="1908" w:type="dxa"/>
          </w:tcPr>
          <w:p w14:paraId="6B511C9A" w14:textId="77777777" w:rsidR="006E6A93" w:rsidRPr="007E7E4B" w:rsidRDefault="006E6A93">
            <w:pPr>
              <w:pStyle w:val="Tabletext"/>
              <w:rPr>
                <w:noProof/>
                <w:lang w:val="es-CL"/>
              </w:rPr>
            </w:pPr>
          </w:p>
        </w:tc>
      </w:tr>
      <w:tr w:rsidR="006E6A93" w:rsidRPr="007E7E4B" w14:paraId="423FCF98" w14:textId="77777777">
        <w:tc>
          <w:tcPr>
            <w:tcW w:w="2196" w:type="dxa"/>
          </w:tcPr>
          <w:p w14:paraId="57A98458" w14:textId="77777777" w:rsidR="006E6A93" w:rsidRPr="007E7E4B" w:rsidRDefault="006E6A93">
            <w:pPr>
              <w:pStyle w:val="Tabletext"/>
              <w:rPr>
                <w:noProof/>
                <w:lang w:val="es-CL"/>
              </w:rPr>
            </w:pPr>
          </w:p>
        </w:tc>
        <w:tc>
          <w:tcPr>
            <w:tcW w:w="1152" w:type="dxa"/>
          </w:tcPr>
          <w:p w14:paraId="1D47121E" w14:textId="77777777" w:rsidR="006E6A93" w:rsidRPr="007E7E4B" w:rsidRDefault="006E6A93">
            <w:pPr>
              <w:pStyle w:val="Tabletext"/>
              <w:rPr>
                <w:noProof/>
                <w:lang w:val="es-CL"/>
              </w:rPr>
            </w:pPr>
          </w:p>
        </w:tc>
        <w:tc>
          <w:tcPr>
            <w:tcW w:w="3744" w:type="dxa"/>
          </w:tcPr>
          <w:p w14:paraId="4A8EBCD3" w14:textId="77777777" w:rsidR="006E6A93" w:rsidRPr="007E7E4B" w:rsidRDefault="006E6A93">
            <w:pPr>
              <w:pStyle w:val="Tabletext"/>
              <w:rPr>
                <w:noProof/>
                <w:lang w:val="es-CL"/>
              </w:rPr>
            </w:pPr>
          </w:p>
        </w:tc>
        <w:tc>
          <w:tcPr>
            <w:tcW w:w="1908" w:type="dxa"/>
          </w:tcPr>
          <w:p w14:paraId="60EEBFC5" w14:textId="77777777" w:rsidR="006E6A93" w:rsidRPr="007E7E4B" w:rsidRDefault="006E6A93">
            <w:pPr>
              <w:pStyle w:val="Tabletext"/>
              <w:rPr>
                <w:noProof/>
                <w:lang w:val="es-CL"/>
              </w:rPr>
            </w:pPr>
          </w:p>
        </w:tc>
      </w:tr>
      <w:tr w:rsidR="006E6A93" w:rsidRPr="007E7E4B" w14:paraId="56254ED2" w14:textId="77777777">
        <w:tc>
          <w:tcPr>
            <w:tcW w:w="2196" w:type="dxa"/>
          </w:tcPr>
          <w:p w14:paraId="250BCAB2" w14:textId="77777777" w:rsidR="006E6A93" w:rsidRPr="007E7E4B" w:rsidRDefault="006E6A93">
            <w:pPr>
              <w:pStyle w:val="Tabletext"/>
              <w:rPr>
                <w:noProof/>
                <w:lang w:val="es-CL"/>
              </w:rPr>
            </w:pPr>
          </w:p>
        </w:tc>
        <w:tc>
          <w:tcPr>
            <w:tcW w:w="1152" w:type="dxa"/>
          </w:tcPr>
          <w:p w14:paraId="506BC549" w14:textId="77777777" w:rsidR="006E6A93" w:rsidRPr="007E7E4B" w:rsidRDefault="006E6A93">
            <w:pPr>
              <w:pStyle w:val="Tabletext"/>
              <w:rPr>
                <w:noProof/>
                <w:lang w:val="es-CL"/>
              </w:rPr>
            </w:pPr>
          </w:p>
        </w:tc>
        <w:tc>
          <w:tcPr>
            <w:tcW w:w="3744" w:type="dxa"/>
          </w:tcPr>
          <w:p w14:paraId="517C6B51" w14:textId="77777777" w:rsidR="006E6A93" w:rsidRPr="007E7E4B" w:rsidRDefault="006E6A93">
            <w:pPr>
              <w:pStyle w:val="Tabletext"/>
              <w:rPr>
                <w:noProof/>
                <w:lang w:val="es-CL"/>
              </w:rPr>
            </w:pPr>
          </w:p>
        </w:tc>
        <w:tc>
          <w:tcPr>
            <w:tcW w:w="1908" w:type="dxa"/>
          </w:tcPr>
          <w:p w14:paraId="2D2DEE8C" w14:textId="77777777" w:rsidR="006E6A93" w:rsidRPr="007E7E4B" w:rsidRDefault="006E6A93">
            <w:pPr>
              <w:pStyle w:val="Tabletext"/>
              <w:rPr>
                <w:noProof/>
                <w:lang w:val="es-CL"/>
              </w:rPr>
            </w:pPr>
          </w:p>
        </w:tc>
      </w:tr>
    </w:tbl>
    <w:p w14:paraId="704D9F95" w14:textId="77777777" w:rsidR="006E6A93" w:rsidRPr="007E7E4B" w:rsidRDefault="006E6A93">
      <w:pPr>
        <w:rPr>
          <w:noProof/>
          <w:lang w:val="es-CL"/>
        </w:rPr>
      </w:pPr>
    </w:p>
    <w:p w14:paraId="6CF01A67" w14:textId="77777777" w:rsidR="00202B0B" w:rsidRPr="007E7E4B" w:rsidRDefault="00202B0B" w:rsidP="00202B0B">
      <w:pPr>
        <w:pStyle w:val="Textoindependiente1"/>
        <w:rPr>
          <w:noProof/>
          <w:lang w:val="es-CL"/>
        </w:rPr>
      </w:pPr>
    </w:p>
    <w:p w14:paraId="5231C43F" w14:textId="77777777" w:rsidR="00202B0B" w:rsidRPr="007E7E4B" w:rsidRDefault="00202B0B" w:rsidP="00202B0B">
      <w:pPr>
        <w:pStyle w:val="Textoindependiente1"/>
        <w:rPr>
          <w:noProof/>
          <w:lang w:val="es-CL"/>
        </w:rPr>
      </w:pPr>
    </w:p>
    <w:p w14:paraId="5A429534" w14:textId="77777777" w:rsidR="00202B0B" w:rsidRPr="007E7E4B" w:rsidRDefault="00202B0B" w:rsidP="00202B0B">
      <w:pPr>
        <w:pStyle w:val="Textoindependiente1"/>
        <w:rPr>
          <w:noProof/>
          <w:lang w:val="es-CL"/>
        </w:rPr>
      </w:pPr>
    </w:p>
    <w:p w14:paraId="4762D072" w14:textId="77777777" w:rsidR="00202B0B" w:rsidRPr="007E7E4B" w:rsidRDefault="00202B0B" w:rsidP="00202B0B">
      <w:pPr>
        <w:pStyle w:val="Textoindependiente1"/>
        <w:rPr>
          <w:noProof/>
          <w:lang w:val="es-CL"/>
        </w:rPr>
      </w:pPr>
    </w:p>
    <w:p w14:paraId="34E3761D" w14:textId="77777777" w:rsidR="00202B0B" w:rsidRPr="007E7E4B" w:rsidRDefault="00202B0B" w:rsidP="00202B0B">
      <w:pPr>
        <w:pStyle w:val="Textoindependiente1"/>
        <w:rPr>
          <w:noProof/>
          <w:lang w:val="es-CL"/>
        </w:rPr>
      </w:pPr>
    </w:p>
    <w:p w14:paraId="15370211" w14:textId="77777777" w:rsidR="006E6A93" w:rsidRPr="007E7E4B" w:rsidRDefault="006E6A93" w:rsidP="00184A7C">
      <w:pPr>
        <w:pStyle w:val="EstiloTtuloVerdana14pt"/>
        <w:rPr>
          <w:noProof/>
          <w:lang w:val="es-CL"/>
        </w:rPr>
      </w:pPr>
      <w:r w:rsidRPr="007E7E4B">
        <w:rPr>
          <w:noProof/>
          <w:lang w:val="es-CL"/>
        </w:rPr>
        <w:br w:type="page"/>
      </w:r>
      <w:r w:rsidR="00D26CEA" w:rsidRPr="007E7E4B">
        <w:rPr>
          <w:noProof/>
          <w:lang w:val="es-CL"/>
        </w:rPr>
        <w:lastRenderedPageBreak/>
        <w:t>Tabla de Contenidos</w:t>
      </w:r>
    </w:p>
    <w:p w14:paraId="7A56FD3F" w14:textId="77777777" w:rsidR="00D26CEA" w:rsidRPr="007E7E4B" w:rsidRDefault="00D26CEA" w:rsidP="00D26CEA">
      <w:pPr>
        <w:rPr>
          <w:noProof/>
          <w:lang w:val="es-CL"/>
        </w:rPr>
      </w:pPr>
    </w:p>
    <w:p w14:paraId="59D49FCB" w14:textId="50D3F073" w:rsidR="00D30420" w:rsidRPr="007E7E4B" w:rsidRDefault="00D26CEA">
      <w:pPr>
        <w:pStyle w:val="TDC1"/>
        <w:tabs>
          <w:tab w:val="left" w:pos="400"/>
          <w:tab w:val="right" w:leader="dot" w:pos="90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CL" w:eastAsia="es-CL"/>
        </w:rPr>
      </w:pPr>
      <w:r w:rsidRPr="007E7E4B">
        <w:rPr>
          <w:noProof/>
          <w:lang w:val="es-CL"/>
        </w:rPr>
        <w:fldChar w:fldCharType="begin"/>
      </w:r>
      <w:r w:rsidRPr="007E7E4B">
        <w:rPr>
          <w:noProof/>
          <w:lang w:val="es-CL"/>
        </w:rPr>
        <w:instrText xml:space="preserve"> TOC \o "1-3" \h \z \u </w:instrText>
      </w:r>
      <w:r w:rsidRPr="007E7E4B">
        <w:rPr>
          <w:noProof/>
          <w:lang w:val="es-CL"/>
        </w:rPr>
        <w:fldChar w:fldCharType="separate"/>
      </w:r>
      <w:hyperlink w:anchor="_Toc84537077" w:history="1">
        <w:r w:rsidR="00D30420" w:rsidRPr="007E7E4B">
          <w:rPr>
            <w:rStyle w:val="Hipervnculo"/>
            <w:noProof/>
            <w:lang w:val="es-CL"/>
          </w:rPr>
          <w:t>1</w:t>
        </w:r>
        <w:r w:rsidR="00D30420" w:rsidRPr="007E7E4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CL" w:eastAsia="es-CL"/>
          </w:rPr>
          <w:tab/>
        </w:r>
        <w:r w:rsidR="00D30420" w:rsidRPr="007E7E4B">
          <w:rPr>
            <w:rStyle w:val="Hipervnculo"/>
            <w:noProof/>
            <w:lang w:val="es-CL"/>
          </w:rPr>
          <w:t>Introducción</w:t>
        </w:r>
        <w:r w:rsidR="00D30420" w:rsidRPr="007E7E4B">
          <w:rPr>
            <w:noProof/>
            <w:webHidden/>
            <w:lang w:val="es-CL"/>
          </w:rPr>
          <w:tab/>
        </w:r>
        <w:r w:rsidR="00D30420" w:rsidRPr="007E7E4B">
          <w:rPr>
            <w:noProof/>
            <w:webHidden/>
            <w:lang w:val="es-CL"/>
          </w:rPr>
          <w:fldChar w:fldCharType="begin"/>
        </w:r>
        <w:r w:rsidR="00D30420" w:rsidRPr="007E7E4B">
          <w:rPr>
            <w:noProof/>
            <w:webHidden/>
            <w:lang w:val="es-CL"/>
          </w:rPr>
          <w:instrText xml:space="preserve"> PAGEREF _Toc84537077 \h </w:instrText>
        </w:r>
        <w:r w:rsidR="00D30420" w:rsidRPr="007E7E4B">
          <w:rPr>
            <w:noProof/>
            <w:webHidden/>
            <w:lang w:val="es-CL"/>
          </w:rPr>
        </w:r>
        <w:r w:rsidR="00D30420" w:rsidRPr="007E7E4B">
          <w:rPr>
            <w:noProof/>
            <w:webHidden/>
            <w:lang w:val="es-CL"/>
          </w:rPr>
          <w:fldChar w:fldCharType="separate"/>
        </w:r>
        <w:r w:rsidR="00D30420" w:rsidRPr="007E7E4B">
          <w:rPr>
            <w:noProof/>
            <w:webHidden/>
            <w:lang w:val="es-CL"/>
          </w:rPr>
          <w:t>3</w:t>
        </w:r>
        <w:r w:rsidR="00D30420" w:rsidRPr="007E7E4B">
          <w:rPr>
            <w:noProof/>
            <w:webHidden/>
            <w:lang w:val="es-CL"/>
          </w:rPr>
          <w:fldChar w:fldCharType="end"/>
        </w:r>
      </w:hyperlink>
    </w:p>
    <w:p w14:paraId="4D031A1E" w14:textId="02B3863D" w:rsidR="00D30420" w:rsidRPr="007E7E4B" w:rsidRDefault="00D30420">
      <w:pPr>
        <w:pStyle w:val="TDC2"/>
        <w:tabs>
          <w:tab w:val="left" w:pos="800"/>
          <w:tab w:val="right" w:leader="dot" w:pos="903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CL" w:eastAsia="es-CL"/>
        </w:rPr>
      </w:pPr>
      <w:hyperlink w:anchor="_Toc84537078" w:history="1">
        <w:r w:rsidRPr="007E7E4B">
          <w:rPr>
            <w:rStyle w:val="Hipervnculo"/>
            <w:noProof/>
            <w:lang w:val="es-CL"/>
          </w:rPr>
          <w:t>1.1</w:t>
        </w:r>
        <w:r w:rsidRPr="007E7E4B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s-CL" w:eastAsia="es-CL"/>
          </w:rPr>
          <w:tab/>
        </w:r>
        <w:r w:rsidRPr="007E7E4B">
          <w:rPr>
            <w:rStyle w:val="Hipervnculo"/>
            <w:noProof/>
            <w:lang w:val="es-CL"/>
          </w:rPr>
          <w:t>Contexto del Problema</w:t>
        </w:r>
        <w:r w:rsidRPr="007E7E4B">
          <w:rPr>
            <w:noProof/>
            <w:webHidden/>
            <w:lang w:val="es-CL"/>
          </w:rPr>
          <w:tab/>
        </w:r>
        <w:r w:rsidRPr="007E7E4B">
          <w:rPr>
            <w:noProof/>
            <w:webHidden/>
            <w:lang w:val="es-CL"/>
          </w:rPr>
          <w:fldChar w:fldCharType="begin"/>
        </w:r>
        <w:r w:rsidRPr="007E7E4B">
          <w:rPr>
            <w:noProof/>
            <w:webHidden/>
            <w:lang w:val="es-CL"/>
          </w:rPr>
          <w:instrText xml:space="preserve"> PAGEREF _Toc84537078 \h </w:instrText>
        </w:r>
        <w:r w:rsidRPr="007E7E4B">
          <w:rPr>
            <w:noProof/>
            <w:webHidden/>
            <w:lang w:val="es-CL"/>
          </w:rPr>
        </w:r>
        <w:r w:rsidRPr="007E7E4B">
          <w:rPr>
            <w:noProof/>
            <w:webHidden/>
            <w:lang w:val="es-CL"/>
          </w:rPr>
          <w:fldChar w:fldCharType="separate"/>
        </w:r>
        <w:r w:rsidRPr="007E7E4B">
          <w:rPr>
            <w:noProof/>
            <w:webHidden/>
            <w:lang w:val="es-CL"/>
          </w:rPr>
          <w:t>3</w:t>
        </w:r>
        <w:r w:rsidRPr="007E7E4B">
          <w:rPr>
            <w:noProof/>
            <w:webHidden/>
            <w:lang w:val="es-CL"/>
          </w:rPr>
          <w:fldChar w:fldCharType="end"/>
        </w:r>
      </w:hyperlink>
    </w:p>
    <w:p w14:paraId="0B0DD5E8" w14:textId="19755430" w:rsidR="00D30420" w:rsidRPr="007E7E4B" w:rsidRDefault="00D30420">
      <w:pPr>
        <w:pStyle w:val="TDC2"/>
        <w:tabs>
          <w:tab w:val="left" w:pos="800"/>
          <w:tab w:val="right" w:leader="dot" w:pos="903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CL" w:eastAsia="es-CL"/>
        </w:rPr>
      </w:pPr>
      <w:hyperlink w:anchor="_Toc84537079" w:history="1">
        <w:r w:rsidRPr="007E7E4B">
          <w:rPr>
            <w:rStyle w:val="Hipervnculo"/>
            <w:noProof/>
            <w:lang w:val="es-CL"/>
          </w:rPr>
          <w:t>1.2</w:t>
        </w:r>
        <w:r w:rsidRPr="007E7E4B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s-CL" w:eastAsia="es-CL"/>
          </w:rPr>
          <w:tab/>
        </w:r>
        <w:r w:rsidRPr="007E7E4B">
          <w:rPr>
            <w:rStyle w:val="Hipervnculo"/>
            <w:noProof/>
            <w:lang w:val="es-CL"/>
          </w:rPr>
          <w:t>Propósito</w:t>
        </w:r>
        <w:r w:rsidRPr="007E7E4B">
          <w:rPr>
            <w:noProof/>
            <w:webHidden/>
            <w:lang w:val="es-CL"/>
          </w:rPr>
          <w:tab/>
        </w:r>
        <w:r w:rsidRPr="007E7E4B">
          <w:rPr>
            <w:noProof/>
            <w:webHidden/>
            <w:lang w:val="es-CL"/>
          </w:rPr>
          <w:fldChar w:fldCharType="begin"/>
        </w:r>
        <w:r w:rsidRPr="007E7E4B">
          <w:rPr>
            <w:noProof/>
            <w:webHidden/>
            <w:lang w:val="es-CL"/>
          </w:rPr>
          <w:instrText xml:space="preserve"> PAGEREF _Toc84537079 \h </w:instrText>
        </w:r>
        <w:r w:rsidRPr="007E7E4B">
          <w:rPr>
            <w:noProof/>
            <w:webHidden/>
            <w:lang w:val="es-CL"/>
          </w:rPr>
        </w:r>
        <w:r w:rsidRPr="007E7E4B">
          <w:rPr>
            <w:noProof/>
            <w:webHidden/>
            <w:lang w:val="es-CL"/>
          </w:rPr>
          <w:fldChar w:fldCharType="separate"/>
        </w:r>
        <w:r w:rsidRPr="007E7E4B">
          <w:rPr>
            <w:noProof/>
            <w:webHidden/>
            <w:lang w:val="es-CL"/>
          </w:rPr>
          <w:t>3</w:t>
        </w:r>
        <w:r w:rsidRPr="007E7E4B">
          <w:rPr>
            <w:noProof/>
            <w:webHidden/>
            <w:lang w:val="es-CL"/>
          </w:rPr>
          <w:fldChar w:fldCharType="end"/>
        </w:r>
      </w:hyperlink>
    </w:p>
    <w:p w14:paraId="2CD3D310" w14:textId="264196DE" w:rsidR="00D30420" w:rsidRPr="007E7E4B" w:rsidRDefault="00D30420">
      <w:pPr>
        <w:pStyle w:val="TDC2"/>
        <w:tabs>
          <w:tab w:val="left" w:pos="800"/>
          <w:tab w:val="right" w:leader="dot" w:pos="903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CL" w:eastAsia="es-CL"/>
        </w:rPr>
      </w:pPr>
      <w:hyperlink w:anchor="_Toc84537080" w:history="1">
        <w:r w:rsidRPr="007E7E4B">
          <w:rPr>
            <w:rStyle w:val="Hipervnculo"/>
            <w:noProof/>
            <w:lang w:val="es-CL"/>
          </w:rPr>
          <w:t>1.3</w:t>
        </w:r>
        <w:r w:rsidRPr="007E7E4B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s-CL" w:eastAsia="es-CL"/>
          </w:rPr>
          <w:tab/>
        </w:r>
        <w:r w:rsidRPr="007E7E4B">
          <w:rPr>
            <w:rStyle w:val="Hipervnculo"/>
            <w:noProof/>
            <w:lang w:val="es-CL"/>
          </w:rPr>
          <w:t>Ámbito</w:t>
        </w:r>
        <w:r w:rsidRPr="007E7E4B">
          <w:rPr>
            <w:noProof/>
            <w:webHidden/>
            <w:lang w:val="es-CL"/>
          </w:rPr>
          <w:tab/>
        </w:r>
        <w:r w:rsidRPr="007E7E4B">
          <w:rPr>
            <w:noProof/>
            <w:webHidden/>
            <w:lang w:val="es-CL"/>
          </w:rPr>
          <w:fldChar w:fldCharType="begin"/>
        </w:r>
        <w:r w:rsidRPr="007E7E4B">
          <w:rPr>
            <w:noProof/>
            <w:webHidden/>
            <w:lang w:val="es-CL"/>
          </w:rPr>
          <w:instrText xml:space="preserve"> PAGEREF _Toc84537080 \h </w:instrText>
        </w:r>
        <w:r w:rsidRPr="007E7E4B">
          <w:rPr>
            <w:noProof/>
            <w:webHidden/>
            <w:lang w:val="es-CL"/>
          </w:rPr>
        </w:r>
        <w:r w:rsidRPr="007E7E4B">
          <w:rPr>
            <w:noProof/>
            <w:webHidden/>
            <w:lang w:val="es-CL"/>
          </w:rPr>
          <w:fldChar w:fldCharType="separate"/>
        </w:r>
        <w:r w:rsidRPr="007E7E4B">
          <w:rPr>
            <w:noProof/>
            <w:webHidden/>
            <w:lang w:val="es-CL"/>
          </w:rPr>
          <w:t>3</w:t>
        </w:r>
        <w:r w:rsidRPr="007E7E4B">
          <w:rPr>
            <w:noProof/>
            <w:webHidden/>
            <w:lang w:val="es-CL"/>
          </w:rPr>
          <w:fldChar w:fldCharType="end"/>
        </w:r>
      </w:hyperlink>
    </w:p>
    <w:p w14:paraId="5554E5FA" w14:textId="3A0AB343" w:rsidR="00D30420" w:rsidRPr="007E7E4B" w:rsidRDefault="00D30420">
      <w:pPr>
        <w:pStyle w:val="TDC2"/>
        <w:tabs>
          <w:tab w:val="left" w:pos="800"/>
          <w:tab w:val="right" w:leader="dot" w:pos="903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CL" w:eastAsia="es-CL"/>
        </w:rPr>
      </w:pPr>
      <w:hyperlink w:anchor="_Toc84537081" w:history="1">
        <w:r w:rsidRPr="007E7E4B">
          <w:rPr>
            <w:rStyle w:val="Hipervnculo"/>
            <w:noProof/>
            <w:lang w:val="es-CL"/>
          </w:rPr>
          <w:t>1.4</w:t>
        </w:r>
        <w:r w:rsidRPr="007E7E4B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s-CL" w:eastAsia="es-CL"/>
          </w:rPr>
          <w:tab/>
        </w:r>
        <w:r w:rsidRPr="007E7E4B">
          <w:rPr>
            <w:rStyle w:val="Hipervnculo"/>
            <w:noProof/>
            <w:lang w:val="es-CL"/>
          </w:rPr>
          <w:t>Definiciones, acrónimos y abreviaciones</w:t>
        </w:r>
        <w:r w:rsidRPr="007E7E4B">
          <w:rPr>
            <w:noProof/>
            <w:webHidden/>
            <w:lang w:val="es-CL"/>
          </w:rPr>
          <w:tab/>
        </w:r>
        <w:r w:rsidRPr="007E7E4B">
          <w:rPr>
            <w:noProof/>
            <w:webHidden/>
            <w:lang w:val="es-CL"/>
          </w:rPr>
          <w:fldChar w:fldCharType="begin"/>
        </w:r>
        <w:r w:rsidRPr="007E7E4B">
          <w:rPr>
            <w:noProof/>
            <w:webHidden/>
            <w:lang w:val="es-CL"/>
          </w:rPr>
          <w:instrText xml:space="preserve"> PAGEREF _Toc84537081 \h </w:instrText>
        </w:r>
        <w:r w:rsidRPr="007E7E4B">
          <w:rPr>
            <w:noProof/>
            <w:webHidden/>
            <w:lang w:val="es-CL"/>
          </w:rPr>
        </w:r>
        <w:r w:rsidRPr="007E7E4B">
          <w:rPr>
            <w:noProof/>
            <w:webHidden/>
            <w:lang w:val="es-CL"/>
          </w:rPr>
          <w:fldChar w:fldCharType="separate"/>
        </w:r>
        <w:r w:rsidRPr="007E7E4B">
          <w:rPr>
            <w:noProof/>
            <w:webHidden/>
            <w:lang w:val="es-CL"/>
          </w:rPr>
          <w:t>3</w:t>
        </w:r>
        <w:r w:rsidRPr="007E7E4B">
          <w:rPr>
            <w:noProof/>
            <w:webHidden/>
            <w:lang w:val="es-CL"/>
          </w:rPr>
          <w:fldChar w:fldCharType="end"/>
        </w:r>
      </w:hyperlink>
    </w:p>
    <w:p w14:paraId="35078781" w14:textId="7A29C509" w:rsidR="00D30420" w:rsidRPr="007E7E4B" w:rsidRDefault="00D30420">
      <w:pPr>
        <w:pStyle w:val="TDC2"/>
        <w:tabs>
          <w:tab w:val="left" w:pos="800"/>
          <w:tab w:val="right" w:leader="dot" w:pos="903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CL" w:eastAsia="es-CL"/>
        </w:rPr>
      </w:pPr>
      <w:hyperlink w:anchor="_Toc84537082" w:history="1">
        <w:r w:rsidRPr="007E7E4B">
          <w:rPr>
            <w:rStyle w:val="Hipervnculo"/>
            <w:noProof/>
            <w:lang w:val="es-CL"/>
          </w:rPr>
          <w:t>1.5</w:t>
        </w:r>
        <w:r w:rsidRPr="007E7E4B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s-CL" w:eastAsia="es-CL"/>
          </w:rPr>
          <w:tab/>
        </w:r>
        <w:r w:rsidRPr="007E7E4B">
          <w:rPr>
            <w:rStyle w:val="Hipervnculo"/>
            <w:noProof/>
            <w:lang w:val="es-CL"/>
          </w:rPr>
          <w:t>Referencias</w:t>
        </w:r>
        <w:r w:rsidRPr="007E7E4B">
          <w:rPr>
            <w:noProof/>
            <w:webHidden/>
            <w:lang w:val="es-CL"/>
          </w:rPr>
          <w:tab/>
        </w:r>
        <w:r w:rsidRPr="007E7E4B">
          <w:rPr>
            <w:noProof/>
            <w:webHidden/>
            <w:lang w:val="es-CL"/>
          </w:rPr>
          <w:fldChar w:fldCharType="begin"/>
        </w:r>
        <w:r w:rsidRPr="007E7E4B">
          <w:rPr>
            <w:noProof/>
            <w:webHidden/>
            <w:lang w:val="es-CL"/>
          </w:rPr>
          <w:instrText xml:space="preserve"> PAGEREF _Toc84537082 \h </w:instrText>
        </w:r>
        <w:r w:rsidRPr="007E7E4B">
          <w:rPr>
            <w:noProof/>
            <w:webHidden/>
            <w:lang w:val="es-CL"/>
          </w:rPr>
        </w:r>
        <w:r w:rsidRPr="007E7E4B">
          <w:rPr>
            <w:noProof/>
            <w:webHidden/>
            <w:lang w:val="es-CL"/>
          </w:rPr>
          <w:fldChar w:fldCharType="separate"/>
        </w:r>
        <w:r w:rsidRPr="007E7E4B">
          <w:rPr>
            <w:noProof/>
            <w:webHidden/>
            <w:lang w:val="es-CL"/>
          </w:rPr>
          <w:t>3</w:t>
        </w:r>
        <w:r w:rsidRPr="007E7E4B">
          <w:rPr>
            <w:noProof/>
            <w:webHidden/>
            <w:lang w:val="es-CL"/>
          </w:rPr>
          <w:fldChar w:fldCharType="end"/>
        </w:r>
      </w:hyperlink>
    </w:p>
    <w:p w14:paraId="7CE637FA" w14:textId="1F53D6DC" w:rsidR="00D30420" w:rsidRPr="007E7E4B" w:rsidRDefault="00D30420">
      <w:pPr>
        <w:pStyle w:val="TDC2"/>
        <w:tabs>
          <w:tab w:val="left" w:pos="800"/>
          <w:tab w:val="right" w:leader="dot" w:pos="903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CL" w:eastAsia="es-CL"/>
        </w:rPr>
      </w:pPr>
      <w:hyperlink w:anchor="_Toc84537083" w:history="1">
        <w:r w:rsidRPr="007E7E4B">
          <w:rPr>
            <w:rStyle w:val="Hipervnculo"/>
            <w:noProof/>
            <w:lang w:val="es-CL"/>
          </w:rPr>
          <w:t>1.6</w:t>
        </w:r>
        <w:r w:rsidRPr="007E7E4B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s-CL" w:eastAsia="es-CL"/>
          </w:rPr>
          <w:tab/>
        </w:r>
        <w:r w:rsidRPr="007E7E4B">
          <w:rPr>
            <w:rStyle w:val="Hipervnculo"/>
            <w:noProof/>
            <w:lang w:val="es-CL"/>
          </w:rPr>
          <w:t>Resumen ejecutivo</w:t>
        </w:r>
        <w:r w:rsidRPr="007E7E4B">
          <w:rPr>
            <w:noProof/>
            <w:webHidden/>
            <w:lang w:val="es-CL"/>
          </w:rPr>
          <w:tab/>
        </w:r>
        <w:r w:rsidRPr="007E7E4B">
          <w:rPr>
            <w:noProof/>
            <w:webHidden/>
            <w:lang w:val="es-CL"/>
          </w:rPr>
          <w:fldChar w:fldCharType="begin"/>
        </w:r>
        <w:r w:rsidRPr="007E7E4B">
          <w:rPr>
            <w:noProof/>
            <w:webHidden/>
            <w:lang w:val="es-CL"/>
          </w:rPr>
          <w:instrText xml:space="preserve"> PAGEREF _Toc84537083 \h </w:instrText>
        </w:r>
        <w:r w:rsidRPr="007E7E4B">
          <w:rPr>
            <w:noProof/>
            <w:webHidden/>
            <w:lang w:val="es-CL"/>
          </w:rPr>
        </w:r>
        <w:r w:rsidRPr="007E7E4B">
          <w:rPr>
            <w:noProof/>
            <w:webHidden/>
            <w:lang w:val="es-CL"/>
          </w:rPr>
          <w:fldChar w:fldCharType="separate"/>
        </w:r>
        <w:r w:rsidRPr="007E7E4B">
          <w:rPr>
            <w:noProof/>
            <w:webHidden/>
            <w:lang w:val="es-CL"/>
          </w:rPr>
          <w:t>3</w:t>
        </w:r>
        <w:r w:rsidRPr="007E7E4B">
          <w:rPr>
            <w:noProof/>
            <w:webHidden/>
            <w:lang w:val="es-CL"/>
          </w:rPr>
          <w:fldChar w:fldCharType="end"/>
        </w:r>
      </w:hyperlink>
    </w:p>
    <w:p w14:paraId="26FE630A" w14:textId="5096A647" w:rsidR="00D30420" w:rsidRPr="007E7E4B" w:rsidRDefault="00D30420">
      <w:pPr>
        <w:pStyle w:val="TDC2"/>
        <w:tabs>
          <w:tab w:val="left" w:pos="800"/>
          <w:tab w:val="right" w:leader="dot" w:pos="903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CL" w:eastAsia="es-CL"/>
        </w:rPr>
      </w:pPr>
      <w:hyperlink w:anchor="_Toc84537084" w:history="1">
        <w:r w:rsidRPr="007E7E4B">
          <w:rPr>
            <w:rStyle w:val="Hipervnculo"/>
            <w:noProof/>
            <w:lang w:val="es-CL"/>
          </w:rPr>
          <w:t>1.7</w:t>
        </w:r>
        <w:r w:rsidRPr="007E7E4B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s-CL" w:eastAsia="es-CL"/>
          </w:rPr>
          <w:tab/>
        </w:r>
        <w:r w:rsidRPr="007E7E4B">
          <w:rPr>
            <w:rStyle w:val="Hipervnculo"/>
            <w:noProof/>
            <w:lang w:val="es-CL"/>
          </w:rPr>
          <w:t>Representación</w:t>
        </w:r>
        <w:r w:rsidRPr="007E7E4B">
          <w:rPr>
            <w:noProof/>
            <w:webHidden/>
            <w:lang w:val="es-CL"/>
          </w:rPr>
          <w:tab/>
        </w:r>
        <w:r w:rsidRPr="007E7E4B">
          <w:rPr>
            <w:noProof/>
            <w:webHidden/>
            <w:lang w:val="es-CL"/>
          </w:rPr>
          <w:fldChar w:fldCharType="begin"/>
        </w:r>
        <w:r w:rsidRPr="007E7E4B">
          <w:rPr>
            <w:noProof/>
            <w:webHidden/>
            <w:lang w:val="es-CL"/>
          </w:rPr>
          <w:instrText xml:space="preserve"> PAGEREF _Toc84537084 \h </w:instrText>
        </w:r>
        <w:r w:rsidRPr="007E7E4B">
          <w:rPr>
            <w:noProof/>
            <w:webHidden/>
            <w:lang w:val="es-CL"/>
          </w:rPr>
        </w:r>
        <w:r w:rsidRPr="007E7E4B">
          <w:rPr>
            <w:noProof/>
            <w:webHidden/>
            <w:lang w:val="es-CL"/>
          </w:rPr>
          <w:fldChar w:fldCharType="separate"/>
        </w:r>
        <w:r w:rsidRPr="007E7E4B">
          <w:rPr>
            <w:noProof/>
            <w:webHidden/>
            <w:lang w:val="es-CL"/>
          </w:rPr>
          <w:t>4</w:t>
        </w:r>
        <w:r w:rsidRPr="007E7E4B">
          <w:rPr>
            <w:noProof/>
            <w:webHidden/>
            <w:lang w:val="es-CL"/>
          </w:rPr>
          <w:fldChar w:fldCharType="end"/>
        </w:r>
      </w:hyperlink>
    </w:p>
    <w:p w14:paraId="082A3BCC" w14:textId="0C1F76AA" w:rsidR="00D30420" w:rsidRPr="007E7E4B" w:rsidRDefault="00D30420">
      <w:pPr>
        <w:pStyle w:val="TDC1"/>
        <w:tabs>
          <w:tab w:val="left" w:pos="400"/>
          <w:tab w:val="right" w:leader="dot" w:pos="90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CL" w:eastAsia="es-CL"/>
        </w:rPr>
      </w:pPr>
      <w:hyperlink w:anchor="_Toc84537085" w:history="1">
        <w:r w:rsidRPr="007E7E4B">
          <w:rPr>
            <w:rStyle w:val="Hipervnculo"/>
            <w:noProof/>
            <w:lang w:val="es-CL"/>
          </w:rPr>
          <w:t>2</w:t>
        </w:r>
        <w:r w:rsidRPr="007E7E4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CL" w:eastAsia="es-CL"/>
          </w:rPr>
          <w:tab/>
        </w:r>
        <w:r w:rsidRPr="007E7E4B">
          <w:rPr>
            <w:rStyle w:val="Hipervnculo"/>
            <w:noProof/>
            <w:lang w:val="es-CL"/>
          </w:rPr>
          <w:t>Metas y Restricciones de la Arquitectura</w:t>
        </w:r>
        <w:r w:rsidRPr="007E7E4B">
          <w:rPr>
            <w:noProof/>
            <w:webHidden/>
            <w:lang w:val="es-CL"/>
          </w:rPr>
          <w:tab/>
        </w:r>
        <w:r w:rsidRPr="007E7E4B">
          <w:rPr>
            <w:noProof/>
            <w:webHidden/>
            <w:lang w:val="es-CL"/>
          </w:rPr>
          <w:fldChar w:fldCharType="begin"/>
        </w:r>
        <w:r w:rsidRPr="007E7E4B">
          <w:rPr>
            <w:noProof/>
            <w:webHidden/>
            <w:lang w:val="es-CL"/>
          </w:rPr>
          <w:instrText xml:space="preserve"> PAGEREF _Toc84537085 \h </w:instrText>
        </w:r>
        <w:r w:rsidRPr="007E7E4B">
          <w:rPr>
            <w:noProof/>
            <w:webHidden/>
            <w:lang w:val="es-CL"/>
          </w:rPr>
        </w:r>
        <w:r w:rsidRPr="007E7E4B">
          <w:rPr>
            <w:noProof/>
            <w:webHidden/>
            <w:lang w:val="es-CL"/>
          </w:rPr>
          <w:fldChar w:fldCharType="separate"/>
        </w:r>
        <w:r w:rsidRPr="007E7E4B">
          <w:rPr>
            <w:noProof/>
            <w:webHidden/>
            <w:lang w:val="es-CL"/>
          </w:rPr>
          <w:t>5</w:t>
        </w:r>
        <w:r w:rsidRPr="007E7E4B">
          <w:rPr>
            <w:noProof/>
            <w:webHidden/>
            <w:lang w:val="es-CL"/>
          </w:rPr>
          <w:fldChar w:fldCharType="end"/>
        </w:r>
      </w:hyperlink>
    </w:p>
    <w:p w14:paraId="5744A752" w14:textId="75CAE493" w:rsidR="00D30420" w:rsidRPr="007E7E4B" w:rsidRDefault="00D30420">
      <w:pPr>
        <w:pStyle w:val="TDC2"/>
        <w:tabs>
          <w:tab w:val="left" w:pos="800"/>
          <w:tab w:val="right" w:leader="dot" w:pos="903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CL" w:eastAsia="es-CL"/>
        </w:rPr>
      </w:pPr>
      <w:hyperlink w:anchor="_Toc84537086" w:history="1">
        <w:r w:rsidRPr="007E7E4B">
          <w:rPr>
            <w:rStyle w:val="Hipervnculo"/>
            <w:noProof/>
            <w:lang w:val="es-CL"/>
          </w:rPr>
          <w:t>2.1</w:t>
        </w:r>
        <w:r w:rsidRPr="007E7E4B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s-CL" w:eastAsia="es-CL"/>
          </w:rPr>
          <w:tab/>
        </w:r>
        <w:r w:rsidRPr="007E7E4B">
          <w:rPr>
            <w:rStyle w:val="Hipervnculo"/>
            <w:noProof/>
            <w:lang w:val="es-CL"/>
          </w:rPr>
          <w:t>Metas de la arquitectura</w:t>
        </w:r>
        <w:r w:rsidRPr="007E7E4B">
          <w:rPr>
            <w:noProof/>
            <w:webHidden/>
            <w:lang w:val="es-CL"/>
          </w:rPr>
          <w:tab/>
        </w:r>
        <w:r w:rsidRPr="007E7E4B">
          <w:rPr>
            <w:noProof/>
            <w:webHidden/>
            <w:lang w:val="es-CL"/>
          </w:rPr>
          <w:fldChar w:fldCharType="begin"/>
        </w:r>
        <w:r w:rsidRPr="007E7E4B">
          <w:rPr>
            <w:noProof/>
            <w:webHidden/>
            <w:lang w:val="es-CL"/>
          </w:rPr>
          <w:instrText xml:space="preserve"> PAGEREF _Toc84537086 \h </w:instrText>
        </w:r>
        <w:r w:rsidRPr="007E7E4B">
          <w:rPr>
            <w:noProof/>
            <w:webHidden/>
            <w:lang w:val="es-CL"/>
          </w:rPr>
        </w:r>
        <w:r w:rsidRPr="007E7E4B">
          <w:rPr>
            <w:noProof/>
            <w:webHidden/>
            <w:lang w:val="es-CL"/>
          </w:rPr>
          <w:fldChar w:fldCharType="separate"/>
        </w:r>
        <w:r w:rsidRPr="007E7E4B">
          <w:rPr>
            <w:noProof/>
            <w:webHidden/>
            <w:lang w:val="es-CL"/>
          </w:rPr>
          <w:t>5</w:t>
        </w:r>
        <w:r w:rsidRPr="007E7E4B">
          <w:rPr>
            <w:noProof/>
            <w:webHidden/>
            <w:lang w:val="es-CL"/>
          </w:rPr>
          <w:fldChar w:fldCharType="end"/>
        </w:r>
      </w:hyperlink>
    </w:p>
    <w:p w14:paraId="7FD3E70D" w14:textId="6193EFC5" w:rsidR="00D30420" w:rsidRPr="007E7E4B" w:rsidRDefault="00D30420">
      <w:pPr>
        <w:pStyle w:val="TDC2"/>
        <w:tabs>
          <w:tab w:val="left" w:pos="800"/>
          <w:tab w:val="right" w:leader="dot" w:pos="903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CL" w:eastAsia="es-CL"/>
        </w:rPr>
      </w:pPr>
      <w:hyperlink w:anchor="_Toc84537087" w:history="1">
        <w:r w:rsidRPr="007E7E4B">
          <w:rPr>
            <w:rStyle w:val="Hipervnculo"/>
            <w:noProof/>
            <w:lang w:val="es-CL"/>
          </w:rPr>
          <w:t>2.2</w:t>
        </w:r>
        <w:r w:rsidRPr="007E7E4B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s-CL" w:eastAsia="es-CL"/>
          </w:rPr>
          <w:tab/>
        </w:r>
        <w:r w:rsidRPr="007E7E4B">
          <w:rPr>
            <w:rStyle w:val="Hipervnculo"/>
            <w:noProof/>
            <w:lang w:val="es-CL"/>
          </w:rPr>
          <w:t>Restricciones de la Arquitectura</w:t>
        </w:r>
        <w:r w:rsidRPr="007E7E4B">
          <w:rPr>
            <w:noProof/>
            <w:webHidden/>
            <w:lang w:val="es-CL"/>
          </w:rPr>
          <w:tab/>
        </w:r>
        <w:r w:rsidRPr="007E7E4B">
          <w:rPr>
            <w:noProof/>
            <w:webHidden/>
            <w:lang w:val="es-CL"/>
          </w:rPr>
          <w:fldChar w:fldCharType="begin"/>
        </w:r>
        <w:r w:rsidRPr="007E7E4B">
          <w:rPr>
            <w:noProof/>
            <w:webHidden/>
            <w:lang w:val="es-CL"/>
          </w:rPr>
          <w:instrText xml:space="preserve"> PAGEREF _Toc84537087 \h </w:instrText>
        </w:r>
        <w:r w:rsidRPr="007E7E4B">
          <w:rPr>
            <w:noProof/>
            <w:webHidden/>
            <w:lang w:val="es-CL"/>
          </w:rPr>
        </w:r>
        <w:r w:rsidRPr="007E7E4B">
          <w:rPr>
            <w:noProof/>
            <w:webHidden/>
            <w:lang w:val="es-CL"/>
          </w:rPr>
          <w:fldChar w:fldCharType="separate"/>
        </w:r>
        <w:r w:rsidRPr="007E7E4B">
          <w:rPr>
            <w:noProof/>
            <w:webHidden/>
            <w:lang w:val="es-CL"/>
          </w:rPr>
          <w:t>5</w:t>
        </w:r>
        <w:r w:rsidRPr="007E7E4B">
          <w:rPr>
            <w:noProof/>
            <w:webHidden/>
            <w:lang w:val="es-CL"/>
          </w:rPr>
          <w:fldChar w:fldCharType="end"/>
        </w:r>
      </w:hyperlink>
    </w:p>
    <w:p w14:paraId="7F53DDFF" w14:textId="4310B88F" w:rsidR="00D30420" w:rsidRPr="007E7E4B" w:rsidRDefault="00D30420">
      <w:pPr>
        <w:pStyle w:val="TDC2"/>
        <w:tabs>
          <w:tab w:val="left" w:pos="800"/>
          <w:tab w:val="right" w:leader="dot" w:pos="903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CL" w:eastAsia="es-CL"/>
        </w:rPr>
      </w:pPr>
      <w:hyperlink w:anchor="_Toc84537088" w:history="1">
        <w:r w:rsidRPr="007E7E4B">
          <w:rPr>
            <w:rStyle w:val="Hipervnculo"/>
            <w:noProof/>
            <w:lang w:val="es-CL"/>
          </w:rPr>
          <w:t>2.3</w:t>
        </w:r>
        <w:r w:rsidRPr="007E7E4B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s-CL" w:eastAsia="es-CL"/>
          </w:rPr>
          <w:tab/>
        </w:r>
        <w:r w:rsidRPr="007E7E4B">
          <w:rPr>
            <w:rStyle w:val="Hipervnculo"/>
            <w:noProof/>
            <w:lang w:val="es-CL"/>
          </w:rPr>
          <w:t>Otros antecedentes y consideraciones</w:t>
        </w:r>
        <w:r w:rsidRPr="007E7E4B">
          <w:rPr>
            <w:noProof/>
            <w:webHidden/>
            <w:lang w:val="es-CL"/>
          </w:rPr>
          <w:tab/>
        </w:r>
        <w:r w:rsidRPr="007E7E4B">
          <w:rPr>
            <w:noProof/>
            <w:webHidden/>
            <w:lang w:val="es-CL"/>
          </w:rPr>
          <w:fldChar w:fldCharType="begin"/>
        </w:r>
        <w:r w:rsidRPr="007E7E4B">
          <w:rPr>
            <w:noProof/>
            <w:webHidden/>
            <w:lang w:val="es-CL"/>
          </w:rPr>
          <w:instrText xml:space="preserve"> PAGEREF _Toc84537088 \h </w:instrText>
        </w:r>
        <w:r w:rsidRPr="007E7E4B">
          <w:rPr>
            <w:noProof/>
            <w:webHidden/>
            <w:lang w:val="es-CL"/>
          </w:rPr>
        </w:r>
        <w:r w:rsidRPr="007E7E4B">
          <w:rPr>
            <w:noProof/>
            <w:webHidden/>
            <w:lang w:val="es-CL"/>
          </w:rPr>
          <w:fldChar w:fldCharType="separate"/>
        </w:r>
        <w:r w:rsidRPr="007E7E4B">
          <w:rPr>
            <w:noProof/>
            <w:webHidden/>
            <w:lang w:val="es-CL"/>
          </w:rPr>
          <w:t>5</w:t>
        </w:r>
        <w:r w:rsidRPr="007E7E4B">
          <w:rPr>
            <w:noProof/>
            <w:webHidden/>
            <w:lang w:val="es-CL"/>
          </w:rPr>
          <w:fldChar w:fldCharType="end"/>
        </w:r>
      </w:hyperlink>
    </w:p>
    <w:p w14:paraId="4F787EA4" w14:textId="29B8C597" w:rsidR="00D30420" w:rsidRPr="007E7E4B" w:rsidRDefault="00D30420">
      <w:pPr>
        <w:pStyle w:val="TDC1"/>
        <w:tabs>
          <w:tab w:val="left" w:pos="400"/>
          <w:tab w:val="right" w:leader="dot" w:pos="90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CL" w:eastAsia="es-CL"/>
        </w:rPr>
      </w:pPr>
      <w:hyperlink w:anchor="_Toc84537089" w:history="1">
        <w:r w:rsidRPr="007E7E4B">
          <w:rPr>
            <w:rStyle w:val="Hipervnculo"/>
            <w:noProof/>
            <w:lang w:val="es-CL"/>
          </w:rPr>
          <w:t>3</w:t>
        </w:r>
        <w:r w:rsidRPr="007E7E4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CL" w:eastAsia="es-CL"/>
          </w:rPr>
          <w:tab/>
        </w:r>
        <w:r w:rsidRPr="007E7E4B">
          <w:rPr>
            <w:rStyle w:val="Hipervnculo"/>
            <w:noProof/>
            <w:lang w:val="es-CL"/>
          </w:rPr>
          <w:t>Vista de Escenarios</w:t>
        </w:r>
        <w:r w:rsidRPr="007E7E4B">
          <w:rPr>
            <w:noProof/>
            <w:webHidden/>
            <w:lang w:val="es-CL"/>
          </w:rPr>
          <w:tab/>
        </w:r>
        <w:r w:rsidRPr="007E7E4B">
          <w:rPr>
            <w:noProof/>
            <w:webHidden/>
            <w:lang w:val="es-CL"/>
          </w:rPr>
          <w:fldChar w:fldCharType="begin"/>
        </w:r>
        <w:r w:rsidRPr="007E7E4B">
          <w:rPr>
            <w:noProof/>
            <w:webHidden/>
            <w:lang w:val="es-CL"/>
          </w:rPr>
          <w:instrText xml:space="preserve"> PAGEREF _Toc84537089 \h </w:instrText>
        </w:r>
        <w:r w:rsidRPr="007E7E4B">
          <w:rPr>
            <w:noProof/>
            <w:webHidden/>
            <w:lang w:val="es-CL"/>
          </w:rPr>
        </w:r>
        <w:r w:rsidRPr="007E7E4B">
          <w:rPr>
            <w:noProof/>
            <w:webHidden/>
            <w:lang w:val="es-CL"/>
          </w:rPr>
          <w:fldChar w:fldCharType="separate"/>
        </w:r>
        <w:r w:rsidRPr="007E7E4B">
          <w:rPr>
            <w:noProof/>
            <w:webHidden/>
            <w:lang w:val="es-CL"/>
          </w:rPr>
          <w:t>6</w:t>
        </w:r>
        <w:r w:rsidRPr="007E7E4B">
          <w:rPr>
            <w:noProof/>
            <w:webHidden/>
            <w:lang w:val="es-CL"/>
          </w:rPr>
          <w:fldChar w:fldCharType="end"/>
        </w:r>
      </w:hyperlink>
    </w:p>
    <w:p w14:paraId="5C9F2EEC" w14:textId="26B37D02" w:rsidR="00D30420" w:rsidRPr="007E7E4B" w:rsidRDefault="00D30420">
      <w:pPr>
        <w:pStyle w:val="TDC2"/>
        <w:tabs>
          <w:tab w:val="left" w:pos="800"/>
          <w:tab w:val="right" w:leader="dot" w:pos="903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CL" w:eastAsia="es-CL"/>
        </w:rPr>
      </w:pPr>
      <w:hyperlink w:anchor="_Toc84537090" w:history="1">
        <w:r w:rsidRPr="007E7E4B">
          <w:rPr>
            <w:rStyle w:val="Hipervnculo"/>
            <w:noProof/>
            <w:lang w:val="es-CL"/>
          </w:rPr>
          <w:t>3.1</w:t>
        </w:r>
        <w:r w:rsidRPr="007E7E4B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s-CL" w:eastAsia="es-CL"/>
          </w:rPr>
          <w:tab/>
        </w:r>
        <w:r w:rsidRPr="007E7E4B">
          <w:rPr>
            <w:rStyle w:val="Hipervnculo"/>
            <w:noProof/>
            <w:lang w:val="es-CL"/>
          </w:rPr>
          <w:t>Modelo de Casos de Uso</w:t>
        </w:r>
        <w:r w:rsidRPr="007E7E4B">
          <w:rPr>
            <w:noProof/>
            <w:webHidden/>
            <w:lang w:val="es-CL"/>
          </w:rPr>
          <w:tab/>
        </w:r>
        <w:r w:rsidRPr="007E7E4B">
          <w:rPr>
            <w:noProof/>
            <w:webHidden/>
            <w:lang w:val="es-CL"/>
          </w:rPr>
          <w:fldChar w:fldCharType="begin"/>
        </w:r>
        <w:r w:rsidRPr="007E7E4B">
          <w:rPr>
            <w:noProof/>
            <w:webHidden/>
            <w:lang w:val="es-CL"/>
          </w:rPr>
          <w:instrText xml:space="preserve"> PAGEREF _Toc84537090 \h </w:instrText>
        </w:r>
        <w:r w:rsidRPr="007E7E4B">
          <w:rPr>
            <w:noProof/>
            <w:webHidden/>
            <w:lang w:val="es-CL"/>
          </w:rPr>
        </w:r>
        <w:r w:rsidRPr="007E7E4B">
          <w:rPr>
            <w:noProof/>
            <w:webHidden/>
            <w:lang w:val="es-CL"/>
          </w:rPr>
          <w:fldChar w:fldCharType="separate"/>
        </w:r>
        <w:r w:rsidRPr="007E7E4B">
          <w:rPr>
            <w:noProof/>
            <w:webHidden/>
            <w:lang w:val="es-CL"/>
          </w:rPr>
          <w:t>6</w:t>
        </w:r>
        <w:r w:rsidRPr="007E7E4B">
          <w:rPr>
            <w:noProof/>
            <w:webHidden/>
            <w:lang w:val="es-CL"/>
          </w:rPr>
          <w:fldChar w:fldCharType="end"/>
        </w:r>
      </w:hyperlink>
    </w:p>
    <w:p w14:paraId="61D7E94D" w14:textId="3AE88D8F" w:rsidR="00D30420" w:rsidRPr="007E7E4B" w:rsidRDefault="00D30420">
      <w:pPr>
        <w:pStyle w:val="TDC2"/>
        <w:tabs>
          <w:tab w:val="left" w:pos="800"/>
          <w:tab w:val="right" w:leader="dot" w:pos="903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CL" w:eastAsia="es-CL"/>
        </w:rPr>
      </w:pPr>
      <w:hyperlink w:anchor="_Toc84537091" w:history="1">
        <w:r w:rsidRPr="007E7E4B">
          <w:rPr>
            <w:rStyle w:val="Hipervnculo"/>
            <w:noProof/>
            <w:lang w:val="es-CL"/>
          </w:rPr>
          <w:t>3.2</w:t>
        </w:r>
        <w:r w:rsidRPr="007E7E4B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s-CL" w:eastAsia="es-CL"/>
          </w:rPr>
          <w:tab/>
        </w:r>
        <w:r w:rsidRPr="007E7E4B">
          <w:rPr>
            <w:rStyle w:val="Hipervnculo"/>
            <w:noProof/>
            <w:lang w:val="es-CL"/>
          </w:rPr>
          <w:t>Casos de Usos Extendidos</w:t>
        </w:r>
        <w:r w:rsidRPr="007E7E4B">
          <w:rPr>
            <w:noProof/>
            <w:webHidden/>
            <w:lang w:val="es-CL"/>
          </w:rPr>
          <w:tab/>
        </w:r>
        <w:r w:rsidRPr="007E7E4B">
          <w:rPr>
            <w:noProof/>
            <w:webHidden/>
            <w:lang w:val="es-CL"/>
          </w:rPr>
          <w:fldChar w:fldCharType="begin"/>
        </w:r>
        <w:r w:rsidRPr="007E7E4B">
          <w:rPr>
            <w:noProof/>
            <w:webHidden/>
            <w:lang w:val="es-CL"/>
          </w:rPr>
          <w:instrText xml:space="preserve"> PAGEREF _Toc84537091 \h </w:instrText>
        </w:r>
        <w:r w:rsidRPr="007E7E4B">
          <w:rPr>
            <w:noProof/>
            <w:webHidden/>
            <w:lang w:val="es-CL"/>
          </w:rPr>
        </w:r>
        <w:r w:rsidRPr="007E7E4B">
          <w:rPr>
            <w:noProof/>
            <w:webHidden/>
            <w:lang w:val="es-CL"/>
          </w:rPr>
          <w:fldChar w:fldCharType="separate"/>
        </w:r>
        <w:r w:rsidRPr="007E7E4B">
          <w:rPr>
            <w:noProof/>
            <w:webHidden/>
            <w:lang w:val="es-CL"/>
          </w:rPr>
          <w:t>6</w:t>
        </w:r>
        <w:r w:rsidRPr="007E7E4B">
          <w:rPr>
            <w:noProof/>
            <w:webHidden/>
            <w:lang w:val="es-CL"/>
          </w:rPr>
          <w:fldChar w:fldCharType="end"/>
        </w:r>
      </w:hyperlink>
    </w:p>
    <w:p w14:paraId="331E1972" w14:textId="5300A085" w:rsidR="00D30420" w:rsidRPr="007E7E4B" w:rsidRDefault="00D30420">
      <w:pPr>
        <w:pStyle w:val="TDC2"/>
        <w:tabs>
          <w:tab w:val="left" w:pos="800"/>
          <w:tab w:val="right" w:leader="dot" w:pos="903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CL" w:eastAsia="es-CL"/>
        </w:rPr>
      </w:pPr>
      <w:hyperlink w:anchor="_Toc84537092" w:history="1">
        <w:r w:rsidRPr="007E7E4B">
          <w:rPr>
            <w:rStyle w:val="Hipervnculo"/>
            <w:noProof/>
            <w:lang w:val="es-CL"/>
          </w:rPr>
          <w:t>3.3</w:t>
        </w:r>
        <w:r w:rsidRPr="007E7E4B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s-CL" w:eastAsia="es-CL"/>
          </w:rPr>
          <w:tab/>
        </w:r>
        <w:r w:rsidRPr="007E7E4B">
          <w:rPr>
            <w:rStyle w:val="Hipervnculo"/>
            <w:noProof/>
            <w:lang w:val="es-CL"/>
          </w:rPr>
          <w:t>Especificación de los Escenarios de Calidad Relevantes</w:t>
        </w:r>
        <w:r w:rsidRPr="007E7E4B">
          <w:rPr>
            <w:noProof/>
            <w:webHidden/>
            <w:lang w:val="es-CL"/>
          </w:rPr>
          <w:tab/>
        </w:r>
        <w:r w:rsidRPr="007E7E4B">
          <w:rPr>
            <w:noProof/>
            <w:webHidden/>
            <w:lang w:val="es-CL"/>
          </w:rPr>
          <w:fldChar w:fldCharType="begin"/>
        </w:r>
        <w:r w:rsidRPr="007E7E4B">
          <w:rPr>
            <w:noProof/>
            <w:webHidden/>
            <w:lang w:val="es-CL"/>
          </w:rPr>
          <w:instrText xml:space="preserve"> PAGEREF _Toc84537092 \h </w:instrText>
        </w:r>
        <w:r w:rsidRPr="007E7E4B">
          <w:rPr>
            <w:noProof/>
            <w:webHidden/>
            <w:lang w:val="es-CL"/>
          </w:rPr>
        </w:r>
        <w:r w:rsidRPr="007E7E4B">
          <w:rPr>
            <w:noProof/>
            <w:webHidden/>
            <w:lang w:val="es-CL"/>
          </w:rPr>
          <w:fldChar w:fldCharType="separate"/>
        </w:r>
        <w:r w:rsidRPr="007E7E4B">
          <w:rPr>
            <w:noProof/>
            <w:webHidden/>
            <w:lang w:val="es-CL"/>
          </w:rPr>
          <w:t>7</w:t>
        </w:r>
        <w:r w:rsidRPr="007E7E4B">
          <w:rPr>
            <w:noProof/>
            <w:webHidden/>
            <w:lang w:val="es-CL"/>
          </w:rPr>
          <w:fldChar w:fldCharType="end"/>
        </w:r>
      </w:hyperlink>
    </w:p>
    <w:p w14:paraId="24C30887" w14:textId="7655B606" w:rsidR="00D30420" w:rsidRPr="007E7E4B" w:rsidRDefault="00D30420">
      <w:pPr>
        <w:pStyle w:val="TDC1"/>
        <w:tabs>
          <w:tab w:val="left" w:pos="400"/>
          <w:tab w:val="right" w:leader="dot" w:pos="90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CL" w:eastAsia="es-CL"/>
        </w:rPr>
      </w:pPr>
      <w:hyperlink w:anchor="_Toc84537093" w:history="1">
        <w:r w:rsidRPr="007E7E4B">
          <w:rPr>
            <w:rStyle w:val="Hipervnculo"/>
            <w:noProof/>
            <w:lang w:val="es-CL"/>
          </w:rPr>
          <w:t>4</w:t>
        </w:r>
        <w:r w:rsidRPr="007E7E4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CL" w:eastAsia="es-CL"/>
          </w:rPr>
          <w:tab/>
        </w:r>
        <w:r w:rsidRPr="007E7E4B">
          <w:rPr>
            <w:rStyle w:val="Hipervnculo"/>
            <w:noProof/>
            <w:lang w:val="es-CL"/>
          </w:rPr>
          <w:t>Vista de Procesos</w:t>
        </w:r>
        <w:r w:rsidRPr="007E7E4B">
          <w:rPr>
            <w:noProof/>
            <w:webHidden/>
            <w:lang w:val="es-CL"/>
          </w:rPr>
          <w:tab/>
        </w:r>
        <w:r w:rsidRPr="007E7E4B">
          <w:rPr>
            <w:noProof/>
            <w:webHidden/>
            <w:lang w:val="es-CL"/>
          </w:rPr>
          <w:fldChar w:fldCharType="begin"/>
        </w:r>
        <w:r w:rsidRPr="007E7E4B">
          <w:rPr>
            <w:noProof/>
            <w:webHidden/>
            <w:lang w:val="es-CL"/>
          </w:rPr>
          <w:instrText xml:space="preserve"> PAGEREF _Toc84537093 \h </w:instrText>
        </w:r>
        <w:r w:rsidRPr="007E7E4B">
          <w:rPr>
            <w:noProof/>
            <w:webHidden/>
            <w:lang w:val="es-CL"/>
          </w:rPr>
        </w:r>
        <w:r w:rsidRPr="007E7E4B">
          <w:rPr>
            <w:noProof/>
            <w:webHidden/>
            <w:lang w:val="es-CL"/>
          </w:rPr>
          <w:fldChar w:fldCharType="separate"/>
        </w:r>
        <w:r w:rsidRPr="007E7E4B">
          <w:rPr>
            <w:noProof/>
            <w:webHidden/>
            <w:lang w:val="es-CL"/>
          </w:rPr>
          <w:t>8</w:t>
        </w:r>
        <w:r w:rsidRPr="007E7E4B">
          <w:rPr>
            <w:noProof/>
            <w:webHidden/>
            <w:lang w:val="es-CL"/>
          </w:rPr>
          <w:fldChar w:fldCharType="end"/>
        </w:r>
      </w:hyperlink>
    </w:p>
    <w:p w14:paraId="692ADBE9" w14:textId="7D465B1B" w:rsidR="00D30420" w:rsidRPr="007E7E4B" w:rsidRDefault="00D30420">
      <w:pPr>
        <w:pStyle w:val="TDC1"/>
        <w:tabs>
          <w:tab w:val="left" w:pos="400"/>
          <w:tab w:val="right" w:leader="dot" w:pos="90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CL" w:eastAsia="es-CL"/>
        </w:rPr>
      </w:pPr>
      <w:hyperlink w:anchor="_Toc84537094" w:history="1">
        <w:r w:rsidRPr="007E7E4B">
          <w:rPr>
            <w:rStyle w:val="Hipervnculo"/>
            <w:noProof/>
            <w:lang w:val="es-CL"/>
          </w:rPr>
          <w:t>5</w:t>
        </w:r>
        <w:r w:rsidRPr="007E7E4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CL" w:eastAsia="es-CL"/>
          </w:rPr>
          <w:tab/>
        </w:r>
        <w:r w:rsidRPr="007E7E4B">
          <w:rPr>
            <w:rStyle w:val="Hipervnculo"/>
            <w:noProof/>
            <w:lang w:val="es-CL"/>
          </w:rPr>
          <w:t>Vista Lógica</w:t>
        </w:r>
        <w:r w:rsidRPr="007E7E4B">
          <w:rPr>
            <w:noProof/>
            <w:webHidden/>
            <w:lang w:val="es-CL"/>
          </w:rPr>
          <w:tab/>
        </w:r>
        <w:r w:rsidRPr="007E7E4B">
          <w:rPr>
            <w:noProof/>
            <w:webHidden/>
            <w:lang w:val="es-CL"/>
          </w:rPr>
          <w:fldChar w:fldCharType="begin"/>
        </w:r>
        <w:r w:rsidRPr="007E7E4B">
          <w:rPr>
            <w:noProof/>
            <w:webHidden/>
            <w:lang w:val="es-CL"/>
          </w:rPr>
          <w:instrText xml:space="preserve"> PAGEREF _Toc84537094 \h </w:instrText>
        </w:r>
        <w:r w:rsidRPr="007E7E4B">
          <w:rPr>
            <w:noProof/>
            <w:webHidden/>
            <w:lang w:val="es-CL"/>
          </w:rPr>
        </w:r>
        <w:r w:rsidRPr="007E7E4B">
          <w:rPr>
            <w:noProof/>
            <w:webHidden/>
            <w:lang w:val="es-CL"/>
          </w:rPr>
          <w:fldChar w:fldCharType="separate"/>
        </w:r>
        <w:r w:rsidRPr="007E7E4B">
          <w:rPr>
            <w:noProof/>
            <w:webHidden/>
            <w:lang w:val="es-CL"/>
          </w:rPr>
          <w:t>9</w:t>
        </w:r>
        <w:r w:rsidRPr="007E7E4B">
          <w:rPr>
            <w:noProof/>
            <w:webHidden/>
            <w:lang w:val="es-CL"/>
          </w:rPr>
          <w:fldChar w:fldCharType="end"/>
        </w:r>
      </w:hyperlink>
    </w:p>
    <w:p w14:paraId="2C4374AE" w14:textId="105A66CB" w:rsidR="00D30420" w:rsidRPr="007E7E4B" w:rsidRDefault="00D30420">
      <w:pPr>
        <w:pStyle w:val="TDC2"/>
        <w:tabs>
          <w:tab w:val="left" w:pos="800"/>
          <w:tab w:val="right" w:leader="dot" w:pos="903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CL" w:eastAsia="es-CL"/>
        </w:rPr>
      </w:pPr>
      <w:hyperlink w:anchor="_Toc84537095" w:history="1">
        <w:r w:rsidRPr="007E7E4B">
          <w:rPr>
            <w:rStyle w:val="Hipervnculo"/>
            <w:noProof/>
            <w:lang w:val="es-CL"/>
          </w:rPr>
          <w:t>5.1</w:t>
        </w:r>
        <w:r w:rsidRPr="007E7E4B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s-CL" w:eastAsia="es-CL"/>
          </w:rPr>
          <w:tab/>
        </w:r>
        <w:r w:rsidRPr="007E7E4B">
          <w:rPr>
            <w:rStyle w:val="Hipervnculo"/>
            <w:noProof/>
            <w:lang w:val="es-CL"/>
          </w:rPr>
          <w:t>Parte Estructural ( Diagrama de Clases  y Diagrama Relacional)</w:t>
        </w:r>
        <w:r w:rsidRPr="007E7E4B">
          <w:rPr>
            <w:noProof/>
            <w:webHidden/>
            <w:lang w:val="es-CL"/>
          </w:rPr>
          <w:tab/>
        </w:r>
        <w:r w:rsidRPr="007E7E4B">
          <w:rPr>
            <w:noProof/>
            <w:webHidden/>
            <w:lang w:val="es-CL"/>
          </w:rPr>
          <w:fldChar w:fldCharType="begin"/>
        </w:r>
        <w:r w:rsidRPr="007E7E4B">
          <w:rPr>
            <w:noProof/>
            <w:webHidden/>
            <w:lang w:val="es-CL"/>
          </w:rPr>
          <w:instrText xml:space="preserve"> PAGEREF _Toc84537095 \h </w:instrText>
        </w:r>
        <w:r w:rsidRPr="007E7E4B">
          <w:rPr>
            <w:noProof/>
            <w:webHidden/>
            <w:lang w:val="es-CL"/>
          </w:rPr>
        </w:r>
        <w:r w:rsidRPr="007E7E4B">
          <w:rPr>
            <w:noProof/>
            <w:webHidden/>
            <w:lang w:val="es-CL"/>
          </w:rPr>
          <w:fldChar w:fldCharType="separate"/>
        </w:r>
        <w:r w:rsidRPr="007E7E4B">
          <w:rPr>
            <w:noProof/>
            <w:webHidden/>
            <w:lang w:val="es-CL"/>
          </w:rPr>
          <w:t>9</w:t>
        </w:r>
        <w:r w:rsidRPr="007E7E4B">
          <w:rPr>
            <w:noProof/>
            <w:webHidden/>
            <w:lang w:val="es-CL"/>
          </w:rPr>
          <w:fldChar w:fldCharType="end"/>
        </w:r>
      </w:hyperlink>
    </w:p>
    <w:p w14:paraId="32DFF46E" w14:textId="29874F50" w:rsidR="00D30420" w:rsidRPr="007E7E4B" w:rsidRDefault="00D30420">
      <w:pPr>
        <w:pStyle w:val="TDC3"/>
        <w:tabs>
          <w:tab w:val="left" w:pos="1200"/>
          <w:tab w:val="right" w:leader="dot" w:pos="903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CL" w:eastAsia="es-CL"/>
        </w:rPr>
      </w:pPr>
      <w:hyperlink w:anchor="_Toc84537096" w:history="1">
        <w:r w:rsidRPr="007E7E4B">
          <w:rPr>
            <w:rStyle w:val="Hipervnculo"/>
            <w:noProof/>
            <w:lang w:val="es-CL"/>
          </w:rPr>
          <w:t>5.1.1</w:t>
        </w:r>
        <w:r w:rsidRPr="007E7E4B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s-CL" w:eastAsia="es-CL"/>
          </w:rPr>
          <w:tab/>
        </w:r>
        <w:r w:rsidRPr="007E7E4B">
          <w:rPr>
            <w:rStyle w:val="Hipervnculo"/>
            <w:noProof/>
            <w:lang w:val="es-CL"/>
          </w:rPr>
          <w:t>Descripción de Clases</w:t>
        </w:r>
        <w:r w:rsidRPr="007E7E4B">
          <w:rPr>
            <w:noProof/>
            <w:webHidden/>
            <w:lang w:val="es-CL"/>
          </w:rPr>
          <w:tab/>
        </w:r>
        <w:r w:rsidRPr="007E7E4B">
          <w:rPr>
            <w:noProof/>
            <w:webHidden/>
            <w:lang w:val="es-CL"/>
          </w:rPr>
          <w:fldChar w:fldCharType="begin"/>
        </w:r>
        <w:r w:rsidRPr="007E7E4B">
          <w:rPr>
            <w:noProof/>
            <w:webHidden/>
            <w:lang w:val="es-CL"/>
          </w:rPr>
          <w:instrText xml:space="preserve"> PAGEREF _Toc84537096 \h </w:instrText>
        </w:r>
        <w:r w:rsidRPr="007E7E4B">
          <w:rPr>
            <w:noProof/>
            <w:webHidden/>
            <w:lang w:val="es-CL"/>
          </w:rPr>
        </w:r>
        <w:r w:rsidRPr="007E7E4B">
          <w:rPr>
            <w:noProof/>
            <w:webHidden/>
            <w:lang w:val="es-CL"/>
          </w:rPr>
          <w:fldChar w:fldCharType="separate"/>
        </w:r>
        <w:r w:rsidRPr="007E7E4B">
          <w:rPr>
            <w:noProof/>
            <w:webHidden/>
            <w:lang w:val="es-CL"/>
          </w:rPr>
          <w:t>9</w:t>
        </w:r>
        <w:r w:rsidRPr="007E7E4B">
          <w:rPr>
            <w:noProof/>
            <w:webHidden/>
            <w:lang w:val="es-CL"/>
          </w:rPr>
          <w:fldChar w:fldCharType="end"/>
        </w:r>
      </w:hyperlink>
    </w:p>
    <w:p w14:paraId="54B0E2CC" w14:textId="1D31EBFE" w:rsidR="00D30420" w:rsidRPr="007E7E4B" w:rsidRDefault="00D30420">
      <w:pPr>
        <w:pStyle w:val="TDC3"/>
        <w:tabs>
          <w:tab w:val="left" w:pos="1200"/>
          <w:tab w:val="right" w:leader="dot" w:pos="903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CL" w:eastAsia="es-CL"/>
        </w:rPr>
      </w:pPr>
      <w:hyperlink w:anchor="_Toc84537097" w:history="1">
        <w:r w:rsidRPr="007E7E4B">
          <w:rPr>
            <w:rStyle w:val="Hipervnculo"/>
            <w:noProof/>
            <w:lang w:val="es-CL"/>
          </w:rPr>
          <w:t>5.1.2</w:t>
        </w:r>
        <w:r w:rsidRPr="007E7E4B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s-CL" w:eastAsia="es-CL"/>
          </w:rPr>
          <w:tab/>
        </w:r>
        <w:r w:rsidRPr="007E7E4B">
          <w:rPr>
            <w:rStyle w:val="Hipervnculo"/>
            <w:noProof/>
            <w:lang w:val="es-CL"/>
          </w:rPr>
          <w:t>Descripción de Tablas</w:t>
        </w:r>
        <w:r w:rsidRPr="007E7E4B">
          <w:rPr>
            <w:noProof/>
            <w:webHidden/>
            <w:lang w:val="es-CL"/>
          </w:rPr>
          <w:tab/>
        </w:r>
        <w:r w:rsidRPr="007E7E4B">
          <w:rPr>
            <w:noProof/>
            <w:webHidden/>
            <w:lang w:val="es-CL"/>
          </w:rPr>
          <w:fldChar w:fldCharType="begin"/>
        </w:r>
        <w:r w:rsidRPr="007E7E4B">
          <w:rPr>
            <w:noProof/>
            <w:webHidden/>
            <w:lang w:val="es-CL"/>
          </w:rPr>
          <w:instrText xml:space="preserve"> PAGEREF _Toc84537097 \h </w:instrText>
        </w:r>
        <w:r w:rsidRPr="007E7E4B">
          <w:rPr>
            <w:noProof/>
            <w:webHidden/>
            <w:lang w:val="es-CL"/>
          </w:rPr>
        </w:r>
        <w:r w:rsidRPr="007E7E4B">
          <w:rPr>
            <w:noProof/>
            <w:webHidden/>
            <w:lang w:val="es-CL"/>
          </w:rPr>
          <w:fldChar w:fldCharType="separate"/>
        </w:r>
        <w:r w:rsidRPr="007E7E4B">
          <w:rPr>
            <w:noProof/>
            <w:webHidden/>
            <w:lang w:val="es-CL"/>
          </w:rPr>
          <w:t>10</w:t>
        </w:r>
        <w:r w:rsidRPr="007E7E4B">
          <w:rPr>
            <w:noProof/>
            <w:webHidden/>
            <w:lang w:val="es-CL"/>
          </w:rPr>
          <w:fldChar w:fldCharType="end"/>
        </w:r>
      </w:hyperlink>
    </w:p>
    <w:p w14:paraId="20F986DA" w14:textId="576DD942" w:rsidR="00D30420" w:rsidRPr="007E7E4B" w:rsidRDefault="00D30420">
      <w:pPr>
        <w:pStyle w:val="TDC2"/>
        <w:tabs>
          <w:tab w:val="left" w:pos="800"/>
          <w:tab w:val="right" w:leader="dot" w:pos="903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CL" w:eastAsia="es-CL"/>
        </w:rPr>
      </w:pPr>
      <w:hyperlink w:anchor="_Toc84537098" w:history="1">
        <w:r w:rsidRPr="007E7E4B">
          <w:rPr>
            <w:rStyle w:val="Hipervnculo"/>
            <w:noProof/>
            <w:lang w:val="es-CL"/>
          </w:rPr>
          <w:t>5.2</w:t>
        </w:r>
        <w:r w:rsidRPr="007E7E4B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s-CL" w:eastAsia="es-CL"/>
          </w:rPr>
          <w:tab/>
        </w:r>
        <w:r w:rsidRPr="007E7E4B">
          <w:rPr>
            <w:rStyle w:val="Hipervnculo"/>
            <w:noProof/>
            <w:lang w:val="es-CL"/>
          </w:rPr>
          <w:t>Parte Dinámica (Diagrama de Secuencias)</w:t>
        </w:r>
        <w:r w:rsidRPr="007E7E4B">
          <w:rPr>
            <w:noProof/>
            <w:webHidden/>
            <w:lang w:val="es-CL"/>
          </w:rPr>
          <w:tab/>
        </w:r>
        <w:r w:rsidRPr="007E7E4B">
          <w:rPr>
            <w:noProof/>
            <w:webHidden/>
            <w:lang w:val="es-CL"/>
          </w:rPr>
          <w:fldChar w:fldCharType="begin"/>
        </w:r>
        <w:r w:rsidRPr="007E7E4B">
          <w:rPr>
            <w:noProof/>
            <w:webHidden/>
            <w:lang w:val="es-CL"/>
          </w:rPr>
          <w:instrText xml:space="preserve"> PAGEREF _Toc84537098 \h </w:instrText>
        </w:r>
        <w:r w:rsidRPr="007E7E4B">
          <w:rPr>
            <w:noProof/>
            <w:webHidden/>
            <w:lang w:val="es-CL"/>
          </w:rPr>
        </w:r>
        <w:r w:rsidRPr="007E7E4B">
          <w:rPr>
            <w:noProof/>
            <w:webHidden/>
            <w:lang w:val="es-CL"/>
          </w:rPr>
          <w:fldChar w:fldCharType="separate"/>
        </w:r>
        <w:r w:rsidRPr="007E7E4B">
          <w:rPr>
            <w:noProof/>
            <w:webHidden/>
            <w:lang w:val="es-CL"/>
          </w:rPr>
          <w:t>11</w:t>
        </w:r>
        <w:r w:rsidRPr="007E7E4B">
          <w:rPr>
            <w:noProof/>
            <w:webHidden/>
            <w:lang w:val="es-CL"/>
          </w:rPr>
          <w:fldChar w:fldCharType="end"/>
        </w:r>
      </w:hyperlink>
    </w:p>
    <w:p w14:paraId="1FB70B66" w14:textId="654B01CA" w:rsidR="00D30420" w:rsidRPr="007E7E4B" w:rsidRDefault="00D30420">
      <w:pPr>
        <w:pStyle w:val="TDC1"/>
        <w:tabs>
          <w:tab w:val="left" w:pos="400"/>
          <w:tab w:val="right" w:leader="dot" w:pos="90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CL" w:eastAsia="es-CL"/>
        </w:rPr>
      </w:pPr>
      <w:hyperlink w:anchor="_Toc84537099" w:history="1">
        <w:r w:rsidRPr="007E7E4B">
          <w:rPr>
            <w:rStyle w:val="Hipervnculo"/>
            <w:noProof/>
            <w:lang w:val="es-CL"/>
          </w:rPr>
          <w:t>6</w:t>
        </w:r>
        <w:r w:rsidRPr="007E7E4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CL" w:eastAsia="es-CL"/>
          </w:rPr>
          <w:tab/>
        </w:r>
        <w:r w:rsidRPr="007E7E4B">
          <w:rPr>
            <w:rStyle w:val="Hipervnculo"/>
            <w:noProof/>
            <w:lang w:val="es-CL"/>
          </w:rPr>
          <w:t>Vista de Desarrollo o Despliegue</w:t>
        </w:r>
        <w:r w:rsidRPr="007E7E4B">
          <w:rPr>
            <w:noProof/>
            <w:webHidden/>
            <w:lang w:val="es-CL"/>
          </w:rPr>
          <w:tab/>
        </w:r>
        <w:r w:rsidRPr="007E7E4B">
          <w:rPr>
            <w:noProof/>
            <w:webHidden/>
            <w:lang w:val="es-CL"/>
          </w:rPr>
          <w:fldChar w:fldCharType="begin"/>
        </w:r>
        <w:r w:rsidRPr="007E7E4B">
          <w:rPr>
            <w:noProof/>
            <w:webHidden/>
            <w:lang w:val="es-CL"/>
          </w:rPr>
          <w:instrText xml:space="preserve"> PAGEREF _Toc84537099 \h </w:instrText>
        </w:r>
        <w:r w:rsidRPr="007E7E4B">
          <w:rPr>
            <w:noProof/>
            <w:webHidden/>
            <w:lang w:val="es-CL"/>
          </w:rPr>
        </w:r>
        <w:r w:rsidRPr="007E7E4B">
          <w:rPr>
            <w:noProof/>
            <w:webHidden/>
            <w:lang w:val="es-CL"/>
          </w:rPr>
          <w:fldChar w:fldCharType="separate"/>
        </w:r>
        <w:r w:rsidRPr="007E7E4B">
          <w:rPr>
            <w:noProof/>
            <w:webHidden/>
            <w:lang w:val="es-CL"/>
          </w:rPr>
          <w:t>12</w:t>
        </w:r>
        <w:r w:rsidRPr="007E7E4B">
          <w:rPr>
            <w:noProof/>
            <w:webHidden/>
            <w:lang w:val="es-CL"/>
          </w:rPr>
          <w:fldChar w:fldCharType="end"/>
        </w:r>
      </w:hyperlink>
    </w:p>
    <w:p w14:paraId="4C3D165B" w14:textId="0F18A13F" w:rsidR="00D30420" w:rsidRPr="007E7E4B" w:rsidRDefault="00D30420">
      <w:pPr>
        <w:pStyle w:val="TDC1"/>
        <w:tabs>
          <w:tab w:val="left" w:pos="400"/>
          <w:tab w:val="right" w:leader="dot" w:pos="90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CL" w:eastAsia="es-CL"/>
        </w:rPr>
      </w:pPr>
      <w:hyperlink w:anchor="_Toc84537100" w:history="1">
        <w:r w:rsidRPr="007E7E4B">
          <w:rPr>
            <w:rStyle w:val="Hipervnculo"/>
            <w:noProof/>
            <w:lang w:val="es-CL"/>
          </w:rPr>
          <w:t>7</w:t>
        </w:r>
        <w:r w:rsidRPr="007E7E4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CL" w:eastAsia="es-CL"/>
          </w:rPr>
          <w:tab/>
        </w:r>
        <w:r w:rsidRPr="007E7E4B">
          <w:rPr>
            <w:rStyle w:val="Hipervnculo"/>
            <w:noProof/>
            <w:lang w:val="es-CL"/>
          </w:rPr>
          <w:t>Vista Fisica</w:t>
        </w:r>
        <w:r w:rsidRPr="007E7E4B">
          <w:rPr>
            <w:noProof/>
            <w:webHidden/>
            <w:lang w:val="es-CL"/>
          </w:rPr>
          <w:tab/>
        </w:r>
        <w:r w:rsidRPr="007E7E4B">
          <w:rPr>
            <w:noProof/>
            <w:webHidden/>
            <w:lang w:val="es-CL"/>
          </w:rPr>
          <w:fldChar w:fldCharType="begin"/>
        </w:r>
        <w:r w:rsidRPr="007E7E4B">
          <w:rPr>
            <w:noProof/>
            <w:webHidden/>
            <w:lang w:val="es-CL"/>
          </w:rPr>
          <w:instrText xml:space="preserve"> PAGEREF _Toc84537100 \h </w:instrText>
        </w:r>
        <w:r w:rsidRPr="007E7E4B">
          <w:rPr>
            <w:noProof/>
            <w:webHidden/>
            <w:lang w:val="es-CL"/>
          </w:rPr>
        </w:r>
        <w:r w:rsidRPr="007E7E4B">
          <w:rPr>
            <w:noProof/>
            <w:webHidden/>
            <w:lang w:val="es-CL"/>
          </w:rPr>
          <w:fldChar w:fldCharType="separate"/>
        </w:r>
        <w:r w:rsidRPr="007E7E4B">
          <w:rPr>
            <w:noProof/>
            <w:webHidden/>
            <w:lang w:val="es-CL"/>
          </w:rPr>
          <w:t>13</w:t>
        </w:r>
        <w:r w:rsidRPr="007E7E4B">
          <w:rPr>
            <w:noProof/>
            <w:webHidden/>
            <w:lang w:val="es-CL"/>
          </w:rPr>
          <w:fldChar w:fldCharType="end"/>
        </w:r>
      </w:hyperlink>
    </w:p>
    <w:p w14:paraId="5E8F73C7" w14:textId="749D7673" w:rsidR="00D30420" w:rsidRPr="007E7E4B" w:rsidRDefault="00D30420">
      <w:pPr>
        <w:pStyle w:val="TDC1"/>
        <w:tabs>
          <w:tab w:val="left" w:pos="400"/>
          <w:tab w:val="right" w:leader="dot" w:pos="90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CL" w:eastAsia="es-CL"/>
        </w:rPr>
      </w:pPr>
      <w:hyperlink w:anchor="_Toc84537101" w:history="1">
        <w:r w:rsidRPr="007E7E4B">
          <w:rPr>
            <w:rStyle w:val="Hipervnculo"/>
            <w:noProof/>
            <w:lang w:val="es-CL"/>
          </w:rPr>
          <w:t>8</w:t>
        </w:r>
        <w:r w:rsidRPr="007E7E4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CL" w:eastAsia="es-CL"/>
          </w:rPr>
          <w:tab/>
        </w:r>
        <w:r w:rsidRPr="007E7E4B">
          <w:rPr>
            <w:rStyle w:val="Hipervnculo"/>
            <w:noProof/>
            <w:lang w:val="es-CL"/>
          </w:rPr>
          <w:t>Decisiones de Diseño y Selección de Alternativas</w:t>
        </w:r>
        <w:r w:rsidRPr="007E7E4B">
          <w:rPr>
            <w:noProof/>
            <w:webHidden/>
            <w:lang w:val="es-CL"/>
          </w:rPr>
          <w:tab/>
        </w:r>
        <w:r w:rsidRPr="007E7E4B">
          <w:rPr>
            <w:noProof/>
            <w:webHidden/>
            <w:lang w:val="es-CL"/>
          </w:rPr>
          <w:fldChar w:fldCharType="begin"/>
        </w:r>
        <w:r w:rsidRPr="007E7E4B">
          <w:rPr>
            <w:noProof/>
            <w:webHidden/>
            <w:lang w:val="es-CL"/>
          </w:rPr>
          <w:instrText xml:space="preserve"> PAGEREF _Toc84537101 \h </w:instrText>
        </w:r>
        <w:r w:rsidRPr="007E7E4B">
          <w:rPr>
            <w:noProof/>
            <w:webHidden/>
            <w:lang w:val="es-CL"/>
          </w:rPr>
        </w:r>
        <w:r w:rsidRPr="007E7E4B">
          <w:rPr>
            <w:noProof/>
            <w:webHidden/>
            <w:lang w:val="es-CL"/>
          </w:rPr>
          <w:fldChar w:fldCharType="separate"/>
        </w:r>
        <w:r w:rsidRPr="007E7E4B">
          <w:rPr>
            <w:noProof/>
            <w:webHidden/>
            <w:lang w:val="es-CL"/>
          </w:rPr>
          <w:t>14</w:t>
        </w:r>
        <w:r w:rsidRPr="007E7E4B">
          <w:rPr>
            <w:noProof/>
            <w:webHidden/>
            <w:lang w:val="es-CL"/>
          </w:rPr>
          <w:fldChar w:fldCharType="end"/>
        </w:r>
      </w:hyperlink>
    </w:p>
    <w:p w14:paraId="40598783" w14:textId="3780480B" w:rsidR="00D30420" w:rsidRPr="007E7E4B" w:rsidRDefault="00D30420">
      <w:pPr>
        <w:pStyle w:val="TDC1"/>
        <w:tabs>
          <w:tab w:val="left" w:pos="400"/>
          <w:tab w:val="right" w:leader="dot" w:pos="90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CL" w:eastAsia="es-CL"/>
        </w:rPr>
      </w:pPr>
      <w:hyperlink w:anchor="_Toc84537102" w:history="1">
        <w:r w:rsidRPr="007E7E4B">
          <w:rPr>
            <w:rStyle w:val="Hipervnculo"/>
            <w:noProof/>
            <w:lang w:val="es-CL"/>
          </w:rPr>
          <w:t>9</w:t>
        </w:r>
        <w:r w:rsidRPr="007E7E4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CL" w:eastAsia="es-CL"/>
          </w:rPr>
          <w:tab/>
        </w:r>
        <w:r w:rsidRPr="007E7E4B">
          <w:rPr>
            <w:rStyle w:val="Hipervnculo"/>
            <w:noProof/>
            <w:lang w:val="es-CL"/>
          </w:rPr>
          <w:t>Análisis de Reutilización</w:t>
        </w:r>
        <w:r w:rsidRPr="007E7E4B">
          <w:rPr>
            <w:noProof/>
            <w:webHidden/>
            <w:lang w:val="es-CL"/>
          </w:rPr>
          <w:tab/>
        </w:r>
        <w:r w:rsidRPr="007E7E4B">
          <w:rPr>
            <w:noProof/>
            <w:webHidden/>
            <w:lang w:val="es-CL"/>
          </w:rPr>
          <w:fldChar w:fldCharType="begin"/>
        </w:r>
        <w:r w:rsidRPr="007E7E4B">
          <w:rPr>
            <w:noProof/>
            <w:webHidden/>
            <w:lang w:val="es-CL"/>
          </w:rPr>
          <w:instrText xml:space="preserve"> PAGEREF _Toc84537102 \h </w:instrText>
        </w:r>
        <w:r w:rsidRPr="007E7E4B">
          <w:rPr>
            <w:noProof/>
            <w:webHidden/>
            <w:lang w:val="es-CL"/>
          </w:rPr>
        </w:r>
        <w:r w:rsidRPr="007E7E4B">
          <w:rPr>
            <w:noProof/>
            <w:webHidden/>
            <w:lang w:val="es-CL"/>
          </w:rPr>
          <w:fldChar w:fldCharType="separate"/>
        </w:r>
        <w:r w:rsidRPr="007E7E4B">
          <w:rPr>
            <w:noProof/>
            <w:webHidden/>
            <w:lang w:val="es-CL"/>
          </w:rPr>
          <w:t>15</w:t>
        </w:r>
        <w:r w:rsidRPr="007E7E4B">
          <w:rPr>
            <w:noProof/>
            <w:webHidden/>
            <w:lang w:val="es-CL"/>
          </w:rPr>
          <w:fldChar w:fldCharType="end"/>
        </w:r>
      </w:hyperlink>
    </w:p>
    <w:p w14:paraId="5F84329E" w14:textId="45B08DD9" w:rsidR="006E6A93" w:rsidRPr="007E7E4B" w:rsidRDefault="00D26CEA">
      <w:pPr>
        <w:jc w:val="center"/>
        <w:rPr>
          <w:rFonts w:ascii="Times New Roman" w:hAnsi="Times New Roman"/>
          <w:noProof/>
          <w:lang w:val="es-CL"/>
        </w:rPr>
      </w:pPr>
      <w:r w:rsidRPr="007E7E4B">
        <w:rPr>
          <w:rFonts w:ascii="Times New Roman" w:hAnsi="Times New Roman"/>
          <w:noProof/>
          <w:lang w:val="es-CL"/>
        </w:rPr>
        <w:fldChar w:fldCharType="end"/>
      </w:r>
    </w:p>
    <w:p w14:paraId="6D96B1AF" w14:textId="77777777" w:rsidR="00370CA2" w:rsidRPr="007E7E4B" w:rsidRDefault="00370CA2">
      <w:pPr>
        <w:jc w:val="center"/>
        <w:rPr>
          <w:b/>
          <w:bCs/>
          <w:noProof/>
          <w:sz w:val="28"/>
          <w:lang w:val="es-CL"/>
        </w:rPr>
      </w:pPr>
    </w:p>
    <w:p w14:paraId="492B820E" w14:textId="77777777" w:rsidR="006E6A93" w:rsidRPr="007E7E4B" w:rsidRDefault="00370CA2" w:rsidP="00A93783">
      <w:pPr>
        <w:pStyle w:val="EstiloTtulo1VerdanaJustificado"/>
        <w:rPr>
          <w:noProof/>
          <w:lang w:val="es-CL"/>
        </w:rPr>
      </w:pPr>
      <w:bookmarkStart w:id="0" w:name="_Toc433104436"/>
      <w:r w:rsidRPr="007E7E4B">
        <w:rPr>
          <w:noProof/>
          <w:lang w:val="es-CL"/>
        </w:rPr>
        <w:br w:type="page"/>
      </w:r>
      <w:bookmarkStart w:id="1" w:name="_Toc84537077"/>
      <w:r w:rsidR="006E6A93" w:rsidRPr="007E7E4B">
        <w:rPr>
          <w:noProof/>
          <w:lang w:val="es-CL"/>
        </w:rPr>
        <w:lastRenderedPageBreak/>
        <w:t>Introducción</w:t>
      </w:r>
      <w:bookmarkEnd w:id="0"/>
      <w:bookmarkEnd w:id="1"/>
    </w:p>
    <w:p w14:paraId="39A73B02" w14:textId="522F8013" w:rsidR="00652283" w:rsidRPr="007E7E4B" w:rsidRDefault="002A0638" w:rsidP="00BA6BE3">
      <w:pPr>
        <w:pStyle w:val="EstiloTtulo2VerdanaJustificado"/>
        <w:rPr>
          <w:noProof/>
          <w:lang w:val="es-CL"/>
        </w:rPr>
      </w:pPr>
      <w:bookmarkStart w:id="2" w:name="_Toc84537078"/>
      <w:bookmarkStart w:id="3" w:name="_Toc314978528"/>
      <w:bookmarkStart w:id="4" w:name="_Toc324843634"/>
      <w:bookmarkStart w:id="5" w:name="_Toc324851941"/>
      <w:bookmarkStart w:id="6" w:name="_Toc324915524"/>
      <w:bookmarkStart w:id="7" w:name="_Toc433104437"/>
      <w:r w:rsidRPr="007E7E4B">
        <w:rPr>
          <w:noProof/>
          <w:lang w:val="es-CL"/>
        </w:rPr>
        <w:t>Contexto del Problema</w:t>
      </w:r>
      <w:bookmarkEnd w:id="2"/>
    </w:p>
    <w:p w14:paraId="5F8F98B6" w14:textId="2D6AD724" w:rsidR="00652283" w:rsidRPr="007E7E4B" w:rsidRDefault="00BA6BE3" w:rsidP="00BA6BE3">
      <w:pPr>
        <w:pStyle w:val="Descripcin"/>
        <w:rPr>
          <w:i w:val="0"/>
          <w:iCs w:val="0"/>
          <w:noProof/>
          <w:color w:val="auto"/>
          <w:lang w:val="es-CL"/>
        </w:rPr>
      </w:pPr>
      <w:r w:rsidRPr="007E7E4B">
        <w:rPr>
          <w:i w:val="0"/>
          <w:iCs w:val="0"/>
          <w:noProof/>
          <w:color w:val="auto"/>
          <w:lang w:val="es-CL"/>
        </w:rPr>
        <w:t xml:space="preserve">Los supermercados reportan </w:t>
      </w:r>
      <w:r w:rsidRPr="007E7E4B">
        <w:rPr>
          <w:b/>
          <w:bCs/>
          <w:i w:val="0"/>
          <w:iCs w:val="0"/>
          <w:noProof/>
          <w:color w:val="auto"/>
          <w:lang w:val="es-CL"/>
        </w:rPr>
        <w:t>dificultad para que los clientes localicen productos</w:t>
      </w:r>
      <w:r w:rsidRPr="007E7E4B">
        <w:rPr>
          <w:i w:val="0"/>
          <w:iCs w:val="0"/>
          <w:noProof/>
          <w:color w:val="auto"/>
          <w:lang w:val="es-CL"/>
        </w:rPr>
        <w:t xml:space="preserve">, </w:t>
      </w:r>
      <w:r w:rsidRPr="007E7E4B">
        <w:rPr>
          <w:b/>
          <w:bCs/>
          <w:i w:val="0"/>
          <w:iCs w:val="0"/>
          <w:noProof/>
          <w:color w:val="auto"/>
          <w:lang w:val="es-CL"/>
        </w:rPr>
        <w:t>inventario poco eficiente</w:t>
      </w:r>
      <w:r w:rsidRPr="007E7E4B">
        <w:rPr>
          <w:i w:val="0"/>
          <w:iCs w:val="0"/>
          <w:noProof/>
          <w:color w:val="auto"/>
          <w:lang w:val="es-CL"/>
        </w:rPr>
        <w:t xml:space="preserve"> y </w:t>
      </w:r>
      <w:r w:rsidRPr="007E7E4B">
        <w:rPr>
          <w:b/>
          <w:bCs/>
          <w:i w:val="0"/>
          <w:iCs w:val="0"/>
          <w:noProof/>
          <w:color w:val="auto"/>
          <w:lang w:val="es-CL"/>
        </w:rPr>
        <w:t>escasa comunicación con clientes</w:t>
      </w:r>
      <w:r w:rsidRPr="007E7E4B">
        <w:rPr>
          <w:i w:val="0"/>
          <w:iCs w:val="0"/>
          <w:noProof/>
          <w:color w:val="auto"/>
          <w:lang w:val="es-CL"/>
        </w:rPr>
        <w:t xml:space="preserve">, lo que afecta la satisfacción, la productividad del personal y las ventas. El proyecto </w:t>
      </w:r>
      <w:r w:rsidRPr="007E7E4B">
        <w:rPr>
          <w:b/>
          <w:bCs/>
          <w:i w:val="0"/>
          <w:iCs w:val="0"/>
          <w:noProof/>
          <w:color w:val="auto"/>
          <w:lang w:val="es-CL"/>
        </w:rPr>
        <w:t>SuperLocaliza</w:t>
      </w:r>
      <w:r w:rsidRPr="007E7E4B">
        <w:rPr>
          <w:i w:val="0"/>
          <w:iCs w:val="0"/>
          <w:noProof/>
          <w:color w:val="auto"/>
          <w:lang w:val="es-CL"/>
        </w:rPr>
        <w:t xml:space="preserve"> aborda esto con una app para </w:t>
      </w:r>
      <w:r w:rsidRPr="007E7E4B">
        <w:rPr>
          <w:b/>
          <w:bCs/>
          <w:i w:val="0"/>
          <w:iCs w:val="0"/>
          <w:noProof/>
          <w:color w:val="auto"/>
          <w:lang w:val="es-CL"/>
        </w:rPr>
        <w:t>buscar y ubicar productos</w:t>
      </w:r>
      <w:r w:rsidRPr="007E7E4B">
        <w:rPr>
          <w:i w:val="0"/>
          <w:iCs w:val="0"/>
          <w:noProof/>
          <w:color w:val="auto"/>
          <w:lang w:val="es-CL"/>
        </w:rPr>
        <w:t xml:space="preserve"> y una plataforma web para </w:t>
      </w:r>
      <w:r w:rsidRPr="007E7E4B">
        <w:rPr>
          <w:b/>
          <w:bCs/>
          <w:i w:val="0"/>
          <w:iCs w:val="0"/>
          <w:noProof/>
          <w:color w:val="auto"/>
          <w:lang w:val="es-CL"/>
        </w:rPr>
        <w:t>gestionar inventario y promociones</w:t>
      </w:r>
      <w:r w:rsidRPr="007E7E4B">
        <w:rPr>
          <w:i w:val="0"/>
          <w:iCs w:val="0"/>
          <w:noProof/>
          <w:color w:val="auto"/>
          <w:lang w:val="es-CL"/>
        </w:rPr>
        <w:t xml:space="preserve"> sobre una </w:t>
      </w:r>
      <w:r w:rsidRPr="007E7E4B">
        <w:rPr>
          <w:b/>
          <w:bCs/>
          <w:i w:val="0"/>
          <w:iCs w:val="0"/>
          <w:noProof/>
          <w:color w:val="auto"/>
          <w:lang w:val="es-CL"/>
        </w:rPr>
        <w:t>BD SQL centralizada</w:t>
      </w:r>
      <w:r w:rsidRPr="007E7E4B">
        <w:rPr>
          <w:i w:val="0"/>
          <w:iCs w:val="0"/>
          <w:noProof/>
          <w:color w:val="auto"/>
          <w:lang w:val="es-CL"/>
        </w:rPr>
        <w:t>; la necesidad y validación aparecen en el Acta y minutas.</w:t>
      </w:r>
    </w:p>
    <w:p w14:paraId="22E267EB" w14:textId="77777777" w:rsidR="006E6A93" w:rsidRPr="007E7E4B" w:rsidRDefault="006E6A93" w:rsidP="00A93783">
      <w:pPr>
        <w:pStyle w:val="EstiloTtulo2VerdanaJustificado"/>
        <w:rPr>
          <w:noProof/>
          <w:lang w:val="es-CL"/>
        </w:rPr>
      </w:pPr>
      <w:bookmarkStart w:id="8" w:name="_Toc84537079"/>
      <w:r w:rsidRPr="007E7E4B">
        <w:rPr>
          <w:noProof/>
          <w:lang w:val="es-CL"/>
        </w:rPr>
        <w:t>P</w:t>
      </w:r>
      <w:bookmarkEnd w:id="3"/>
      <w:bookmarkEnd w:id="4"/>
      <w:bookmarkEnd w:id="5"/>
      <w:bookmarkEnd w:id="6"/>
      <w:bookmarkEnd w:id="7"/>
      <w:r w:rsidRPr="007E7E4B">
        <w:rPr>
          <w:noProof/>
          <w:lang w:val="es-CL"/>
        </w:rPr>
        <w:t>ropósito</w:t>
      </w:r>
      <w:bookmarkEnd w:id="8"/>
    </w:p>
    <w:p w14:paraId="7DDC97F2" w14:textId="74A40F31" w:rsidR="00652283" w:rsidRPr="007E7E4B" w:rsidRDefault="00BA6BE3" w:rsidP="00BA6BE3">
      <w:pPr>
        <w:pStyle w:val="Descripcin"/>
        <w:rPr>
          <w:rStyle w:val="nfasis"/>
          <w:color w:val="auto"/>
          <w:lang w:val="es-CL"/>
        </w:rPr>
      </w:pPr>
      <w:r w:rsidRPr="007E7E4B">
        <w:rPr>
          <w:i w:val="0"/>
          <w:iCs w:val="0"/>
          <w:color w:val="auto"/>
          <w:lang w:val="es-CL"/>
        </w:rPr>
        <w:t xml:space="preserve">Definir la </w:t>
      </w:r>
      <w:r w:rsidRPr="007E7E4B">
        <w:rPr>
          <w:b/>
          <w:bCs/>
          <w:i w:val="0"/>
          <w:iCs w:val="0"/>
          <w:color w:val="auto"/>
          <w:lang w:val="es-CL"/>
        </w:rPr>
        <w:t>arquitectura del sistema</w:t>
      </w:r>
      <w:r w:rsidRPr="007E7E4B">
        <w:rPr>
          <w:i w:val="0"/>
          <w:iCs w:val="0"/>
          <w:color w:val="auto"/>
          <w:lang w:val="es-CL"/>
        </w:rPr>
        <w:t xml:space="preserve"> que permitirá implementar SuperLocaliza de forma segura, escalable y mantenible: vistas 4+1, decisiones tecnológicas y restricciones; servirá como </w:t>
      </w:r>
      <w:r w:rsidRPr="007E7E4B">
        <w:rPr>
          <w:b/>
          <w:bCs/>
          <w:i w:val="0"/>
          <w:iCs w:val="0"/>
          <w:color w:val="auto"/>
          <w:lang w:val="es-CL"/>
        </w:rPr>
        <w:t>guía para diseño, desarrollo y validación</w:t>
      </w:r>
      <w:r w:rsidRPr="007E7E4B">
        <w:rPr>
          <w:i w:val="0"/>
          <w:iCs w:val="0"/>
          <w:color w:val="auto"/>
          <w:lang w:val="es-CL"/>
        </w:rPr>
        <w:t xml:space="preserve"> y como referencia común para los interesados del proyecto.</w:t>
      </w:r>
    </w:p>
    <w:p w14:paraId="12BE1694" w14:textId="77777777" w:rsidR="006E6A93" w:rsidRPr="007E7E4B" w:rsidRDefault="006E6A93" w:rsidP="00A93783">
      <w:pPr>
        <w:pStyle w:val="EstiloTtulo2VerdanaJustificado"/>
        <w:rPr>
          <w:noProof/>
          <w:lang w:val="es-CL"/>
        </w:rPr>
      </w:pPr>
      <w:bookmarkStart w:id="9" w:name="_Toc84537080"/>
      <w:r w:rsidRPr="007E7E4B">
        <w:rPr>
          <w:noProof/>
          <w:lang w:val="es-CL"/>
        </w:rPr>
        <w:t>Ámbito</w:t>
      </w:r>
      <w:bookmarkEnd w:id="9"/>
    </w:p>
    <w:p w14:paraId="1C96D71B" w14:textId="77777777" w:rsidR="00BA6BE3" w:rsidRPr="007E7E4B" w:rsidRDefault="00BA6BE3" w:rsidP="00BA6BE3">
      <w:pPr>
        <w:pStyle w:val="Descripcin"/>
        <w:rPr>
          <w:i w:val="0"/>
          <w:iCs w:val="0"/>
          <w:noProof/>
          <w:color w:val="auto"/>
          <w:lang w:val="es-CL"/>
        </w:rPr>
      </w:pPr>
      <w:r w:rsidRPr="007E7E4B">
        <w:rPr>
          <w:i w:val="0"/>
          <w:iCs w:val="0"/>
          <w:noProof/>
          <w:color w:val="auto"/>
          <w:lang w:val="es-CL"/>
        </w:rPr>
        <w:t>El sistema comprende:</w:t>
      </w:r>
    </w:p>
    <w:p w14:paraId="61C6F2DC" w14:textId="77777777" w:rsidR="00BA6BE3" w:rsidRPr="007E7E4B" w:rsidRDefault="00BA6BE3" w:rsidP="00BA6BE3">
      <w:pPr>
        <w:pStyle w:val="Descripcin"/>
        <w:numPr>
          <w:ilvl w:val="0"/>
          <w:numId w:val="36"/>
        </w:numPr>
        <w:rPr>
          <w:i w:val="0"/>
          <w:iCs w:val="0"/>
          <w:noProof/>
          <w:color w:val="auto"/>
          <w:lang w:val="es-CL"/>
        </w:rPr>
      </w:pPr>
      <w:r w:rsidRPr="007E7E4B">
        <w:rPr>
          <w:b/>
          <w:bCs/>
          <w:i w:val="0"/>
          <w:iCs w:val="0"/>
          <w:noProof/>
          <w:color w:val="auto"/>
          <w:lang w:val="es-CL"/>
        </w:rPr>
        <w:t>Aplicación móvil</w:t>
      </w:r>
      <w:r w:rsidRPr="007E7E4B">
        <w:rPr>
          <w:i w:val="0"/>
          <w:iCs w:val="0"/>
          <w:noProof/>
          <w:color w:val="auto"/>
          <w:lang w:val="es-CL"/>
        </w:rPr>
        <w:t xml:space="preserve"> (Flutter) para clientes: </w:t>
      </w:r>
      <w:r w:rsidRPr="007E7E4B">
        <w:rPr>
          <w:b/>
          <w:bCs/>
          <w:i w:val="0"/>
          <w:iCs w:val="0"/>
          <w:noProof/>
          <w:color w:val="auto"/>
          <w:lang w:val="es-CL"/>
        </w:rPr>
        <w:t>búsqueda y localización</w:t>
      </w:r>
      <w:r w:rsidRPr="007E7E4B">
        <w:rPr>
          <w:i w:val="0"/>
          <w:iCs w:val="0"/>
          <w:noProof/>
          <w:color w:val="auto"/>
          <w:lang w:val="es-CL"/>
        </w:rPr>
        <w:t xml:space="preserve"> en tienda y recepción de </w:t>
      </w:r>
      <w:r w:rsidRPr="007E7E4B">
        <w:rPr>
          <w:b/>
          <w:bCs/>
          <w:i w:val="0"/>
          <w:iCs w:val="0"/>
          <w:noProof/>
          <w:color w:val="auto"/>
          <w:lang w:val="es-CL"/>
        </w:rPr>
        <w:t>promociones/notificaciones</w:t>
      </w:r>
      <w:r w:rsidRPr="007E7E4B">
        <w:rPr>
          <w:i w:val="0"/>
          <w:iCs w:val="0"/>
          <w:noProof/>
          <w:color w:val="auto"/>
          <w:lang w:val="es-CL"/>
        </w:rPr>
        <w:t xml:space="preserve">. </w:t>
      </w:r>
    </w:p>
    <w:p w14:paraId="298A4989" w14:textId="77777777" w:rsidR="00BA6BE3" w:rsidRPr="007E7E4B" w:rsidRDefault="00BA6BE3" w:rsidP="00BA6BE3">
      <w:pPr>
        <w:pStyle w:val="Descripcin"/>
        <w:numPr>
          <w:ilvl w:val="0"/>
          <w:numId w:val="36"/>
        </w:numPr>
        <w:rPr>
          <w:i w:val="0"/>
          <w:iCs w:val="0"/>
          <w:noProof/>
          <w:color w:val="auto"/>
          <w:lang w:val="es-CL"/>
        </w:rPr>
      </w:pPr>
      <w:r w:rsidRPr="007E7E4B">
        <w:rPr>
          <w:b/>
          <w:bCs/>
          <w:i w:val="0"/>
          <w:iCs w:val="0"/>
          <w:noProof/>
          <w:color w:val="auto"/>
          <w:lang w:val="es-CL"/>
        </w:rPr>
        <w:t>Plataforma web</w:t>
      </w:r>
      <w:r w:rsidRPr="007E7E4B">
        <w:rPr>
          <w:i w:val="0"/>
          <w:iCs w:val="0"/>
          <w:noProof/>
          <w:color w:val="auto"/>
          <w:lang w:val="es-CL"/>
        </w:rPr>
        <w:t xml:space="preserve"> (Django/Python) para administración de </w:t>
      </w:r>
      <w:r w:rsidRPr="007E7E4B">
        <w:rPr>
          <w:b/>
          <w:bCs/>
          <w:i w:val="0"/>
          <w:iCs w:val="0"/>
          <w:noProof/>
          <w:color w:val="auto"/>
          <w:lang w:val="es-CL"/>
        </w:rPr>
        <w:t>productos, clientes, proveedores, usuarios y promociones</w:t>
      </w:r>
      <w:r w:rsidRPr="007E7E4B">
        <w:rPr>
          <w:i w:val="0"/>
          <w:iCs w:val="0"/>
          <w:noProof/>
          <w:color w:val="auto"/>
          <w:lang w:val="es-CL"/>
        </w:rPr>
        <w:t xml:space="preserve"> (CRUD). </w:t>
      </w:r>
    </w:p>
    <w:p w14:paraId="101CDC0A" w14:textId="77777777" w:rsidR="00BA6BE3" w:rsidRPr="007E7E4B" w:rsidRDefault="00BA6BE3" w:rsidP="00BA6BE3">
      <w:pPr>
        <w:pStyle w:val="Descripcin"/>
        <w:numPr>
          <w:ilvl w:val="0"/>
          <w:numId w:val="36"/>
        </w:numPr>
        <w:rPr>
          <w:i w:val="0"/>
          <w:iCs w:val="0"/>
          <w:noProof/>
          <w:color w:val="auto"/>
          <w:lang w:val="es-CL"/>
        </w:rPr>
      </w:pPr>
      <w:r w:rsidRPr="007E7E4B">
        <w:rPr>
          <w:b/>
          <w:bCs/>
          <w:i w:val="0"/>
          <w:iCs w:val="0"/>
          <w:noProof/>
          <w:color w:val="auto"/>
          <w:lang w:val="es-CL"/>
        </w:rPr>
        <w:t>API/servicios</w:t>
      </w:r>
      <w:r w:rsidRPr="007E7E4B">
        <w:rPr>
          <w:i w:val="0"/>
          <w:iCs w:val="0"/>
          <w:noProof/>
          <w:color w:val="auto"/>
          <w:lang w:val="es-CL"/>
        </w:rPr>
        <w:t xml:space="preserve"> conectados a </w:t>
      </w:r>
      <w:r w:rsidRPr="007E7E4B">
        <w:rPr>
          <w:b/>
          <w:bCs/>
          <w:i w:val="0"/>
          <w:iCs w:val="0"/>
          <w:noProof/>
          <w:color w:val="auto"/>
          <w:lang w:val="es-CL"/>
        </w:rPr>
        <w:t>BD SQL central</w:t>
      </w:r>
      <w:r w:rsidRPr="007E7E4B">
        <w:rPr>
          <w:i w:val="0"/>
          <w:iCs w:val="0"/>
          <w:noProof/>
          <w:color w:val="auto"/>
          <w:lang w:val="es-CL"/>
        </w:rPr>
        <w:t xml:space="preserve"> para información </w:t>
      </w:r>
      <w:r w:rsidRPr="007E7E4B">
        <w:rPr>
          <w:b/>
          <w:bCs/>
          <w:i w:val="0"/>
          <w:iCs w:val="0"/>
          <w:noProof/>
          <w:color w:val="auto"/>
          <w:lang w:val="es-CL"/>
        </w:rPr>
        <w:t>en tiempo real</w:t>
      </w:r>
      <w:r w:rsidRPr="007E7E4B">
        <w:rPr>
          <w:i w:val="0"/>
          <w:iCs w:val="0"/>
          <w:noProof/>
          <w:color w:val="auto"/>
          <w:lang w:val="es-CL"/>
        </w:rPr>
        <w:t xml:space="preserve"> de inventario, promociones y ubicación. </w:t>
      </w:r>
    </w:p>
    <w:p w14:paraId="25AF1206" w14:textId="77777777" w:rsidR="00BA6BE3" w:rsidRPr="007E7E4B" w:rsidRDefault="00BA6BE3" w:rsidP="00BA6BE3">
      <w:pPr>
        <w:pStyle w:val="Descripcin"/>
        <w:rPr>
          <w:i w:val="0"/>
          <w:iCs w:val="0"/>
          <w:noProof/>
          <w:color w:val="auto"/>
          <w:lang w:val="es-CL"/>
        </w:rPr>
      </w:pPr>
      <w:r w:rsidRPr="007E7E4B">
        <w:rPr>
          <w:i w:val="0"/>
          <w:iCs w:val="0"/>
          <w:noProof/>
          <w:color w:val="auto"/>
          <w:lang w:val="es-CL"/>
        </w:rPr>
        <w:br/>
        <w:t xml:space="preserve">Fuera de alcance en esta versión: </w:t>
      </w:r>
      <w:r w:rsidRPr="007E7E4B">
        <w:rPr>
          <w:b/>
          <w:bCs/>
          <w:i w:val="0"/>
          <w:iCs w:val="0"/>
          <w:noProof/>
          <w:color w:val="auto"/>
          <w:lang w:val="es-CL"/>
        </w:rPr>
        <w:t>pagos en línea</w:t>
      </w:r>
      <w:r w:rsidRPr="007E7E4B">
        <w:rPr>
          <w:i w:val="0"/>
          <w:iCs w:val="0"/>
          <w:noProof/>
          <w:color w:val="auto"/>
          <w:lang w:val="es-CL"/>
        </w:rPr>
        <w:t xml:space="preserve"> e </w:t>
      </w:r>
      <w:r w:rsidRPr="007E7E4B">
        <w:rPr>
          <w:b/>
          <w:bCs/>
          <w:i w:val="0"/>
          <w:iCs w:val="0"/>
          <w:noProof/>
          <w:color w:val="auto"/>
          <w:lang w:val="es-CL"/>
        </w:rPr>
        <w:t>integraciones externas avanzadas</w:t>
      </w:r>
      <w:r w:rsidRPr="007E7E4B">
        <w:rPr>
          <w:i w:val="0"/>
          <w:iCs w:val="0"/>
          <w:noProof/>
          <w:color w:val="auto"/>
          <w:lang w:val="es-CL"/>
        </w:rPr>
        <w:t xml:space="preserve"> (se consideran futuras extensiones según ERS).</w:t>
      </w:r>
    </w:p>
    <w:p w14:paraId="2174E264" w14:textId="77777777" w:rsidR="00652283" w:rsidRPr="007E7E4B" w:rsidRDefault="00652283" w:rsidP="00BA6BE3">
      <w:pPr>
        <w:pStyle w:val="Descripcin"/>
        <w:rPr>
          <w:i w:val="0"/>
          <w:iCs w:val="0"/>
          <w:noProof/>
          <w:lang w:val="es-CL"/>
        </w:rPr>
      </w:pPr>
    </w:p>
    <w:p w14:paraId="1C1DD9C4" w14:textId="77777777" w:rsidR="00652283" w:rsidRPr="007E7E4B" w:rsidRDefault="00652283" w:rsidP="00BA6BE3">
      <w:pPr>
        <w:pStyle w:val="Descripcin"/>
        <w:rPr>
          <w:rStyle w:val="nfasis"/>
          <w:lang w:val="es-CL"/>
        </w:rPr>
      </w:pPr>
    </w:p>
    <w:p w14:paraId="4037F9F6" w14:textId="77777777" w:rsidR="006E6A93" w:rsidRPr="007E7E4B" w:rsidRDefault="006E6A93" w:rsidP="00A93783">
      <w:pPr>
        <w:pStyle w:val="EstiloTtulo2VerdanaJustificado"/>
        <w:rPr>
          <w:noProof/>
          <w:lang w:val="es-CL"/>
        </w:rPr>
      </w:pPr>
      <w:bookmarkStart w:id="10" w:name="_Toc84537081"/>
      <w:r w:rsidRPr="007E7E4B">
        <w:rPr>
          <w:noProof/>
          <w:lang w:val="es-CL"/>
        </w:rPr>
        <w:t>Definiciones, acrónimos y abreviaciones</w:t>
      </w:r>
      <w:bookmarkEnd w:id="10"/>
    </w:p>
    <w:tbl>
      <w:tblPr>
        <w:tblW w:w="9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1728"/>
        <w:gridCol w:w="7812"/>
      </w:tblGrid>
      <w:tr w:rsidR="00050F60" w:rsidRPr="007E7E4B" w14:paraId="056B237A" w14:textId="77777777" w:rsidTr="009C174C">
        <w:tc>
          <w:tcPr>
            <w:tcW w:w="1728" w:type="dxa"/>
            <w:shd w:val="clear" w:color="auto" w:fill="E0E0E0"/>
          </w:tcPr>
          <w:p w14:paraId="3E7D3054" w14:textId="77777777" w:rsidR="00050F60" w:rsidRPr="007E7E4B" w:rsidRDefault="00050F60" w:rsidP="009C174C">
            <w:pPr>
              <w:widowControl/>
              <w:spacing w:line="240" w:lineRule="auto"/>
              <w:jc w:val="center"/>
              <w:rPr>
                <w:rFonts w:cs="Arial"/>
                <w:b/>
                <w:bCs/>
                <w:noProof/>
                <w:sz w:val="16"/>
                <w:szCs w:val="16"/>
                <w:lang w:val="es-CL" w:eastAsia="es-ES"/>
              </w:rPr>
            </w:pPr>
            <w:r w:rsidRPr="007E7E4B">
              <w:rPr>
                <w:rFonts w:cs="Arial"/>
                <w:b/>
                <w:bCs/>
                <w:noProof/>
                <w:sz w:val="16"/>
                <w:szCs w:val="16"/>
                <w:lang w:val="es-CL" w:eastAsia="es-ES"/>
              </w:rPr>
              <w:t>ACRONIMO</w:t>
            </w:r>
          </w:p>
        </w:tc>
        <w:tc>
          <w:tcPr>
            <w:tcW w:w="7812" w:type="dxa"/>
            <w:shd w:val="clear" w:color="auto" w:fill="E0E0E0"/>
          </w:tcPr>
          <w:p w14:paraId="63B3D7D0" w14:textId="77777777" w:rsidR="00050F60" w:rsidRPr="007E7E4B" w:rsidRDefault="00050F60" w:rsidP="009C174C">
            <w:pPr>
              <w:widowControl/>
              <w:spacing w:line="240" w:lineRule="auto"/>
              <w:jc w:val="center"/>
              <w:rPr>
                <w:rFonts w:cs="Arial"/>
                <w:b/>
                <w:bCs/>
                <w:noProof/>
                <w:sz w:val="16"/>
                <w:szCs w:val="16"/>
                <w:lang w:val="es-CL" w:eastAsia="es-ES"/>
              </w:rPr>
            </w:pPr>
            <w:r w:rsidRPr="007E7E4B">
              <w:rPr>
                <w:rFonts w:cs="Arial"/>
                <w:b/>
                <w:bCs/>
                <w:noProof/>
                <w:sz w:val="16"/>
                <w:szCs w:val="16"/>
                <w:lang w:val="es-CL" w:eastAsia="es-ES"/>
              </w:rPr>
              <w:t>DESCRIPCION</w:t>
            </w:r>
          </w:p>
        </w:tc>
      </w:tr>
      <w:tr w:rsidR="00050F60" w:rsidRPr="007E7E4B" w14:paraId="32B32E14" w14:textId="77777777" w:rsidTr="009C174C">
        <w:tc>
          <w:tcPr>
            <w:tcW w:w="1728" w:type="dxa"/>
          </w:tcPr>
          <w:p w14:paraId="7A3CBBC9" w14:textId="76440CBE" w:rsidR="00050F60" w:rsidRPr="007E7E4B" w:rsidRDefault="00AC620D" w:rsidP="00AC620D">
            <w:pPr>
              <w:jc w:val="center"/>
              <w:rPr>
                <w:rFonts w:cs="Arial"/>
                <w:iCs/>
                <w:noProof/>
                <w:sz w:val="18"/>
                <w:szCs w:val="18"/>
                <w:lang w:val="es-CL"/>
              </w:rPr>
            </w:pPr>
            <w:r w:rsidRPr="007E7E4B">
              <w:rPr>
                <w:rFonts w:cs="Arial"/>
                <w:iCs/>
                <w:noProof/>
                <w:sz w:val="18"/>
                <w:szCs w:val="18"/>
                <w:lang w:val="es-CL"/>
              </w:rPr>
              <w:t>App</w:t>
            </w:r>
          </w:p>
        </w:tc>
        <w:tc>
          <w:tcPr>
            <w:tcW w:w="7812" w:type="dxa"/>
          </w:tcPr>
          <w:p w14:paraId="06FCFE44" w14:textId="2BA20A1E" w:rsidR="00050F60" w:rsidRPr="007E7E4B" w:rsidRDefault="00AC620D" w:rsidP="00AC620D">
            <w:pPr>
              <w:tabs>
                <w:tab w:val="left" w:pos="1139"/>
              </w:tabs>
              <w:rPr>
                <w:rFonts w:cs="Arial"/>
                <w:iCs/>
                <w:noProof/>
                <w:sz w:val="18"/>
                <w:szCs w:val="18"/>
                <w:lang w:val="es-CL"/>
              </w:rPr>
            </w:pPr>
            <w:r w:rsidRPr="007E7E4B">
              <w:rPr>
                <w:rFonts w:cs="Arial"/>
                <w:iCs/>
                <w:noProof/>
                <w:sz w:val="18"/>
                <w:szCs w:val="18"/>
                <w:lang w:val="es-CL"/>
              </w:rPr>
              <w:t>Aplicación móvil (Flutter) para Android/iOS.</w:t>
            </w:r>
          </w:p>
        </w:tc>
      </w:tr>
      <w:tr w:rsidR="00050F60" w:rsidRPr="007E7E4B" w14:paraId="640B490A" w14:textId="77777777" w:rsidTr="009C174C">
        <w:tc>
          <w:tcPr>
            <w:tcW w:w="1728" w:type="dxa"/>
          </w:tcPr>
          <w:p w14:paraId="1EFB71A9" w14:textId="442620A7" w:rsidR="00050F60" w:rsidRPr="007E7E4B" w:rsidRDefault="00AC620D" w:rsidP="00AC620D">
            <w:pPr>
              <w:jc w:val="center"/>
              <w:rPr>
                <w:rFonts w:cs="Arial"/>
                <w:iCs/>
                <w:noProof/>
                <w:sz w:val="18"/>
                <w:szCs w:val="18"/>
                <w:lang w:val="es-CL"/>
              </w:rPr>
            </w:pPr>
            <w:r w:rsidRPr="007E7E4B">
              <w:rPr>
                <w:rFonts w:cs="Arial"/>
                <w:iCs/>
                <w:noProof/>
                <w:sz w:val="18"/>
                <w:szCs w:val="18"/>
                <w:lang w:val="es-CL"/>
              </w:rPr>
              <w:t>CRUD</w:t>
            </w:r>
          </w:p>
        </w:tc>
        <w:tc>
          <w:tcPr>
            <w:tcW w:w="7812" w:type="dxa"/>
          </w:tcPr>
          <w:p w14:paraId="2F44234F" w14:textId="0EC1608F" w:rsidR="00050F60" w:rsidRPr="007E7E4B" w:rsidRDefault="00AC620D" w:rsidP="00AC620D">
            <w:pPr>
              <w:tabs>
                <w:tab w:val="left" w:pos="3256"/>
              </w:tabs>
              <w:rPr>
                <w:rFonts w:cs="Arial"/>
                <w:iCs/>
                <w:noProof/>
                <w:sz w:val="18"/>
                <w:szCs w:val="18"/>
                <w:lang w:val="es-CL"/>
              </w:rPr>
            </w:pPr>
            <w:r w:rsidRPr="007E7E4B">
              <w:rPr>
                <w:rFonts w:cs="Arial"/>
                <w:iCs/>
                <w:noProof/>
                <w:sz w:val="18"/>
                <w:szCs w:val="18"/>
                <w:lang w:val="es-CL"/>
              </w:rPr>
              <w:t>Create, Read, Update, Delete (Altas, Bajas, Consultas y Modificaciones).</w:t>
            </w:r>
          </w:p>
        </w:tc>
      </w:tr>
      <w:tr w:rsidR="00050F60" w:rsidRPr="007E7E4B" w14:paraId="43B48EC5" w14:textId="77777777" w:rsidTr="009C174C">
        <w:tc>
          <w:tcPr>
            <w:tcW w:w="1728" w:type="dxa"/>
          </w:tcPr>
          <w:p w14:paraId="1FFDFF71" w14:textId="32B5BC1A" w:rsidR="00050F60" w:rsidRPr="007E7E4B" w:rsidRDefault="00AC620D" w:rsidP="00AC620D">
            <w:pPr>
              <w:jc w:val="center"/>
              <w:rPr>
                <w:rFonts w:cs="Arial"/>
                <w:iCs/>
                <w:noProof/>
                <w:sz w:val="18"/>
                <w:szCs w:val="18"/>
                <w:lang w:val="es-CL"/>
              </w:rPr>
            </w:pPr>
            <w:r w:rsidRPr="007E7E4B">
              <w:rPr>
                <w:rFonts w:cs="Arial"/>
                <w:iCs/>
                <w:noProof/>
                <w:sz w:val="18"/>
                <w:szCs w:val="18"/>
                <w:lang w:val="es-CL"/>
              </w:rPr>
              <w:t>BD</w:t>
            </w:r>
          </w:p>
        </w:tc>
        <w:tc>
          <w:tcPr>
            <w:tcW w:w="7812" w:type="dxa"/>
          </w:tcPr>
          <w:p w14:paraId="6E3D60B9" w14:textId="5C540943" w:rsidR="00050F60" w:rsidRPr="007E7E4B" w:rsidRDefault="00AC620D" w:rsidP="00AC620D">
            <w:pPr>
              <w:rPr>
                <w:rFonts w:cs="Arial"/>
                <w:iCs/>
                <w:noProof/>
                <w:sz w:val="18"/>
                <w:szCs w:val="18"/>
                <w:lang w:val="es-CL"/>
              </w:rPr>
            </w:pPr>
            <w:r w:rsidRPr="007E7E4B">
              <w:rPr>
                <w:rFonts w:cs="Arial"/>
                <w:iCs/>
                <w:noProof/>
                <w:sz w:val="18"/>
                <w:szCs w:val="18"/>
                <w:lang w:val="es-CL"/>
              </w:rPr>
              <w:t>Base de Datos; motor SQL relacional.</w:t>
            </w:r>
          </w:p>
        </w:tc>
      </w:tr>
      <w:tr w:rsidR="001803D6" w:rsidRPr="007E7E4B" w14:paraId="380B2FC0" w14:textId="77777777" w:rsidTr="009C174C">
        <w:tc>
          <w:tcPr>
            <w:tcW w:w="1728" w:type="dxa"/>
          </w:tcPr>
          <w:p w14:paraId="00D5F542" w14:textId="7C745E03" w:rsidR="001803D6" w:rsidRPr="007E7E4B" w:rsidRDefault="00AC620D" w:rsidP="00AC620D">
            <w:pPr>
              <w:jc w:val="center"/>
              <w:rPr>
                <w:rFonts w:cs="Arial"/>
                <w:iCs/>
                <w:noProof/>
                <w:sz w:val="18"/>
                <w:szCs w:val="18"/>
                <w:lang w:val="es-CL"/>
              </w:rPr>
            </w:pPr>
            <w:r w:rsidRPr="007E7E4B">
              <w:rPr>
                <w:rFonts w:cs="Arial"/>
                <w:iCs/>
                <w:noProof/>
                <w:sz w:val="18"/>
                <w:szCs w:val="18"/>
                <w:lang w:val="es-CL"/>
              </w:rPr>
              <w:t>SQL</w:t>
            </w:r>
          </w:p>
        </w:tc>
        <w:tc>
          <w:tcPr>
            <w:tcW w:w="7812" w:type="dxa"/>
          </w:tcPr>
          <w:p w14:paraId="2B2EA8B7" w14:textId="2E09D809" w:rsidR="001803D6" w:rsidRPr="007E7E4B" w:rsidRDefault="00AC620D" w:rsidP="00AC620D">
            <w:pPr>
              <w:tabs>
                <w:tab w:val="left" w:pos="2893"/>
              </w:tabs>
              <w:rPr>
                <w:rFonts w:cs="Arial"/>
                <w:iCs/>
                <w:noProof/>
                <w:sz w:val="18"/>
                <w:szCs w:val="18"/>
                <w:lang w:val="es-CL"/>
              </w:rPr>
            </w:pPr>
            <w:r w:rsidRPr="007E7E4B">
              <w:rPr>
                <w:rFonts w:cs="Arial"/>
                <w:iCs/>
                <w:noProof/>
                <w:sz w:val="18"/>
                <w:szCs w:val="18"/>
                <w:lang w:val="es-CL"/>
              </w:rPr>
              <w:t>Lenguaje de consulta para bases de datos relacionales.</w:t>
            </w:r>
          </w:p>
        </w:tc>
      </w:tr>
      <w:tr w:rsidR="00AC620D" w:rsidRPr="007E7E4B" w14:paraId="27285D82" w14:textId="77777777" w:rsidTr="009C174C">
        <w:tc>
          <w:tcPr>
            <w:tcW w:w="1728" w:type="dxa"/>
          </w:tcPr>
          <w:p w14:paraId="14841FE1" w14:textId="20879F78" w:rsidR="00AC620D" w:rsidRPr="007E7E4B" w:rsidRDefault="00AC620D" w:rsidP="00AC620D">
            <w:pPr>
              <w:jc w:val="center"/>
              <w:rPr>
                <w:rFonts w:cs="Arial"/>
                <w:iCs/>
                <w:noProof/>
                <w:sz w:val="18"/>
                <w:szCs w:val="18"/>
                <w:lang w:val="es-CL"/>
              </w:rPr>
            </w:pPr>
            <w:r w:rsidRPr="007E7E4B">
              <w:rPr>
                <w:rFonts w:cs="Arial"/>
                <w:iCs/>
                <w:noProof/>
                <w:sz w:val="18"/>
                <w:szCs w:val="18"/>
                <w:lang w:val="es-CL"/>
              </w:rPr>
              <w:t>API</w:t>
            </w:r>
          </w:p>
        </w:tc>
        <w:tc>
          <w:tcPr>
            <w:tcW w:w="7812" w:type="dxa"/>
          </w:tcPr>
          <w:p w14:paraId="2BC7B2F0" w14:textId="59D4E7E6" w:rsidR="00AC620D" w:rsidRPr="007E7E4B" w:rsidRDefault="00AC620D" w:rsidP="00AC620D">
            <w:pPr>
              <w:rPr>
                <w:rFonts w:cs="Arial"/>
                <w:iCs/>
                <w:noProof/>
                <w:sz w:val="18"/>
                <w:szCs w:val="18"/>
                <w:lang w:val="es-CL"/>
              </w:rPr>
            </w:pPr>
            <w:r w:rsidRPr="007E7E4B">
              <w:rPr>
                <w:rFonts w:cs="Arial"/>
                <w:iCs/>
                <w:noProof/>
                <w:sz w:val="18"/>
                <w:szCs w:val="18"/>
                <w:lang w:val="es-CL"/>
              </w:rPr>
              <w:t>Interfaz para comunicación entre app/web y el servidor.</w:t>
            </w:r>
          </w:p>
        </w:tc>
      </w:tr>
      <w:tr w:rsidR="00AC620D" w:rsidRPr="007E7E4B" w14:paraId="508E0559" w14:textId="77777777" w:rsidTr="009C174C">
        <w:tc>
          <w:tcPr>
            <w:tcW w:w="1728" w:type="dxa"/>
          </w:tcPr>
          <w:p w14:paraId="6166AAD8" w14:textId="53209B04" w:rsidR="00AC620D" w:rsidRPr="007E7E4B" w:rsidRDefault="00AC620D" w:rsidP="00AC620D">
            <w:pPr>
              <w:jc w:val="center"/>
              <w:rPr>
                <w:rFonts w:cs="Arial"/>
                <w:iCs/>
                <w:noProof/>
                <w:sz w:val="18"/>
                <w:szCs w:val="18"/>
                <w:lang w:val="es-CL"/>
              </w:rPr>
            </w:pPr>
            <w:r w:rsidRPr="007E7E4B">
              <w:rPr>
                <w:rFonts w:cs="Arial"/>
                <w:iCs/>
                <w:noProof/>
                <w:sz w:val="18"/>
                <w:szCs w:val="18"/>
                <w:lang w:val="es-CL"/>
              </w:rPr>
              <w:t>UI/UX</w:t>
            </w:r>
          </w:p>
        </w:tc>
        <w:tc>
          <w:tcPr>
            <w:tcW w:w="7812" w:type="dxa"/>
          </w:tcPr>
          <w:p w14:paraId="3AB51907" w14:textId="594CA822" w:rsidR="00AC620D" w:rsidRPr="007E7E4B" w:rsidRDefault="00AC620D" w:rsidP="00AC620D">
            <w:pPr>
              <w:tabs>
                <w:tab w:val="left" w:pos="2955"/>
              </w:tabs>
              <w:rPr>
                <w:rFonts w:cs="Arial"/>
                <w:iCs/>
                <w:noProof/>
                <w:sz w:val="18"/>
                <w:szCs w:val="18"/>
                <w:lang w:val="es-CL"/>
              </w:rPr>
            </w:pPr>
            <w:r w:rsidRPr="007E7E4B">
              <w:rPr>
                <w:rFonts w:cs="Arial"/>
                <w:iCs/>
                <w:noProof/>
                <w:sz w:val="18"/>
                <w:szCs w:val="18"/>
                <w:lang w:val="es-CL"/>
              </w:rPr>
              <w:t>Interfaz y experiencia de usuario.</w:t>
            </w:r>
          </w:p>
        </w:tc>
      </w:tr>
      <w:tr w:rsidR="00AC620D" w:rsidRPr="007E7E4B" w14:paraId="6DB33D11" w14:textId="77777777" w:rsidTr="009C174C">
        <w:tc>
          <w:tcPr>
            <w:tcW w:w="1728" w:type="dxa"/>
          </w:tcPr>
          <w:p w14:paraId="55C35FA2" w14:textId="232DE974" w:rsidR="00AC620D" w:rsidRPr="007E7E4B" w:rsidRDefault="00AC620D" w:rsidP="00AC620D">
            <w:pPr>
              <w:jc w:val="center"/>
              <w:rPr>
                <w:rFonts w:cs="Arial"/>
                <w:iCs/>
                <w:noProof/>
                <w:sz w:val="18"/>
                <w:szCs w:val="18"/>
                <w:lang w:val="es-CL"/>
              </w:rPr>
            </w:pPr>
            <w:r w:rsidRPr="007E7E4B">
              <w:rPr>
                <w:rFonts w:cs="Arial"/>
                <w:iCs/>
                <w:noProof/>
                <w:sz w:val="18"/>
                <w:szCs w:val="18"/>
                <w:lang w:val="es-CL"/>
              </w:rPr>
              <w:t>MVP</w:t>
            </w:r>
          </w:p>
        </w:tc>
        <w:tc>
          <w:tcPr>
            <w:tcW w:w="7812" w:type="dxa"/>
          </w:tcPr>
          <w:p w14:paraId="43389B86" w14:textId="61B3F1AD" w:rsidR="00AC620D" w:rsidRPr="007E7E4B" w:rsidRDefault="00AC620D" w:rsidP="00AC620D">
            <w:pPr>
              <w:rPr>
                <w:rFonts w:cs="Arial"/>
                <w:iCs/>
                <w:noProof/>
                <w:sz w:val="18"/>
                <w:szCs w:val="18"/>
                <w:lang w:val="es-CL"/>
              </w:rPr>
            </w:pPr>
            <w:r w:rsidRPr="007E7E4B">
              <w:rPr>
                <w:rFonts w:cs="Arial"/>
                <w:iCs/>
                <w:noProof/>
                <w:sz w:val="18"/>
                <w:szCs w:val="18"/>
                <w:lang w:val="es-CL"/>
              </w:rPr>
              <w:t>Producto Mínimo Viable.</w:t>
            </w:r>
          </w:p>
        </w:tc>
      </w:tr>
      <w:tr w:rsidR="00AC620D" w:rsidRPr="007E7E4B" w14:paraId="707A03B1" w14:textId="77777777" w:rsidTr="009C174C">
        <w:tc>
          <w:tcPr>
            <w:tcW w:w="1728" w:type="dxa"/>
          </w:tcPr>
          <w:p w14:paraId="5F9275FB" w14:textId="13BA004D" w:rsidR="00AC620D" w:rsidRPr="007E7E4B" w:rsidRDefault="00AC620D" w:rsidP="00AC620D">
            <w:pPr>
              <w:jc w:val="center"/>
              <w:rPr>
                <w:rFonts w:cs="Arial"/>
                <w:iCs/>
                <w:noProof/>
                <w:sz w:val="18"/>
                <w:szCs w:val="18"/>
                <w:lang w:val="es-CL"/>
              </w:rPr>
            </w:pPr>
            <w:r w:rsidRPr="007E7E4B">
              <w:rPr>
                <w:rFonts w:cs="Arial"/>
                <w:iCs/>
                <w:noProof/>
                <w:sz w:val="18"/>
                <w:szCs w:val="18"/>
                <w:lang w:val="es-CL"/>
              </w:rPr>
              <w:t>QA</w:t>
            </w:r>
          </w:p>
        </w:tc>
        <w:tc>
          <w:tcPr>
            <w:tcW w:w="7812" w:type="dxa"/>
          </w:tcPr>
          <w:p w14:paraId="10C4FF12" w14:textId="28C98DA1" w:rsidR="00AC620D" w:rsidRPr="007E7E4B" w:rsidRDefault="00AC620D" w:rsidP="00AC620D">
            <w:pPr>
              <w:tabs>
                <w:tab w:val="left" w:pos="1252"/>
              </w:tabs>
              <w:rPr>
                <w:rFonts w:cs="Arial"/>
                <w:iCs/>
                <w:noProof/>
                <w:sz w:val="18"/>
                <w:szCs w:val="18"/>
                <w:lang w:val="es-CL"/>
              </w:rPr>
            </w:pPr>
            <w:r w:rsidRPr="007E7E4B">
              <w:rPr>
                <w:rFonts w:cs="Arial"/>
                <w:iCs/>
                <w:noProof/>
                <w:sz w:val="18"/>
                <w:szCs w:val="18"/>
                <w:lang w:val="es-CL"/>
              </w:rPr>
              <w:t>Aseguramiento de Calidad.</w:t>
            </w:r>
          </w:p>
        </w:tc>
      </w:tr>
      <w:tr w:rsidR="00AC620D" w:rsidRPr="007E7E4B" w14:paraId="30A2BF4C" w14:textId="77777777" w:rsidTr="009C174C">
        <w:tc>
          <w:tcPr>
            <w:tcW w:w="1728" w:type="dxa"/>
          </w:tcPr>
          <w:p w14:paraId="13BF2A28" w14:textId="77CA8064" w:rsidR="00AC620D" w:rsidRPr="007E7E4B" w:rsidRDefault="00AC620D" w:rsidP="00AC620D">
            <w:pPr>
              <w:jc w:val="center"/>
              <w:rPr>
                <w:rFonts w:cs="Arial"/>
                <w:iCs/>
                <w:noProof/>
                <w:sz w:val="18"/>
                <w:szCs w:val="18"/>
                <w:lang w:val="es-CL"/>
              </w:rPr>
            </w:pPr>
            <w:r w:rsidRPr="007E7E4B">
              <w:rPr>
                <w:rFonts w:cs="Arial"/>
                <w:iCs/>
                <w:noProof/>
                <w:sz w:val="18"/>
                <w:szCs w:val="18"/>
                <w:lang w:val="es-CL"/>
              </w:rPr>
              <w:t>Frontend</w:t>
            </w:r>
          </w:p>
        </w:tc>
        <w:tc>
          <w:tcPr>
            <w:tcW w:w="7812" w:type="dxa"/>
          </w:tcPr>
          <w:p w14:paraId="27C0F5CF" w14:textId="6FE38203" w:rsidR="00AC620D" w:rsidRPr="007E7E4B" w:rsidRDefault="00AC620D" w:rsidP="00AC620D">
            <w:pPr>
              <w:rPr>
                <w:rFonts w:cs="Arial"/>
                <w:iCs/>
                <w:noProof/>
                <w:sz w:val="18"/>
                <w:szCs w:val="18"/>
                <w:lang w:val="es-CL"/>
              </w:rPr>
            </w:pPr>
            <w:r w:rsidRPr="007E7E4B">
              <w:rPr>
                <w:rFonts w:cs="Arial"/>
                <w:iCs/>
                <w:noProof/>
                <w:sz w:val="18"/>
                <w:szCs w:val="18"/>
                <w:lang w:val="es-CL"/>
              </w:rPr>
              <w:t>Interfaz con la que interactúa el usuario (app/web).</w:t>
            </w:r>
          </w:p>
        </w:tc>
      </w:tr>
      <w:tr w:rsidR="00AC620D" w:rsidRPr="007E7E4B" w14:paraId="3AE88026" w14:textId="77777777" w:rsidTr="009C174C">
        <w:tc>
          <w:tcPr>
            <w:tcW w:w="1728" w:type="dxa"/>
          </w:tcPr>
          <w:p w14:paraId="075C8331" w14:textId="65B2CB0E" w:rsidR="00AC620D" w:rsidRPr="007E7E4B" w:rsidRDefault="00AC620D" w:rsidP="00AC620D">
            <w:pPr>
              <w:jc w:val="center"/>
              <w:rPr>
                <w:rFonts w:cs="Arial"/>
                <w:iCs/>
                <w:noProof/>
                <w:sz w:val="18"/>
                <w:szCs w:val="18"/>
                <w:lang w:val="es-CL"/>
              </w:rPr>
            </w:pPr>
            <w:r w:rsidRPr="007E7E4B">
              <w:rPr>
                <w:rFonts w:cs="Arial"/>
                <w:iCs/>
                <w:noProof/>
                <w:sz w:val="18"/>
                <w:szCs w:val="18"/>
                <w:lang w:val="es-CL"/>
              </w:rPr>
              <w:t>Backend</w:t>
            </w:r>
          </w:p>
        </w:tc>
        <w:tc>
          <w:tcPr>
            <w:tcW w:w="7812" w:type="dxa"/>
          </w:tcPr>
          <w:p w14:paraId="0321989D" w14:textId="1DFC5F0C" w:rsidR="00AC620D" w:rsidRPr="007E7E4B" w:rsidRDefault="00AC620D" w:rsidP="00AC620D">
            <w:pPr>
              <w:rPr>
                <w:rFonts w:cs="Arial"/>
                <w:iCs/>
                <w:noProof/>
                <w:sz w:val="18"/>
                <w:szCs w:val="18"/>
                <w:lang w:val="es-CL"/>
              </w:rPr>
            </w:pPr>
            <w:r w:rsidRPr="007E7E4B">
              <w:rPr>
                <w:rFonts w:cs="Arial"/>
                <w:iCs/>
                <w:noProof/>
                <w:sz w:val="18"/>
                <w:szCs w:val="18"/>
                <w:lang w:val="es-CL"/>
              </w:rPr>
              <w:t>Lógica del servidor y reglas de negocio.</w:t>
            </w:r>
          </w:p>
        </w:tc>
      </w:tr>
    </w:tbl>
    <w:p w14:paraId="2033B1BB" w14:textId="77777777" w:rsidR="00050F60" w:rsidRPr="007E7E4B" w:rsidRDefault="00050F60" w:rsidP="00050F60">
      <w:pPr>
        <w:pStyle w:val="Textoindependiente"/>
        <w:ind w:left="0"/>
        <w:rPr>
          <w:noProof/>
          <w:lang w:val="es-CL"/>
        </w:rPr>
      </w:pPr>
    </w:p>
    <w:p w14:paraId="7A360DF9" w14:textId="77777777" w:rsidR="006E6A93" w:rsidRPr="007E7E4B" w:rsidRDefault="006E6A93" w:rsidP="00854F5C">
      <w:pPr>
        <w:pStyle w:val="EstiloTtulo2VerdanaJustificado"/>
        <w:rPr>
          <w:noProof/>
          <w:lang w:val="es-CL"/>
        </w:rPr>
      </w:pPr>
      <w:bookmarkStart w:id="11" w:name="_Toc84537082"/>
      <w:bookmarkStart w:id="12" w:name="_Toc314978532"/>
      <w:bookmarkStart w:id="13" w:name="_Toc324843638"/>
      <w:bookmarkStart w:id="14" w:name="_Toc324851945"/>
      <w:bookmarkStart w:id="15" w:name="_Toc324915528"/>
      <w:bookmarkStart w:id="16" w:name="_Toc433104441"/>
      <w:r w:rsidRPr="007E7E4B">
        <w:rPr>
          <w:noProof/>
          <w:lang w:val="es-CL"/>
        </w:rPr>
        <w:lastRenderedPageBreak/>
        <w:t>Referencias</w:t>
      </w:r>
      <w:bookmarkEnd w:id="11"/>
    </w:p>
    <w:p w14:paraId="023381B1" w14:textId="6D93F67A" w:rsidR="00AC620D" w:rsidRPr="007E7E4B" w:rsidRDefault="00AC620D" w:rsidP="00AC620D">
      <w:pPr>
        <w:pStyle w:val="Prrafodelista"/>
        <w:widowControl/>
        <w:numPr>
          <w:ilvl w:val="0"/>
          <w:numId w:val="37"/>
        </w:numPr>
        <w:spacing w:before="100" w:beforeAutospacing="1" w:after="100" w:afterAutospacing="1" w:line="240" w:lineRule="auto"/>
        <w:rPr>
          <w:rFonts w:cs="Arial"/>
          <w:sz w:val="24"/>
          <w:szCs w:val="24"/>
          <w:lang w:val="es-CL" w:eastAsia="es-CL"/>
        </w:rPr>
      </w:pPr>
      <w:r w:rsidRPr="007E7E4B">
        <w:rPr>
          <w:rFonts w:cs="Arial"/>
          <w:sz w:val="24"/>
          <w:szCs w:val="24"/>
          <w:lang w:val="es-CL" w:eastAsia="es-CL"/>
        </w:rPr>
        <w:t>Acta de Constitución</w:t>
      </w:r>
    </w:p>
    <w:p w14:paraId="0D030F96" w14:textId="3DCBBAED" w:rsidR="00AC620D" w:rsidRPr="007E7E4B" w:rsidRDefault="00AC620D" w:rsidP="00AC620D">
      <w:pPr>
        <w:pStyle w:val="Prrafodelista"/>
        <w:widowControl/>
        <w:numPr>
          <w:ilvl w:val="0"/>
          <w:numId w:val="37"/>
        </w:numPr>
        <w:spacing w:before="100" w:beforeAutospacing="1" w:after="100" w:afterAutospacing="1" w:line="240" w:lineRule="auto"/>
        <w:rPr>
          <w:rFonts w:cs="Arial"/>
          <w:sz w:val="24"/>
          <w:szCs w:val="24"/>
          <w:lang w:val="es-CL" w:eastAsia="es-CL"/>
        </w:rPr>
      </w:pPr>
      <w:r w:rsidRPr="007E7E4B">
        <w:rPr>
          <w:rFonts w:cs="Arial"/>
          <w:sz w:val="24"/>
          <w:szCs w:val="24"/>
          <w:lang w:val="es-CL" w:eastAsia="es-CL"/>
        </w:rPr>
        <w:t>ERS (Especificación de Requisitos de Software)</w:t>
      </w:r>
    </w:p>
    <w:p w14:paraId="4979AE62" w14:textId="1B593C50" w:rsidR="00AC620D" w:rsidRPr="007E7E4B" w:rsidRDefault="00AC620D" w:rsidP="00AC620D">
      <w:pPr>
        <w:pStyle w:val="Prrafodelista"/>
        <w:widowControl/>
        <w:numPr>
          <w:ilvl w:val="0"/>
          <w:numId w:val="37"/>
        </w:numPr>
        <w:spacing w:before="100" w:beforeAutospacing="1" w:after="100" w:afterAutospacing="1" w:line="240" w:lineRule="auto"/>
        <w:rPr>
          <w:rFonts w:cs="Arial"/>
          <w:sz w:val="24"/>
          <w:szCs w:val="24"/>
          <w:lang w:val="es-CL" w:eastAsia="es-CL"/>
        </w:rPr>
      </w:pPr>
      <w:r w:rsidRPr="007E7E4B">
        <w:rPr>
          <w:rFonts w:cs="Arial"/>
          <w:sz w:val="24"/>
          <w:szCs w:val="24"/>
          <w:lang w:val="es-CL" w:eastAsia="es-CL"/>
        </w:rPr>
        <w:t>Documento Caso de Uso Extendido</w:t>
      </w:r>
    </w:p>
    <w:p w14:paraId="5C23BB9C" w14:textId="6486C046" w:rsidR="00AC620D" w:rsidRPr="007E7E4B" w:rsidRDefault="00AC620D" w:rsidP="00AC620D">
      <w:pPr>
        <w:pStyle w:val="Prrafodelista"/>
        <w:widowControl/>
        <w:numPr>
          <w:ilvl w:val="0"/>
          <w:numId w:val="37"/>
        </w:numPr>
        <w:spacing w:before="100" w:beforeAutospacing="1" w:after="100" w:afterAutospacing="1" w:line="240" w:lineRule="auto"/>
        <w:rPr>
          <w:rFonts w:cs="Arial"/>
          <w:sz w:val="24"/>
          <w:szCs w:val="24"/>
          <w:lang w:val="es-CL" w:eastAsia="es-CL"/>
        </w:rPr>
      </w:pPr>
      <w:r w:rsidRPr="007E7E4B">
        <w:rPr>
          <w:rFonts w:cs="Arial"/>
          <w:sz w:val="24"/>
          <w:szCs w:val="24"/>
          <w:lang w:val="es-CL" w:eastAsia="es-CL"/>
        </w:rPr>
        <w:t>Documento Proceso de Negocio (TO-BE)</w:t>
      </w:r>
    </w:p>
    <w:p w14:paraId="61E12E4E" w14:textId="7894ED2F" w:rsidR="00AC620D" w:rsidRPr="007E7E4B" w:rsidRDefault="00AC620D" w:rsidP="00AC620D">
      <w:pPr>
        <w:pStyle w:val="Prrafodelista"/>
        <w:widowControl/>
        <w:numPr>
          <w:ilvl w:val="0"/>
          <w:numId w:val="37"/>
        </w:numPr>
        <w:spacing w:before="100" w:beforeAutospacing="1" w:after="100" w:afterAutospacing="1" w:line="240" w:lineRule="auto"/>
        <w:rPr>
          <w:rFonts w:cs="Arial"/>
          <w:sz w:val="24"/>
          <w:szCs w:val="24"/>
          <w:lang w:val="es-CL" w:eastAsia="es-CL"/>
        </w:rPr>
      </w:pPr>
      <w:r w:rsidRPr="007E7E4B">
        <w:rPr>
          <w:rFonts w:cs="Arial"/>
          <w:sz w:val="24"/>
          <w:szCs w:val="24"/>
          <w:lang w:val="es-CL" w:eastAsia="es-CL"/>
        </w:rPr>
        <w:t>Documento Mockups</w:t>
      </w:r>
    </w:p>
    <w:p w14:paraId="16BA4FFD" w14:textId="1F56EF96" w:rsidR="00AC620D" w:rsidRPr="007E7E4B" w:rsidRDefault="00AC620D" w:rsidP="00AC620D">
      <w:pPr>
        <w:pStyle w:val="Prrafodelista"/>
        <w:widowControl/>
        <w:numPr>
          <w:ilvl w:val="0"/>
          <w:numId w:val="37"/>
        </w:numPr>
        <w:spacing w:before="100" w:beforeAutospacing="1" w:after="100" w:afterAutospacing="1" w:line="240" w:lineRule="auto"/>
        <w:rPr>
          <w:rFonts w:cs="Arial"/>
          <w:sz w:val="24"/>
          <w:szCs w:val="24"/>
          <w:lang w:val="es-CL" w:eastAsia="es-CL"/>
        </w:rPr>
      </w:pPr>
      <w:r w:rsidRPr="007E7E4B">
        <w:rPr>
          <w:rFonts w:cs="Arial"/>
          <w:sz w:val="24"/>
          <w:szCs w:val="24"/>
          <w:lang w:val="es-CL" w:eastAsia="es-CL"/>
        </w:rPr>
        <w:t>Minuta de reunión Portafolio-semanal</w:t>
      </w:r>
    </w:p>
    <w:p w14:paraId="049B54BC" w14:textId="61BB3D6A" w:rsidR="00AC620D" w:rsidRPr="007E7E4B" w:rsidRDefault="00AC620D" w:rsidP="00AC620D">
      <w:pPr>
        <w:pStyle w:val="Prrafodelista"/>
        <w:widowControl/>
        <w:numPr>
          <w:ilvl w:val="0"/>
          <w:numId w:val="37"/>
        </w:numPr>
        <w:spacing w:before="100" w:beforeAutospacing="1" w:after="100" w:afterAutospacing="1" w:line="240" w:lineRule="auto"/>
        <w:rPr>
          <w:rFonts w:cs="Arial"/>
          <w:sz w:val="24"/>
          <w:szCs w:val="24"/>
          <w:lang w:val="es-CL" w:eastAsia="es-CL"/>
        </w:rPr>
      </w:pPr>
      <w:r w:rsidRPr="007E7E4B">
        <w:rPr>
          <w:rFonts w:cs="Arial"/>
          <w:sz w:val="24"/>
          <w:szCs w:val="24"/>
          <w:lang w:val="es-CL" w:eastAsia="es-CL"/>
        </w:rPr>
        <w:t>Documento de avance de sprint</w:t>
      </w:r>
    </w:p>
    <w:p w14:paraId="560E7022" w14:textId="2755846B" w:rsidR="00AC620D" w:rsidRPr="007E7E4B" w:rsidRDefault="00AC620D" w:rsidP="00AC620D">
      <w:pPr>
        <w:pStyle w:val="Prrafodelista"/>
        <w:widowControl/>
        <w:numPr>
          <w:ilvl w:val="0"/>
          <w:numId w:val="37"/>
        </w:numPr>
        <w:spacing w:before="100" w:beforeAutospacing="1" w:after="100" w:afterAutospacing="1" w:line="240" w:lineRule="auto"/>
        <w:rPr>
          <w:rFonts w:cs="Arial"/>
          <w:sz w:val="24"/>
          <w:szCs w:val="24"/>
          <w:lang w:val="es-CL" w:eastAsia="es-CL"/>
        </w:rPr>
      </w:pPr>
      <w:r w:rsidRPr="007E7E4B">
        <w:rPr>
          <w:rFonts w:cs="Arial"/>
          <w:sz w:val="24"/>
          <w:szCs w:val="24"/>
          <w:lang w:val="es-CL" w:eastAsia="es-CL"/>
        </w:rPr>
        <w:t>Diccionario de Datos</w:t>
      </w:r>
    </w:p>
    <w:p w14:paraId="02F0BF44" w14:textId="7F6AA897" w:rsidR="00AC620D" w:rsidRPr="007E7E4B" w:rsidRDefault="00AC620D" w:rsidP="00AC620D">
      <w:pPr>
        <w:pStyle w:val="Prrafodelista"/>
        <w:widowControl/>
        <w:numPr>
          <w:ilvl w:val="0"/>
          <w:numId w:val="37"/>
        </w:numPr>
        <w:spacing w:before="100" w:beforeAutospacing="1" w:after="100" w:afterAutospacing="1" w:line="240" w:lineRule="auto"/>
        <w:rPr>
          <w:rFonts w:cs="Arial"/>
          <w:sz w:val="24"/>
          <w:szCs w:val="24"/>
          <w:lang w:val="es-CL" w:eastAsia="es-CL"/>
        </w:rPr>
      </w:pPr>
      <w:r w:rsidRPr="007E7E4B">
        <w:rPr>
          <w:rFonts w:cs="Arial"/>
          <w:sz w:val="24"/>
          <w:szCs w:val="24"/>
          <w:lang w:val="es-CL" w:eastAsia="es-CL"/>
        </w:rPr>
        <w:t>Carta Gantt</w:t>
      </w:r>
    </w:p>
    <w:p w14:paraId="68E6514B" w14:textId="6F97C734" w:rsidR="00AC620D" w:rsidRPr="007E7E4B" w:rsidRDefault="00AC620D" w:rsidP="00AC620D">
      <w:pPr>
        <w:pStyle w:val="Prrafodelista"/>
        <w:widowControl/>
        <w:numPr>
          <w:ilvl w:val="0"/>
          <w:numId w:val="37"/>
        </w:numPr>
        <w:spacing w:before="100" w:beforeAutospacing="1" w:after="100" w:afterAutospacing="1" w:line="240" w:lineRule="auto"/>
        <w:rPr>
          <w:rFonts w:cs="Arial"/>
          <w:sz w:val="24"/>
          <w:szCs w:val="24"/>
          <w:lang w:val="es-CL" w:eastAsia="es-CL"/>
        </w:rPr>
      </w:pPr>
      <w:r w:rsidRPr="007E7E4B">
        <w:rPr>
          <w:rFonts w:cs="Arial"/>
          <w:sz w:val="24"/>
          <w:szCs w:val="24"/>
          <w:lang w:val="es-CL" w:eastAsia="es-CL"/>
        </w:rPr>
        <w:t>Matriz EDT</w:t>
      </w:r>
    </w:p>
    <w:p w14:paraId="6FE6E800" w14:textId="3EBDE4C0" w:rsidR="00BA4EE6" w:rsidRPr="007E7E4B" w:rsidRDefault="00AC620D" w:rsidP="00AC620D">
      <w:pPr>
        <w:pStyle w:val="Prrafodelista"/>
        <w:widowControl/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val="es-CL" w:eastAsia="es-CL"/>
        </w:rPr>
      </w:pPr>
      <w:r w:rsidRPr="007E7E4B">
        <w:rPr>
          <w:rFonts w:cs="Arial"/>
          <w:sz w:val="24"/>
          <w:szCs w:val="24"/>
          <w:lang w:val="es-CL" w:eastAsia="es-CL"/>
        </w:rPr>
        <w:t>Matriz Control de Cambio</w:t>
      </w:r>
      <w:r w:rsidR="006C464D" w:rsidRPr="007E7E4B">
        <w:rPr>
          <w:rFonts w:cs="Arial"/>
          <w:b/>
          <w:noProof/>
          <w:lang w:val="es-CL"/>
        </w:rPr>
        <w:tab/>
      </w:r>
      <w:r w:rsidR="006C464D" w:rsidRPr="007E7E4B">
        <w:rPr>
          <w:b/>
          <w:noProof/>
          <w:lang w:val="es-CL"/>
        </w:rPr>
        <w:tab/>
      </w:r>
    </w:p>
    <w:p w14:paraId="085F2B95" w14:textId="77777777" w:rsidR="00F65CC4" w:rsidRPr="007E7E4B" w:rsidRDefault="00F65CC4" w:rsidP="00BA4EE6">
      <w:pPr>
        <w:pStyle w:val="Textoindependiente"/>
        <w:ind w:left="360"/>
        <w:rPr>
          <w:noProof/>
          <w:lang w:val="es-CL"/>
        </w:rPr>
      </w:pPr>
    </w:p>
    <w:p w14:paraId="4617B60A" w14:textId="77777777" w:rsidR="006E6A93" w:rsidRPr="007E7E4B" w:rsidRDefault="00ED3B81" w:rsidP="00A93783">
      <w:pPr>
        <w:pStyle w:val="EstiloTtulo2VerdanaJustificado"/>
        <w:rPr>
          <w:noProof/>
          <w:lang w:val="es-CL"/>
        </w:rPr>
      </w:pPr>
      <w:bookmarkStart w:id="17" w:name="_Toc84537083"/>
      <w:r w:rsidRPr="007E7E4B">
        <w:rPr>
          <w:noProof/>
          <w:lang w:val="es-CL"/>
        </w:rPr>
        <w:t>Resumen e</w:t>
      </w:r>
      <w:r w:rsidR="006E6A93" w:rsidRPr="007E7E4B">
        <w:rPr>
          <w:noProof/>
          <w:lang w:val="es-CL"/>
        </w:rPr>
        <w:t>jecutivo</w:t>
      </w:r>
      <w:bookmarkEnd w:id="17"/>
      <w:r w:rsidR="006E6A93" w:rsidRPr="007E7E4B">
        <w:rPr>
          <w:noProof/>
          <w:lang w:val="es-CL"/>
        </w:rPr>
        <w:t xml:space="preserve"> </w:t>
      </w:r>
    </w:p>
    <w:p w14:paraId="5BF8FE41" w14:textId="40E72A8B" w:rsidR="00C26237" w:rsidRPr="007E7E4B" w:rsidRDefault="00AC620D" w:rsidP="00AC620D">
      <w:pPr>
        <w:pStyle w:val="Descripcin"/>
        <w:rPr>
          <w:i w:val="0"/>
          <w:iCs w:val="0"/>
          <w:color w:val="auto"/>
          <w:lang w:val="es-CL"/>
        </w:rPr>
      </w:pPr>
      <w:r w:rsidRPr="007E7E4B">
        <w:rPr>
          <w:i w:val="0"/>
          <w:iCs w:val="0"/>
          <w:color w:val="auto"/>
          <w:lang w:val="es-CL"/>
        </w:rPr>
        <w:t xml:space="preserve">SuperLocaliza es una solución compuesta por </w:t>
      </w:r>
      <w:proofErr w:type="gramStart"/>
      <w:r w:rsidRPr="007E7E4B">
        <w:rPr>
          <w:b/>
          <w:bCs/>
          <w:i w:val="0"/>
          <w:iCs w:val="0"/>
          <w:color w:val="auto"/>
          <w:lang w:val="es-CL"/>
        </w:rPr>
        <w:t>app</w:t>
      </w:r>
      <w:proofErr w:type="gramEnd"/>
      <w:r w:rsidRPr="007E7E4B">
        <w:rPr>
          <w:b/>
          <w:bCs/>
          <w:i w:val="0"/>
          <w:iCs w:val="0"/>
          <w:color w:val="auto"/>
          <w:lang w:val="es-CL"/>
        </w:rPr>
        <w:t xml:space="preserve"> móvil</w:t>
      </w:r>
      <w:r w:rsidRPr="007E7E4B">
        <w:rPr>
          <w:i w:val="0"/>
          <w:iCs w:val="0"/>
          <w:color w:val="auto"/>
          <w:lang w:val="es-CL"/>
        </w:rPr>
        <w:t xml:space="preserve"> para clientes y </w:t>
      </w:r>
      <w:r w:rsidRPr="007E7E4B">
        <w:rPr>
          <w:b/>
          <w:bCs/>
          <w:i w:val="0"/>
          <w:iCs w:val="0"/>
          <w:color w:val="auto"/>
          <w:lang w:val="es-CL"/>
        </w:rPr>
        <w:t>plataforma web</w:t>
      </w:r>
      <w:r w:rsidRPr="007E7E4B">
        <w:rPr>
          <w:i w:val="0"/>
          <w:iCs w:val="0"/>
          <w:color w:val="auto"/>
          <w:lang w:val="es-CL"/>
        </w:rPr>
        <w:t xml:space="preserve"> para administración que permite </w:t>
      </w:r>
      <w:r w:rsidRPr="007E7E4B">
        <w:rPr>
          <w:b/>
          <w:bCs/>
          <w:i w:val="0"/>
          <w:iCs w:val="0"/>
          <w:color w:val="auto"/>
          <w:lang w:val="es-CL"/>
        </w:rPr>
        <w:t>buscar y ubicar productos en tienda</w:t>
      </w:r>
      <w:r w:rsidRPr="007E7E4B">
        <w:rPr>
          <w:i w:val="0"/>
          <w:iCs w:val="0"/>
          <w:color w:val="auto"/>
          <w:lang w:val="es-CL"/>
        </w:rPr>
        <w:t xml:space="preserve">, gestionar </w:t>
      </w:r>
      <w:r w:rsidRPr="007E7E4B">
        <w:rPr>
          <w:b/>
          <w:bCs/>
          <w:i w:val="0"/>
          <w:iCs w:val="0"/>
          <w:color w:val="auto"/>
          <w:lang w:val="es-CL"/>
        </w:rPr>
        <w:t>inventario y promociones</w:t>
      </w:r>
      <w:r w:rsidRPr="007E7E4B">
        <w:rPr>
          <w:i w:val="0"/>
          <w:iCs w:val="0"/>
          <w:color w:val="auto"/>
          <w:lang w:val="es-CL"/>
        </w:rPr>
        <w:t xml:space="preserve"> y mejorar la </w:t>
      </w:r>
      <w:r w:rsidRPr="007E7E4B">
        <w:rPr>
          <w:b/>
          <w:bCs/>
          <w:i w:val="0"/>
          <w:iCs w:val="0"/>
          <w:color w:val="auto"/>
          <w:lang w:val="es-CL"/>
        </w:rPr>
        <w:t>experiencia de compra</w:t>
      </w:r>
      <w:r w:rsidRPr="007E7E4B">
        <w:rPr>
          <w:i w:val="0"/>
          <w:iCs w:val="0"/>
          <w:color w:val="auto"/>
          <w:lang w:val="es-CL"/>
        </w:rPr>
        <w:t xml:space="preserve">. La arquitectura propuesta separa </w:t>
      </w:r>
      <w:r w:rsidRPr="007E7E4B">
        <w:rPr>
          <w:b/>
          <w:bCs/>
          <w:i w:val="0"/>
          <w:iCs w:val="0"/>
          <w:color w:val="auto"/>
          <w:lang w:val="es-CL"/>
        </w:rPr>
        <w:t>frontend</w:t>
      </w:r>
      <w:r w:rsidRPr="007E7E4B">
        <w:rPr>
          <w:i w:val="0"/>
          <w:iCs w:val="0"/>
          <w:color w:val="auto"/>
          <w:lang w:val="es-CL"/>
        </w:rPr>
        <w:t xml:space="preserve">, </w:t>
      </w:r>
      <w:r w:rsidRPr="007E7E4B">
        <w:rPr>
          <w:b/>
          <w:bCs/>
          <w:i w:val="0"/>
          <w:iCs w:val="0"/>
          <w:color w:val="auto"/>
          <w:lang w:val="es-CL"/>
        </w:rPr>
        <w:t>API</w:t>
      </w:r>
      <w:r w:rsidRPr="007E7E4B">
        <w:rPr>
          <w:i w:val="0"/>
          <w:iCs w:val="0"/>
          <w:color w:val="auto"/>
          <w:lang w:val="es-CL"/>
        </w:rPr>
        <w:t xml:space="preserve"> y </w:t>
      </w:r>
      <w:r w:rsidRPr="007E7E4B">
        <w:rPr>
          <w:b/>
          <w:bCs/>
          <w:i w:val="0"/>
          <w:iCs w:val="0"/>
          <w:color w:val="auto"/>
          <w:lang w:val="es-CL"/>
        </w:rPr>
        <w:t>BD SQL</w:t>
      </w:r>
      <w:r w:rsidRPr="007E7E4B">
        <w:rPr>
          <w:i w:val="0"/>
          <w:iCs w:val="0"/>
          <w:color w:val="auto"/>
          <w:lang w:val="es-CL"/>
        </w:rPr>
        <w:t xml:space="preserve">, priorizando </w:t>
      </w:r>
      <w:r w:rsidRPr="007E7E4B">
        <w:rPr>
          <w:b/>
          <w:bCs/>
          <w:i w:val="0"/>
          <w:iCs w:val="0"/>
          <w:color w:val="auto"/>
          <w:lang w:val="es-CL"/>
        </w:rPr>
        <w:t>seguridad (RBAC y cifrado)</w:t>
      </w:r>
      <w:r w:rsidRPr="007E7E4B">
        <w:rPr>
          <w:i w:val="0"/>
          <w:iCs w:val="0"/>
          <w:color w:val="auto"/>
          <w:lang w:val="es-CL"/>
        </w:rPr>
        <w:t xml:space="preserve">, </w:t>
      </w:r>
      <w:r w:rsidRPr="007E7E4B">
        <w:rPr>
          <w:b/>
          <w:bCs/>
          <w:i w:val="0"/>
          <w:iCs w:val="0"/>
          <w:color w:val="auto"/>
          <w:lang w:val="es-CL"/>
        </w:rPr>
        <w:t>rendimiento</w:t>
      </w:r>
      <w:r w:rsidRPr="007E7E4B">
        <w:rPr>
          <w:i w:val="0"/>
          <w:iCs w:val="0"/>
          <w:color w:val="auto"/>
          <w:lang w:val="es-CL"/>
        </w:rPr>
        <w:t xml:space="preserve"> en búsquedas y </w:t>
      </w:r>
      <w:r w:rsidRPr="007E7E4B">
        <w:rPr>
          <w:b/>
          <w:bCs/>
          <w:i w:val="0"/>
          <w:iCs w:val="0"/>
          <w:color w:val="auto"/>
          <w:lang w:val="es-CL"/>
        </w:rPr>
        <w:t>alta disponibilidad</w:t>
      </w:r>
      <w:r w:rsidRPr="007E7E4B">
        <w:rPr>
          <w:i w:val="0"/>
          <w:iCs w:val="0"/>
          <w:color w:val="auto"/>
          <w:lang w:val="es-CL"/>
        </w:rPr>
        <w:t xml:space="preserve">. El alcance del MVP incluye: autenticación, mantenedores (productos, categorías, sucursales, ubicaciones), publicación de ofertas, mapa/ubicación en tienda, escaneo de código y notificaciones. Se trabajará con entregas incrementales y pruebas continuas. Beneficios esperados: reducción del tiempo de búsqueda de productos, mejor trazabilidad de stock y mayor conversión de promociones. El proyecto contempla un </w:t>
      </w:r>
      <w:r w:rsidRPr="007E7E4B">
        <w:rPr>
          <w:b/>
          <w:bCs/>
          <w:i w:val="0"/>
          <w:iCs w:val="0"/>
          <w:color w:val="auto"/>
          <w:lang w:val="es-CL"/>
        </w:rPr>
        <w:t>plazo acotado</w:t>
      </w:r>
      <w:r w:rsidRPr="007E7E4B">
        <w:rPr>
          <w:i w:val="0"/>
          <w:iCs w:val="0"/>
          <w:color w:val="auto"/>
          <w:lang w:val="es-CL"/>
        </w:rPr>
        <w:t>, con hitos y responsables definidos, y deja abiertas extensiones futuras (analytics avanzados e integraciones externas).</w:t>
      </w:r>
      <w:bookmarkEnd w:id="12"/>
      <w:bookmarkEnd w:id="13"/>
      <w:bookmarkEnd w:id="14"/>
      <w:bookmarkEnd w:id="15"/>
      <w:bookmarkEnd w:id="16"/>
    </w:p>
    <w:p w14:paraId="7A3EDD4D" w14:textId="77777777" w:rsidR="006E6A93" w:rsidRPr="007E7E4B" w:rsidRDefault="001F74C8" w:rsidP="00A93783">
      <w:pPr>
        <w:pStyle w:val="EstiloTtulo2VerdanaJustificado"/>
        <w:rPr>
          <w:noProof/>
          <w:lang w:val="es-CL"/>
        </w:rPr>
      </w:pPr>
      <w:bookmarkStart w:id="18" w:name="_Toc84537084"/>
      <w:r w:rsidRPr="007E7E4B">
        <w:rPr>
          <w:noProof/>
          <w:lang w:val="es-CL"/>
        </w:rPr>
        <w:t>Representación</w:t>
      </w:r>
      <w:bookmarkEnd w:id="18"/>
    </w:p>
    <w:p w14:paraId="58BCBD12" w14:textId="57AE37E0" w:rsidR="001F74C8" w:rsidRPr="007E7E4B" w:rsidRDefault="001F74C8" w:rsidP="00357433">
      <w:pPr>
        <w:rPr>
          <w:bCs/>
          <w:noProof/>
          <w:lang w:val="es-CL"/>
        </w:rPr>
      </w:pPr>
      <w:r w:rsidRPr="007E7E4B">
        <w:rPr>
          <w:bCs/>
          <w:noProof/>
          <w:lang w:val="es-CL"/>
        </w:rPr>
        <w:t xml:space="preserve">La arquitectura del </w:t>
      </w:r>
      <w:r w:rsidR="003F3D30" w:rsidRPr="007E7E4B">
        <w:rPr>
          <w:bCs/>
          <w:noProof/>
          <w:lang w:val="es-CL"/>
        </w:rPr>
        <w:t xml:space="preserve">sistema </w:t>
      </w:r>
      <w:r w:rsidR="0033063F" w:rsidRPr="007E7E4B">
        <w:rPr>
          <w:bCs/>
          <w:noProof/>
          <w:lang w:val="es-CL"/>
        </w:rPr>
        <w:t>SuperLocaliza</w:t>
      </w:r>
      <w:r w:rsidRPr="007E7E4B">
        <w:rPr>
          <w:bCs/>
          <w:noProof/>
          <w:lang w:val="es-CL"/>
        </w:rPr>
        <w:t xml:space="preserve"> está representada siguiendo el enfoque de del framework 4+1 y las recomendaciones del pr</w:t>
      </w:r>
      <w:r w:rsidR="003F3D30" w:rsidRPr="007E7E4B">
        <w:rPr>
          <w:bCs/>
          <w:noProof/>
          <w:lang w:val="es-CL"/>
        </w:rPr>
        <w:t>oceso unificado</w:t>
      </w:r>
      <w:r w:rsidRPr="007E7E4B">
        <w:rPr>
          <w:bCs/>
          <w:noProof/>
          <w:lang w:val="es-CL"/>
        </w:rPr>
        <w:t>. Las vistas incluidas en esta versión del documento son:</w:t>
      </w:r>
    </w:p>
    <w:p w14:paraId="5BAE3D2B" w14:textId="77777777" w:rsidR="003F3D30" w:rsidRPr="007E7E4B" w:rsidRDefault="003F3D30" w:rsidP="00357433">
      <w:pPr>
        <w:rPr>
          <w:bCs/>
          <w:noProof/>
          <w:lang w:val="es-CL"/>
        </w:rPr>
      </w:pPr>
    </w:p>
    <w:p w14:paraId="1782C436" w14:textId="60123D80" w:rsidR="0033063F" w:rsidRPr="007E7E4B" w:rsidRDefault="001F74C8" w:rsidP="0033063F">
      <w:pPr>
        <w:numPr>
          <w:ilvl w:val="0"/>
          <w:numId w:val="3"/>
        </w:numPr>
        <w:jc w:val="both"/>
        <w:rPr>
          <w:rFonts w:cs="Arial"/>
          <w:noProof/>
          <w:sz w:val="16"/>
          <w:szCs w:val="16"/>
          <w:lang w:val="es-CL"/>
        </w:rPr>
      </w:pPr>
      <w:r w:rsidRPr="007E7E4B">
        <w:rPr>
          <w:b/>
          <w:noProof/>
          <w:lang w:val="es-CL"/>
        </w:rPr>
        <w:t>Vista de Escenarios</w:t>
      </w:r>
      <w:r w:rsidRPr="007E7E4B">
        <w:rPr>
          <w:noProof/>
          <w:lang w:val="es-CL"/>
        </w:rPr>
        <w:t xml:space="preserve">: </w:t>
      </w:r>
      <w:r w:rsidR="0033063F" w:rsidRPr="007E7E4B">
        <w:rPr>
          <w:rFonts w:cs="Arial"/>
          <w:lang w:val="es-CL" w:eastAsia="es-CL"/>
        </w:rPr>
        <w:t xml:space="preserve">Muestra los </w:t>
      </w:r>
      <w:r w:rsidR="0033063F" w:rsidRPr="007E7E4B">
        <w:rPr>
          <w:rFonts w:cs="Arial"/>
          <w:b/>
          <w:bCs/>
          <w:lang w:val="es-CL" w:eastAsia="es-CL"/>
        </w:rPr>
        <w:t>casos de uso más relevantes</w:t>
      </w:r>
      <w:r w:rsidR="0033063F" w:rsidRPr="007E7E4B">
        <w:rPr>
          <w:rFonts w:cs="Arial"/>
          <w:lang w:val="es-CL" w:eastAsia="es-CL"/>
        </w:rPr>
        <w:t xml:space="preserve"> desde la perspectiva de los actores y los límites de sistema. Se incluyen dos contextos:</w:t>
      </w:r>
    </w:p>
    <w:p w14:paraId="0EAE1B6B" w14:textId="77777777" w:rsidR="0033063F" w:rsidRPr="007E7E4B" w:rsidRDefault="0033063F" w:rsidP="0033063F">
      <w:pPr>
        <w:widowControl/>
        <w:numPr>
          <w:ilvl w:val="1"/>
          <w:numId w:val="3"/>
        </w:numPr>
        <w:spacing w:before="100" w:beforeAutospacing="1" w:after="100" w:afterAutospacing="1" w:line="240" w:lineRule="auto"/>
        <w:rPr>
          <w:rFonts w:cs="Arial"/>
          <w:lang w:val="es-CL" w:eastAsia="es-CL"/>
        </w:rPr>
      </w:pPr>
      <w:r w:rsidRPr="007E7E4B">
        <w:rPr>
          <w:rFonts w:cs="Arial"/>
          <w:b/>
          <w:bCs/>
          <w:lang w:val="es-CL" w:eastAsia="es-CL"/>
        </w:rPr>
        <w:t>Web Administrador (usuarios y roles):</w:t>
      </w:r>
      <w:r w:rsidRPr="007E7E4B">
        <w:rPr>
          <w:rFonts w:cs="Arial"/>
          <w:lang w:val="es-CL" w:eastAsia="es-CL"/>
        </w:rPr>
        <w:t xml:space="preserve"> registrar, editar y eliminar usuarios; gestionar roles y permisos; visualizar y exportar reportes.</w:t>
      </w:r>
    </w:p>
    <w:p w14:paraId="2F511FFE" w14:textId="67305356" w:rsidR="0033063F" w:rsidRPr="007E7E4B" w:rsidRDefault="0033063F" w:rsidP="0033063F">
      <w:pPr>
        <w:widowControl/>
        <w:numPr>
          <w:ilvl w:val="1"/>
          <w:numId w:val="3"/>
        </w:numPr>
        <w:spacing w:before="100" w:beforeAutospacing="1" w:after="100" w:afterAutospacing="1" w:line="240" w:lineRule="auto"/>
        <w:rPr>
          <w:rFonts w:cs="Arial"/>
          <w:lang w:val="es-CL" w:eastAsia="es-CL"/>
        </w:rPr>
      </w:pPr>
      <w:r w:rsidRPr="007E7E4B">
        <w:rPr>
          <w:rFonts w:cs="Arial"/>
          <w:b/>
          <w:bCs/>
          <w:lang w:val="es-CL" w:eastAsia="es-CL"/>
        </w:rPr>
        <w:t>App Web Usuario (funciones principales):</w:t>
      </w:r>
      <w:r w:rsidRPr="007E7E4B">
        <w:rPr>
          <w:rFonts w:cs="Arial"/>
          <w:lang w:val="es-CL" w:eastAsia="es-CL"/>
        </w:rPr>
        <w:t xml:space="preserve"> registrarse, iniciar sesión, explorar y buscar productos, ver detalle y </w:t>
      </w:r>
      <w:r w:rsidRPr="007E7E4B">
        <w:rPr>
          <w:rFonts w:cs="Arial"/>
          <w:b/>
          <w:bCs/>
          <w:lang w:val="es-CL" w:eastAsia="es-CL"/>
        </w:rPr>
        <w:t>ubicación en tienda</w:t>
      </w:r>
      <w:r w:rsidRPr="007E7E4B">
        <w:rPr>
          <w:rFonts w:cs="Arial"/>
          <w:lang w:val="es-CL" w:eastAsia="es-CL"/>
        </w:rPr>
        <w:t>, gestionar perfil.</w:t>
      </w:r>
      <w:r w:rsidRPr="007E7E4B">
        <w:rPr>
          <w:rFonts w:cs="Arial"/>
          <w:lang w:val="es-CL" w:eastAsia="es-CL"/>
        </w:rPr>
        <w:br/>
        <w:t xml:space="preserve">(Se añade además un diagrama combinado que muestra el alcance completo </w:t>
      </w:r>
      <w:proofErr w:type="spellStart"/>
      <w:r w:rsidRPr="007E7E4B">
        <w:rPr>
          <w:rFonts w:cs="Arial"/>
          <w:lang w:val="es-CL" w:eastAsia="es-CL"/>
        </w:rPr>
        <w:t>admin</w:t>
      </w:r>
      <w:proofErr w:type="spellEnd"/>
      <w:r w:rsidRPr="007E7E4B">
        <w:rPr>
          <w:rFonts w:cs="Arial"/>
          <w:lang w:val="es-CL" w:eastAsia="es-CL"/>
        </w:rPr>
        <w:t xml:space="preserve"> + usuario).</w:t>
      </w:r>
    </w:p>
    <w:p w14:paraId="3DD8BF24" w14:textId="44F6694B" w:rsidR="0033063F" w:rsidRPr="007E7E4B" w:rsidRDefault="006E26E9" w:rsidP="0033063F">
      <w:pPr>
        <w:numPr>
          <w:ilvl w:val="0"/>
          <w:numId w:val="3"/>
        </w:numPr>
        <w:jc w:val="both"/>
        <w:rPr>
          <w:noProof/>
          <w:lang w:val="es-CL"/>
        </w:rPr>
      </w:pPr>
      <w:r w:rsidRPr="007E7E4B">
        <w:rPr>
          <w:b/>
          <w:noProof/>
          <w:lang w:val="es-CL"/>
        </w:rPr>
        <w:t>Vista de Procesos</w:t>
      </w:r>
      <w:r w:rsidRPr="007E7E4B">
        <w:rPr>
          <w:noProof/>
          <w:lang w:val="es-CL"/>
        </w:rPr>
        <w:t xml:space="preserve">: </w:t>
      </w:r>
      <w:r w:rsidR="0033063F" w:rsidRPr="007E7E4B">
        <w:rPr>
          <w:noProof/>
          <w:lang w:val="es-CL"/>
        </w:rPr>
        <w:t>Describe el flujo de actividades entre Usuario/Administrador y Sistema, con validaciones y decisiones. Se modelan, entre otros:</w:t>
      </w:r>
    </w:p>
    <w:p w14:paraId="4E609689" w14:textId="401B2CA7" w:rsidR="0033063F" w:rsidRPr="007E7E4B" w:rsidRDefault="0033063F" w:rsidP="0033063F">
      <w:pPr>
        <w:pStyle w:val="Prrafodelista"/>
        <w:widowControl/>
        <w:numPr>
          <w:ilvl w:val="1"/>
          <w:numId w:val="3"/>
        </w:numPr>
        <w:spacing w:before="100" w:beforeAutospacing="1" w:after="100" w:afterAutospacing="1" w:line="240" w:lineRule="auto"/>
        <w:rPr>
          <w:rFonts w:cs="Arial"/>
          <w:lang w:val="es-CL" w:eastAsia="es-CL"/>
        </w:rPr>
      </w:pPr>
      <w:r w:rsidRPr="007E7E4B">
        <w:rPr>
          <w:rFonts w:cs="Arial"/>
          <w:b/>
          <w:bCs/>
          <w:lang w:val="es-CL" w:eastAsia="es-CL"/>
        </w:rPr>
        <w:t>Registrarse</w:t>
      </w:r>
      <w:r w:rsidRPr="007E7E4B">
        <w:rPr>
          <w:rFonts w:cs="Arial"/>
          <w:lang w:val="es-CL" w:eastAsia="es-CL"/>
        </w:rPr>
        <w:t xml:space="preserve"> e </w:t>
      </w:r>
      <w:r w:rsidRPr="007E7E4B">
        <w:rPr>
          <w:rFonts w:cs="Arial"/>
          <w:b/>
          <w:bCs/>
          <w:lang w:val="es-CL" w:eastAsia="es-CL"/>
        </w:rPr>
        <w:t>Iniciar sesión</w:t>
      </w:r>
      <w:r w:rsidRPr="007E7E4B">
        <w:rPr>
          <w:rFonts w:cs="Arial"/>
          <w:lang w:val="es-CL" w:eastAsia="es-CL"/>
        </w:rPr>
        <w:t>.</w:t>
      </w:r>
    </w:p>
    <w:p w14:paraId="6A7BF5A3" w14:textId="5DD451CE" w:rsidR="0033063F" w:rsidRPr="007E7E4B" w:rsidRDefault="0033063F" w:rsidP="0033063F">
      <w:pPr>
        <w:pStyle w:val="Prrafodelista"/>
        <w:widowControl/>
        <w:numPr>
          <w:ilvl w:val="1"/>
          <w:numId w:val="3"/>
        </w:numPr>
        <w:spacing w:before="100" w:beforeAutospacing="1" w:after="100" w:afterAutospacing="1" w:line="240" w:lineRule="auto"/>
        <w:rPr>
          <w:rFonts w:cs="Arial"/>
          <w:lang w:val="es-CL" w:eastAsia="es-CL"/>
        </w:rPr>
      </w:pPr>
      <w:r w:rsidRPr="007E7E4B">
        <w:rPr>
          <w:rFonts w:cs="Arial"/>
          <w:b/>
          <w:bCs/>
          <w:lang w:val="es-CL" w:eastAsia="es-CL"/>
        </w:rPr>
        <w:t>Explorar y buscar productos</w:t>
      </w:r>
      <w:r w:rsidRPr="007E7E4B">
        <w:rPr>
          <w:rFonts w:cs="Arial"/>
          <w:lang w:val="es-CL" w:eastAsia="es-CL"/>
        </w:rPr>
        <w:t xml:space="preserve"> y </w:t>
      </w:r>
      <w:r w:rsidRPr="007E7E4B">
        <w:rPr>
          <w:rFonts w:cs="Arial"/>
          <w:b/>
          <w:bCs/>
          <w:lang w:val="es-CL" w:eastAsia="es-CL"/>
        </w:rPr>
        <w:t>ver detalle con ubicación</w:t>
      </w:r>
      <w:r w:rsidRPr="007E7E4B">
        <w:rPr>
          <w:rFonts w:cs="Arial"/>
          <w:lang w:val="es-CL" w:eastAsia="es-CL"/>
        </w:rPr>
        <w:t>.</w:t>
      </w:r>
    </w:p>
    <w:p w14:paraId="308B4F53" w14:textId="567DD97B" w:rsidR="0033063F" w:rsidRPr="007E7E4B" w:rsidRDefault="0033063F" w:rsidP="0033063F">
      <w:pPr>
        <w:pStyle w:val="Prrafodelista"/>
        <w:widowControl/>
        <w:numPr>
          <w:ilvl w:val="1"/>
          <w:numId w:val="3"/>
        </w:numPr>
        <w:spacing w:before="100" w:beforeAutospacing="1" w:after="100" w:afterAutospacing="1" w:line="240" w:lineRule="auto"/>
        <w:rPr>
          <w:rFonts w:cs="Arial"/>
          <w:lang w:val="es-CL" w:eastAsia="es-CL"/>
        </w:rPr>
      </w:pPr>
      <w:r w:rsidRPr="007E7E4B">
        <w:rPr>
          <w:rFonts w:cs="Arial"/>
          <w:b/>
          <w:bCs/>
          <w:lang w:val="es-CL" w:eastAsia="es-CL"/>
        </w:rPr>
        <w:t>Gestionar usuarios y roles</w:t>
      </w:r>
      <w:r w:rsidRPr="007E7E4B">
        <w:rPr>
          <w:rFonts w:cs="Arial"/>
          <w:lang w:val="es-CL" w:eastAsia="es-CL"/>
        </w:rPr>
        <w:t xml:space="preserve">, </w:t>
      </w:r>
      <w:r w:rsidRPr="007E7E4B">
        <w:rPr>
          <w:rFonts w:cs="Arial"/>
          <w:b/>
          <w:bCs/>
          <w:lang w:val="es-CL" w:eastAsia="es-CL"/>
        </w:rPr>
        <w:t>publicar promoción</w:t>
      </w:r>
      <w:r w:rsidRPr="007E7E4B">
        <w:rPr>
          <w:rFonts w:cs="Arial"/>
          <w:lang w:val="es-CL" w:eastAsia="es-CL"/>
        </w:rPr>
        <w:t xml:space="preserve"> y </w:t>
      </w:r>
      <w:r w:rsidRPr="007E7E4B">
        <w:rPr>
          <w:rFonts w:cs="Arial"/>
          <w:b/>
          <w:bCs/>
          <w:lang w:val="es-CL" w:eastAsia="es-CL"/>
        </w:rPr>
        <w:t>exportar reportes</w:t>
      </w:r>
      <w:r w:rsidRPr="007E7E4B">
        <w:rPr>
          <w:rFonts w:cs="Arial"/>
          <w:lang w:val="es-CL" w:eastAsia="es-CL"/>
        </w:rPr>
        <w:t>.</w:t>
      </w:r>
      <w:r w:rsidRPr="007E7E4B">
        <w:rPr>
          <w:rFonts w:cs="Arial"/>
          <w:lang w:val="es-CL" w:eastAsia="es-CL"/>
        </w:rPr>
        <w:br/>
        <w:t xml:space="preserve">Todos los diagramas usan carriles (Usuario/Administrador y Sistema) y muestran resultado </w:t>
      </w:r>
      <w:r w:rsidRPr="007E7E4B">
        <w:rPr>
          <w:rFonts w:cs="Arial"/>
          <w:b/>
          <w:bCs/>
          <w:lang w:val="es-CL" w:eastAsia="es-CL"/>
        </w:rPr>
        <w:t>OK/Error</w:t>
      </w:r>
      <w:r w:rsidRPr="007E7E4B">
        <w:rPr>
          <w:rFonts w:cs="Arial"/>
          <w:lang w:val="es-CL" w:eastAsia="es-CL"/>
        </w:rPr>
        <w:t xml:space="preserve"> y persistencia en BD.</w:t>
      </w:r>
    </w:p>
    <w:p w14:paraId="6DC4EED6" w14:textId="6ADDCB88" w:rsidR="0033063F" w:rsidRPr="007E7E4B" w:rsidRDefault="0033063F" w:rsidP="0033063F">
      <w:pPr>
        <w:ind w:left="1440"/>
        <w:jc w:val="both"/>
        <w:rPr>
          <w:noProof/>
          <w:lang w:val="es-CL"/>
        </w:rPr>
      </w:pPr>
    </w:p>
    <w:p w14:paraId="0A593C15" w14:textId="77777777" w:rsidR="00C82689" w:rsidRPr="007E7E4B" w:rsidRDefault="00C82689" w:rsidP="0033063F">
      <w:pPr>
        <w:ind w:left="1440"/>
        <w:jc w:val="both"/>
        <w:rPr>
          <w:noProof/>
          <w:lang w:val="es-CL"/>
        </w:rPr>
      </w:pPr>
    </w:p>
    <w:p w14:paraId="1019E656" w14:textId="77777777" w:rsidR="00C82689" w:rsidRPr="007E7E4B" w:rsidRDefault="00C82689" w:rsidP="0033063F">
      <w:pPr>
        <w:ind w:left="1440"/>
        <w:jc w:val="both"/>
        <w:rPr>
          <w:noProof/>
          <w:lang w:val="es-CL"/>
        </w:rPr>
      </w:pPr>
    </w:p>
    <w:p w14:paraId="36FF6844" w14:textId="77777777" w:rsidR="00524DB3" w:rsidRPr="007E7E4B" w:rsidRDefault="00524DB3" w:rsidP="003F3D30">
      <w:pPr>
        <w:jc w:val="both"/>
        <w:rPr>
          <w:noProof/>
          <w:lang w:val="es-CL"/>
        </w:rPr>
      </w:pPr>
    </w:p>
    <w:p w14:paraId="7F4FCA12" w14:textId="49B49A63" w:rsidR="001F74C8" w:rsidRPr="007E7E4B" w:rsidRDefault="001F74C8" w:rsidP="003F3D30">
      <w:pPr>
        <w:numPr>
          <w:ilvl w:val="0"/>
          <w:numId w:val="3"/>
        </w:numPr>
        <w:jc w:val="both"/>
        <w:rPr>
          <w:noProof/>
          <w:lang w:val="es-CL"/>
        </w:rPr>
      </w:pPr>
      <w:r w:rsidRPr="007E7E4B">
        <w:rPr>
          <w:b/>
          <w:noProof/>
          <w:lang w:val="es-CL"/>
        </w:rPr>
        <w:lastRenderedPageBreak/>
        <w:t>Vista Lógica</w:t>
      </w:r>
      <w:r w:rsidRPr="007E7E4B">
        <w:rPr>
          <w:noProof/>
          <w:lang w:val="es-CL"/>
        </w:rPr>
        <w:t xml:space="preserve">: </w:t>
      </w:r>
      <w:r w:rsidR="00C82689" w:rsidRPr="007E7E4B">
        <w:rPr>
          <w:noProof/>
          <w:lang w:val="es-CL"/>
        </w:rPr>
        <w:t>Presenta la estructura interna de la solución en dos niveles:</w:t>
      </w:r>
    </w:p>
    <w:p w14:paraId="748A413F" w14:textId="45EC454E" w:rsidR="00C82689" w:rsidRPr="007E7E4B" w:rsidRDefault="00C82689" w:rsidP="00C82689">
      <w:pPr>
        <w:pStyle w:val="Prrafodelista"/>
        <w:widowControl/>
        <w:numPr>
          <w:ilvl w:val="1"/>
          <w:numId w:val="3"/>
        </w:numPr>
        <w:spacing w:before="100" w:beforeAutospacing="1" w:after="100" w:afterAutospacing="1" w:line="240" w:lineRule="auto"/>
        <w:rPr>
          <w:rFonts w:cs="Arial"/>
          <w:lang w:val="es-CL" w:eastAsia="es-CL"/>
        </w:rPr>
      </w:pPr>
      <w:r w:rsidRPr="007E7E4B">
        <w:rPr>
          <w:rFonts w:cs="Arial"/>
          <w:b/>
          <w:bCs/>
          <w:lang w:val="es-CL" w:eastAsia="es-CL"/>
        </w:rPr>
        <w:t>Diagrama de Clases:</w:t>
      </w:r>
      <w:r w:rsidRPr="007E7E4B">
        <w:rPr>
          <w:rFonts w:cs="Arial"/>
          <w:lang w:val="es-CL" w:eastAsia="es-CL"/>
        </w:rPr>
        <w:t xml:space="preserve"> usuarios, administrador, roles, permisos, productos, categorías, pasillo/estantería/sucursal, promociones y reportes; con asociaciones y multiplicidades.</w:t>
      </w:r>
    </w:p>
    <w:p w14:paraId="76F60C10" w14:textId="6811ADB6" w:rsidR="00C82689" w:rsidRPr="007E7E4B" w:rsidRDefault="00C82689" w:rsidP="00C82689">
      <w:pPr>
        <w:pStyle w:val="Prrafodelista"/>
        <w:widowControl/>
        <w:numPr>
          <w:ilvl w:val="1"/>
          <w:numId w:val="3"/>
        </w:numPr>
        <w:spacing w:before="100" w:beforeAutospacing="1" w:after="100" w:afterAutospacing="1" w:line="240" w:lineRule="auto"/>
        <w:rPr>
          <w:rFonts w:cs="Arial"/>
          <w:lang w:val="es-CL" w:eastAsia="es-CL"/>
        </w:rPr>
      </w:pPr>
      <w:r w:rsidRPr="007E7E4B">
        <w:rPr>
          <w:rFonts w:cs="Arial"/>
          <w:b/>
          <w:bCs/>
          <w:lang w:val="es-CL" w:eastAsia="es-CL"/>
        </w:rPr>
        <w:t>Diagrama Relacional (ER):</w:t>
      </w:r>
      <w:r w:rsidRPr="007E7E4B">
        <w:rPr>
          <w:rFonts w:cs="Arial"/>
          <w:lang w:val="es-CL" w:eastAsia="es-CL"/>
        </w:rPr>
        <w:t xml:space="preserve"> tablas de usuarios, roles, permisos, mapeos, productos y catálogo, promociones, con </w:t>
      </w:r>
      <w:r w:rsidRPr="007E7E4B">
        <w:rPr>
          <w:rFonts w:cs="Arial"/>
          <w:b/>
          <w:bCs/>
          <w:lang w:val="es-CL" w:eastAsia="es-CL"/>
        </w:rPr>
        <w:t>PK/FK</w:t>
      </w:r>
      <w:r w:rsidRPr="007E7E4B">
        <w:rPr>
          <w:rFonts w:cs="Arial"/>
          <w:lang w:val="es-CL" w:eastAsia="es-CL"/>
        </w:rPr>
        <w:t xml:space="preserve"> y relaciones </w:t>
      </w:r>
      <w:proofErr w:type="gramStart"/>
      <w:r w:rsidRPr="007E7E4B">
        <w:rPr>
          <w:rFonts w:cs="Arial"/>
          <w:lang w:val="es-CL" w:eastAsia="es-CL"/>
        </w:rPr>
        <w:t>1:N</w:t>
      </w:r>
      <w:proofErr w:type="gramEnd"/>
      <w:r w:rsidRPr="007E7E4B">
        <w:rPr>
          <w:rFonts w:cs="Arial"/>
          <w:lang w:val="es-CL" w:eastAsia="es-CL"/>
        </w:rPr>
        <w:t xml:space="preserve"> y </w:t>
      </w:r>
      <w:proofErr w:type="gramStart"/>
      <w:r w:rsidRPr="007E7E4B">
        <w:rPr>
          <w:rFonts w:cs="Arial"/>
          <w:lang w:val="es-CL" w:eastAsia="es-CL"/>
        </w:rPr>
        <w:t>N:M.</w:t>
      </w:r>
      <w:proofErr w:type="gramEnd"/>
    </w:p>
    <w:p w14:paraId="28436993" w14:textId="20493644" w:rsidR="00C82689" w:rsidRPr="007E7E4B" w:rsidRDefault="00C82689" w:rsidP="00C82689">
      <w:pPr>
        <w:pStyle w:val="Prrafodelista"/>
        <w:widowControl/>
        <w:numPr>
          <w:ilvl w:val="1"/>
          <w:numId w:val="3"/>
        </w:numPr>
        <w:spacing w:before="100" w:beforeAutospacing="1" w:after="100" w:afterAutospacing="1" w:line="240" w:lineRule="auto"/>
        <w:rPr>
          <w:rFonts w:cs="Arial"/>
          <w:lang w:val="es-CL" w:eastAsia="es-CL"/>
        </w:rPr>
      </w:pPr>
      <w:r w:rsidRPr="007E7E4B">
        <w:rPr>
          <w:rFonts w:cs="Arial"/>
          <w:b/>
          <w:bCs/>
          <w:lang w:val="es-CL" w:eastAsia="es-CL"/>
        </w:rPr>
        <w:t>Diagrama de Secuencia:</w:t>
      </w:r>
      <w:r w:rsidRPr="007E7E4B">
        <w:rPr>
          <w:rFonts w:cs="Arial"/>
          <w:lang w:val="es-CL" w:eastAsia="es-CL"/>
        </w:rPr>
        <w:t xml:space="preserve"> </w:t>
      </w:r>
      <w:proofErr w:type="spellStart"/>
      <w:r w:rsidRPr="007E7E4B">
        <w:rPr>
          <w:rFonts w:cs="Arial"/>
          <w:b/>
          <w:bCs/>
          <w:lang w:val="es-CL" w:eastAsia="es-CL"/>
        </w:rPr>
        <w:t>login</w:t>
      </w:r>
      <w:proofErr w:type="spellEnd"/>
      <w:r w:rsidRPr="007E7E4B">
        <w:rPr>
          <w:rFonts w:cs="Arial"/>
          <w:lang w:val="es-CL" w:eastAsia="es-CL"/>
        </w:rPr>
        <w:t xml:space="preserve"> y navegación de </w:t>
      </w:r>
      <w:r w:rsidRPr="007E7E4B">
        <w:rPr>
          <w:rFonts w:cs="Arial"/>
          <w:b/>
          <w:bCs/>
          <w:lang w:val="es-CL" w:eastAsia="es-CL"/>
        </w:rPr>
        <w:t>catálogo</w:t>
      </w:r>
      <w:r w:rsidRPr="007E7E4B">
        <w:rPr>
          <w:rFonts w:cs="Arial"/>
          <w:lang w:val="es-CL" w:eastAsia="es-CL"/>
        </w:rPr>
        <w:t xml:space="preserve"> (interacción Usuario → App Web → API → BD).</w:t>
      </w:r>
    </w:p>
    <w:p w14:paraId="33081EC8" w14:textId="77777777" w:rsidR="009D02E2" w:rsidRPr="007E7E4B" w:rsidRDefault="009D02E2" w:rsidP="009D02E2">
      <w:pPr>
        <w:pStyle w:val="Prrafodelista"/>
        <w:rPr>
          <w:noProof/>
          <w:lang w:val="es-CL"/>
        </w:rPr>
      </w:pPr>
    </w:p>
    <w:p w14:paraId="5991BD70" w14:textId="0D15044C" w:rsidR="009D02E2" w:rsidRPr="007E7E4B" w:rsidRDefault="009D02E2" w:rsidP="009D02E2">
      <w:pPr>
        <w:numPr>
          <w:ilvl w:val="0"/>
          <w:numId w:val="3"/>
        </w:numPr>
        <w:jc w:val="both"/>
        <w:rPr>
          <w:noProof/>
          <w:lang w:val="es-CL"/>
        </w:rPr>
      </w:pPr>
      <w:r w:rsidRPr="007E7E4B">
        <w:rPr>
          <w:b/>
          <w:noProof/>
          <w:lang w:val="es-CL"/>
        </w:rPr>
        <w:t>Vista de Desarrollo o Despliegue</w:t>
      </w:r>
      <w:r w:rsidRPr="007E7E4B">
        <w:rPr>
          <w:noProof/>
          <w:lang w:val="es-CL"/>
        </w:rPr>
        <w:t xml:space="preserve">: </w:t>
      </w:r>
      <w:r w:rsidR="00C82689" w:rsidRPr="007E7E4B">
        <w:rPr>
          <w:noProof/>
          <w:lang w:val="es-CL"/>
        </w:rPr>
        <w:t>Detalla los componentes de software y cómo se empaquetan/despliegan:</w:t>
      </w:r>
    </w:p>
    <w:p w14:paraId="1EBC61F3" w14:textId="37F7445D" w:rsidR="00C82689" w:rsidRPr="007E7E4B" w:rsidRDefault="00C82689" w:rsidP="00C82689">
      <w:pPr>
        <w:pStyle w:val="Prrafodelista"/>
        <w:widowControl/>
        <w:numPr>
          <w:ilvl w:val="1"/>
          <w:numId w:val="3"/>
        </w:numPr>
        <w:spacing w:before="100" w:beforeAutospacing="1" w:after="100" w:afterAutospacing="1" w:line="240" w:lineRule="auto"/>
        <w:rPr>
          <w:rFonts w:cs="Arial"/>
          <w:lang w:val="es-CL" w:eastAsia="es-CL"/>
        </w:rPr>
      </w:pPr>
      <w:r w:rsidRPr="007E7E4B">
        <w:rPr>
          <w:rFonts w:cs="Arial"/>
          <w:b/>
          <w:bCs/>
          <w:lang w:val="es-CL" w:eastAsia="es-CL"/>
        </w:rPr>
        <w:t>Auth en ambas plataformas (</w:t>
      </w:r>
      <w:proofErr w:type="spellStart"/>
      <w:r w:rsidRPr="007E7E4B">
        <w:rPr>
          <w:rFonts w:cs="Arial"/>
          <w:b/>
          <w:bCs/>
          <w:lang w:val="es-CL" w:eastAsia="es-CL"/>
        </w:rPr>
        <w:t>login</w:t>
      </w:r>
      <w:proofErr w:type="spellEnd"/>
      <w:r w:rsidRPr="007E7E4B">
        <w:rPr>
          <w:rFonts w:cs="Arial"/>
          <w:b/>
          <w:bCs/>
          <w:lang w:val="es-CL" w:eastAsia="es-CL"/>
        </w:rPr>
        <w:t xml:space="preserve"> y </w:t>
      </w:r>
      <w:proofErr w:type="spellStart"/>
      <w:r w:rsidRPr="007E7E4B">
        <w:rPr>
          <w:rFonts w:cs="Arial"/>
          <w:b/>
          <w:bCs/>
          <w:lang w:val="es-CL" w:eastAsia="es-CL"/>
        </w:rPr>
        <w:t>register</w:t>
      </w:r>
      <w:proofErr w:type="spellEnd"/>
      <w:r w:rsidRPr="007E7E4B">
        <w:rPr>
          <w:rFonts w:cs="Arial"/>
          <w:b/>
          <w:bCs/>
          <w:lang w:val="es-CL" w:eastAsia="es-CL"/>
        </w:rPr>
        <w:t>):</w:t>
      </w:r>
      <w:r w:rsidRPr="007E7E4B">
        <w:rPr>
          <w:rFonts w:cs="Arial"/>
          <w:lang w:val="es-CL" w:eastAsia="es-CL"/>
        </w:rPr>
        <w:t xml:space="preserve"> Front Usuario y Admin → API → Servicio de Autenticación → BD de usuarios, emisión de token y correo de confirmación.</w:t>
      </w:r>
    </w:p>
    <w:p w14:paraId="3C065AD4" w14:textId="0AF2A7F1" w:rsidR="00C82689" w:rsidRPr="007E7E4B" w:rsidRDefault="00C82689" w:rsidP="00C82689">
      <w:pPr>
        <w:pStyle w:val="Prrafodelista"/>
        <w:widowControl/>
        <w:numPr>
          <w:ilvl w:val="1"/>
          <w:numId w:val="3"/>
        </w:numPr>
        <w:spacing w:before="100" w:beforeAutospacing="1" w:after="100" w:afterAutospacing="1" w:line="240" w:lineRule="auto"/>
        <w:rPr>
          <w:rFonts w:cs="Arial"/>
          <w:lang w:val="es-CL" w:eastAsia="es-CL"/>
        </w:rPr>
      </w:pPr>
      <w:r w:rsidRPr="007E7E4B">
        <w:rPr>
          <w:rFonts w:cs="Arial"/>
          <w:b/>
          <w:bCs/>
          <w:lang w:val="es-CL" w:eastAsia="es-CL"/>
        </w:rPr>
        <w:t>Despliegue Overview:</w:t>
      </w:r>
      <w:r w:rsidRPr="007E7E4B">
        <w:rPr>
          <w:rFonts w:cs="Arial"/>
          <w:lang w:val="es-CL" w:eastAsia="es-CL"/>
        </w:rPr>
        <w:t xml:space="preserve"> clientes, </w:t>
      </w:r>
      <w:proofErr w:type="spellStart"/>
      <w:r w:rsidRPr="007E7E4B">
        <w:rPr>
          <w:rFonts w:cs="Arial"/>
          <w:lang w:val="es-CL" w:eastAsia="es-CL"/>
        </w:rPr>
        <w:t>front-ends</w:t>
      </w:r>
      <w:proofErr w:type="spellEnd"/>
      <w:r w:rsidRPr="007E7E4B">
        <w:rPr>
          <w:rFonts w:cs="Arial"/>
          <w:lang w:val="es-CL" w:eastAsia="es-CL"/>
        </w:rPr>
        <w:t xml:space="preserve">, </w:t>
      </w:r>
      <w:r w:rsidRPr="007E7E4B">
        <w:rPr>
          <w:rFonts w:cs="Arial"/>
          <w:b/>
          <w:bCs/>
          <w:lang w:val="es-CL" w:eastAsia="es-CL"/>
        </w:rPr>
        <w:t>Backend API</w:t>
      </w:r>
      <w:r w:rsidRPr="007E7E4B">
        <w:rPr>
          <w:rFonts w:cs="Arial"/>
          <w:lang w:val="es-CL" w:eastAsia="es-CL"/>
        </w:rPr>
        <w:t xml:space="preserve">, jobs programados, servicio de </w:t>
      </w:r>
      <w:proofErr w:type="spellStart"/>
      <w:r w:rsidRPr="007E7E4B">
        <w:rPr>
          <w:rFonts w:cs="Arial"/>
          <w:lang w:val="es-CL" w:eastAsia="es-CL"/>
        </w:rPr>
        <w:t>auth</w:t>
      </w:r>
      <w:proofErr w:type="spellEnd"/>
      <w:r w:rsidRPr="007E7E4B">
        <w:rPr>
          <w:rFonts w:cs="Arial"/>
          <w:lang w:val="es-CL" w:eastAsia="es-CL"/>
        </w:rPr>
        <w:t>, base de datos, almacenamiento estático y servicios de correo/notificaciones/</w:t>
      </w:r>
      <w:proofErr w:type="spellStart"/>
      <w:r w:rsidRPr="007E7E4B">
        <w:rPr>
          <w:rFonts w:cs="Arial"/>
          <w:lang w:val="es-CL" w:eastAsia="es-CL"/>
        </w:rPr>
        <w:t>observabilidad</w:t>
      </w:r>
      <w:proofErr w:type="spellEnd"/>
      <w:r w:rsidRPr="007E7E4B">
        <w:rPr>
          <w:rFonts w:cs="Arial"/>
          <w:lang w:val="es-CL" w:eastAsia="es-CL"/>
        </w:rPr>
        <w:t>.</w:t>
      </w:r>
    </w:p>
    <w:p w14:paraId="07CE5CCC" w14:textId="19D37B62" w:rsidR="00C82689" w:rsidRPr="007E7E4B" w:rsidRDefault="00C82689" w:rsidP="00C82689">
      <w:pPr>
        <w:pStyle w:val="Prrafodelista"/>
        <w:widowControl/>
        <w:numPr>
          <w:ilvl w:val="1"/>
          <w:numId w:val="3"/>
        </w:numPr>
        <w:spacing w:before="100" w:beforeAutospacing="1" w:after="100" w:afterAutospacing="1" w:line="240" w:lineRule="auto"/>
        <w:rPr>
          <w:rFonts w:cs="Arial"/>
          <w:lang w:val="es-CL" w:eastAsia="es-CL"/>
        </w:rPr>
      </w:pPr>
      <w:r w:rsidRPr="007E7E4B">
        <w:rPr>
          <w:rFonts w:cs="Arial"/>
          <w:b/>
          <w:bCs/>
          <w:lang w:val="es-CL" w:eastAsia="es-CL"/>
        </w:rPr>
        <w:t>Despliegue Detallado:</w:t>
      </w:r>
      <w:r w:rsidRPr="007E7E4B">
        <w:rPr>
          <w:rFonts w:cs="Arial"/>
          <w:lang w:val="es-CL" w:eastAsia="es-CL"/>
        </w:rPr>
        <w:t xml:space="preserve"> CDN/WAF y balanceador, </w:t>
      </w:r>
      <w:r w:rsidRPr="007E7E4B">
        <w:rPr>
          <w:rFonts w:cs="Arial"/>
          <w:b/>
          <w:bCs/>
          <w:lang w:val="es-CL" w:eastAsia="es-CL"/>
        </w:rPr>
        <w:t>réplicas de API en contenedores</w:t>
      </w:r>
      <w:r w:rsidRPr="007E7E4B">
        <w:rPr>
          <w:rFonts w:cs="Arial"/>
          <w:lang w:val="es-CL" w:eastAsia="es-CL"/>
        </w:rPr>
        <w:t xml:space="preserve">, </w:t>
      </w:r>
      <w:proofErr w:type="spellStart"/>
      <w:r w:rsidRPr="007E7E4B">
        <w:rPr>
          <w:rFonts w:cs="Arial"/>
          <w:lang w:val="es-CL" w:eastAsia="es-CL"/>
        </w:rPr>
        <w:t>scheduler</w:t>
      </w:r>
      <w:proofErr w:type="spellEnd"/>
      <w:r w:rsidRPr="007E7E4B">
        <w:rPr>
          <w:rFonts w:cs="Arial"/>
          <w:lang w:val="es-CL" w:eastAsia="es-CL"/>
        </w:rPr>
        <w:t xml:space="preserve"> de jobs, </w:t>
      </w:r>
      <w:proofErr w:type="spellStart"/>
      <w:r w:rsidRPr="007E7E4B">
        <w:rPr>
          <w:rFonts w:cs="Arial"/>
          <w:b/>
          <w:bCs/>
          <w:lang w:val="es-CL" w:eastAsia="es-CL"/>
        </w:rPr>
        <w:t>Neon</w:t>
      </w:r>
      <w:proofErr w:type="spellEnd"/>
      <w:r w:rsidRPr="007E7E4B">
        <w:rPr>
          <w:rFonts w:cs="Arial"/>
          <w:b/>
          <w:bCs/>
          <w:lang w:val="es-CL" w:eastAsia="es-CL"/>
        </w:rPr>
        <w:t xml:space="preserve"> </w:t>
      </w:r>
      <w:proofErr w:type="spellStart"/>
      <w:r w:rsidRPr="007E7E4B">
        <w:rPr>
          <w:rFonts w:cs="Arial"/>
          <w:b/>
          <w:bCs/>
          <w:lang w:val="es-CL" w:eastAsia="es-CL"/>
        </w:rPr>
        <w:t>Postgres</w:t>
      </w:r>
      <w:proofErr w:type="spellEnd"/>
      <w:r w:rsidRPr="007E7E4B">
        <w:rPr>
          <w:rFonts w:cs="Arial"/>
          <w:lang w:val="es-CL" w:eastAsia="es-CL"/>
        </w:rPr>
        <w:t xml:space="preserve">, </w:t>
      </w:r>
      <w:proofErr w:type="spellStart"/>
      <w:r w:rsidRPr="007E7E4B">
        <w:rPr>
          <w:rFonts w:cs="Arial"/>
          <w:lang w:val="es-CL" w:eastAsia="es-CL"/>
        </w:rPr>
        <w:t>storage</w:t>
      </w:r>
      <w:proofErr w:type="spellEnd"/>
      <w:r w:rsidRPr="007E7E4B">
        <w:rPr>
          <w:rFonts w:cs="Arial"/>
          <w:lang w:val="es-CL" w:eastAsia="es-CL"/>
        </w:rPr>
        <w:t xml:space="preserve"> de objetos, cache opcional, integraciones SMTP/</w:t>
      </w:r>
      <w:proofErr w:type="spellStart"/>
      <w:r w:rsidRPr="007E7E4B">
        <w:rPr>
          <w:rFonts w:cs="Arial"/>
          <w:lang w:val="es-CL" w:eastAsia="es-CL"/>
        </w:rPr>
        <w:t>Slack</w:t>
      </w:r>
      <w:proofErr w:type="spellEnd"/>
      <w:r w:rsidRPr="007E7E4B">
        <w:rPr>
          <w:rFonts w:cs="Arial"/>
          <w:lang w:val="es-CL" w:eastAsia="es-CL"/>
        </w:rPr>
        <w:t xml:space="preserve"> y canal de CI/CD.</w:t>
      </w:r>
    </w:p>
    <w:p w14:paraId="471D6946" w14:textId="77777777" w:rsidR="00524DB3" w:rsidRPr="007E7E4B" w:rsidRDefault="00524DB3" w:rsidP="003F3D30">
      <w:pPr>
        <w:ind w:left="360"/>
        <w:jc w:val="both"/>
        <w:rPr>
          <w:noProof/>
          <w:lang w:val="es-CL"/>
        </w:rPr>
      </w:pPr>
    </w:p>
    <w:p w14:paraId="4E5C785F" w14:textId="730763E9" w:rsidR="006E26E9" w:rsidRPr="007E7E4B" w:rsidRDefault="006E26E9" w:rsidP="006E26E9">
      <w:pPr>
        <w:numPr>
          <w:ilvl w:val="0"/>
          <w:numId w:val="3"/>
        </w:numPr>
        <w:jc w:val="both"/>
        <w:rPr>
          <w:noProof/>
          <w:lang w:val="es-CL"/>
        </w:rPr>
      </w:pPr>
      <w:r w:rsidRPr="007E7E4B">
        <w:rPr>
          <w:b/>
          <w:noProof/>
          <w:lang w:val="es-CL"/>
        </w:rPr>
        <w:t>Vista Fisica</w:t>
      </w:r>
      <w:r w:rsidRPr="007E7E4B">
        <w:rPr>
          <w:noProof/>
          <w:lang w:val="es-CL"/>
        </w:rPr>
        <w:t xml:space="preserve">: </w:t>
      </w:r>
      <w:r w:rsidR="00C82689" w:rsidRPr="007E7E4B">
        <w:rPr>
          <w:noProof/>
          <w:lang w:val="es-CL"/>
        </w:rPr>
        <w:t>Representa los nodos y zonas donde corre el sistema y sus conexiones:</w:t>
      </w:r>
    </w:p>
    <w:p w14:paraId="5117F900" w14:textId="1E6EBB75" w:rsidR="00C82689" w:rsidRPr="007E7E4B" w:rsidRDefault="00C82689" w:rsidP="00C82689">
      <w:pPr>
        <w:pStyle w:val="Prrafodelista"/>
        <w:widowControl/>
        <w:numPr>
          <w:ilvl w:val="1"/>
          <w:numId w:val="3"/>
        </w:numPr>
        <w:spacing w:before="100" w:beforeAutospacing="1" w:after="100" w:afterAutospacing="1" w:line="240" w:lineRule="auto"/>
        <w:rPr>
          <w:rFonts w:cs="Arial"/>
          <w:lang w:val="es-CL" w:eastAsia="es-CL"/>
        </w:rPr>
      </w:pPr>
      <w:r w:rsidRPr="007E7E4B">
        <w:rPr>
          <w:rFonts w:cs="Arial"/>
          <w:b/>
          <w:bCs/>
          <w:lang w:val="es-CL" w:eastAsia="es-CL"/>
        </w:rPr>
        <w:t>Clientes</w:t>
      </w:r>
      <w:r w:rsidRPr="007E7E4B">
        <w:rPr>
          <w:rFonts w:cs="Arial"/>
          <w:lang w:val="es-CL" w:eastAsia="es-CL"/>
        </w:rPr>
        <w:t xml:space="preserve"> (App Web Usuario y Web Admin).</w:t>
      </w:r>
    </w:p>
    <w:p w14:paraId="1FB8567C" w14:textId="7DECE1D2" w:rsidR="00C82689" w:rsidRPr="007E7E4B" w:rsidRDefault="00C82689" w:rsidP="00C82689">
      <w:pPr>
        <w:pStyle w:val="Prrafodelista"/>
        <w:widowControl/>
        <w:numPr>
          <w:ilvl w:val="1"/>
          <w:numId w:val="3"/>
        </w:numPr>
        <w:spacing w:before="100" w:beforeAutospacing="1" w:after="100" w:afterAutospacing="1" w:line="240" w:lineRule="auto"/>
        <w:rPr>
          <w:rFonts w:cs="Arial"/>
          <w:lang w:val="es-CL" w:eastAsia="es-CL"/>
        </w:rPr>
      </w:pPr>
      <w:r w:rsidRPr="007E7E4B">
        <w:rPr>
          <w:rFonts w:cs="Arial"/>
          <w:b/>
          <w:bCs/>
          <w:lang w:val="es-CL" w:eastAsia="es-CL"/>
        </w:rPr>
        <w:t>Servidor</w:t>
      </w:r>
      <w:r w:rsidRPr="007E7E4B">
        <w:rPr>
          <w:rFonts w:cs="Arial"/>
          <w:lang w:val="es-CL" w:eastAsia="es-CL"/>
        </w:rPr>
        <w:t xml:space="preserve"> con API Gateway/Balanceador, microservicio de autenticación y módulo de reportes.</w:t>
      </w:r>
    </w:p>
    <w:p w14:paraId="7DDA9295" w14:textId="27ED97ED" w:rsidR="00C82689" w:rsidRPr="007E7E4B" w:rsidRDefault="00C82689" w:rsidP="00C82689">
      <w:pPr>
        <w:pStyle w:val="Prrafodelista"/>
        <w:widowControl/>
        <w:numPr>
          <w:ilvl w:val="1"/>
          <w:numId w:val="3"/>
        </w:numPr>
        <w:spacing w:before="100" w:beforeAutospacing="1" w:after="100" w:afterAutospacing="1" w:line="240" w:lineRule="auto"/>
        <w:rPr>
          <w:rFonts w:cs="Arial"/>
          <w:lang w:val="es-CL" w:eastAsia="es-CL"/>
        </w:rPr>
      </w:pPr>
      <w:r w:rsidRPr="007E7E4B">
        <w:rPr>
          <w:rFonts w:cs="Arial"/>
          <w:b/>
          <w:bCs/>
          <w:lang w:val="es-CL" w:eastAsia="es-CL"/>
        </w:rPr>
        <w:t>Base de Datos</w:t>
      </w:r>
      <w:r w:rsidRPr="007E7E4B">
        <w:rPr>
          <w:rFonts w:cs="Arial"/>
          <w:lang w:val="es-CL" w:eastAsia="es-CL"/>
        </w:rPr>
        <w:t xml:space="preserve"> (</w:t>
      </w:r>
      <w:proofErr w:type="spellStart"/>
      <w:r w:rsidRPr="007E7E4B">
        <w:rPr>
          <w:rFonts w:cs="Arial"/>
          <w:b/>
          <w:bCs/>
          <w:lang w:val="es-CL" w:eastAsia="es-CL"/>
        </w:rPr>
        <w:t>Neon</w:t>
      </w:r>
      <w:proofErr w:type="spellEnd"/>
      <w:r w:rsidRPr="007E7E4B">
        <w:rPr>
          <w:rFonts w:cs="Arial"/>
          <w:b/>
          <w:bCs/>
          <w:lang w:val="es-CL" w:eastAsia="es-CL"/>
        </w:rPr>
        <w:t xml:space="preserve"> </w:t>
      </w:r>
      <w:proofErr w:type="spellStart"/>
      <w:r w:rsidRPr="007E7E4B">
        <w:rPr>
          <w:rFonts w:cs="Arial"/>
          <w:b/>
          <w:bCs/>
          <w:lang w:val="es-CL" w:eastAsia="es-CL"/>
        </w:rPr>
        <w:t>Postgres</w:t>
      </w:r>
      <w:proofErr w:type="spellEnd"/>
      <w:r w:rsidRPr="007E7E4B">
        <w:rPr>
          <w:rFonts w:cs="Arial"/>
          <w:lang w:val="es-CL" w:eastAsia="es-CL"/>
        </w:rPr>
        <w:t xml:space="preserve"> en alta disponibilidad) y </w:t>
      </w:r>
      <w:r w:rsidRPr="007E7E4B">
        <w:rPr>
          <w:rFonts w:cs="Arial"/>
          <w:b/>
          <w:bCs/>
          <w:lang w:val="es-CL" w:eastAsia="es-CL"/>
        </w:rPr>
        <w:t>almacenamiento estático</w:t>
      </w:r>
      <w:r w:rsidRPr="007E7E4B">
        <w:rPr>
          <w:rFonts w:cs="Arial"/>
          <w:lang w:val="es-CL" w:eastAsia="es-CL"/>
        </w:rPr>
        <w:t>.</w:t>
      </w:r>
    </w:p>
    <w:p w14:paraId="45365F88" w14:textId="2D0E4E84" w:rsidR="00C82689" w:rsidRPr="007E7E4B" w:rsidRDefault="00C82689" w:rsidP="00C82689">
      <w:pPr>
        <w:pStyle w:val="Prrafodelista"/>
        <w:widowControl/>
        <w:numPr>
          <w:ilvl w:val="1"/>
          <w:numId w:val="3"/>
        </w:numPr>
        <w:spacing w:before="100" w:beforeAutospacing="1" w:after="100" w:afterAutospacing="1" w:line="240" w:lineRule="auto"/>
        <w:rPr>
          <w:rFonts w:cs="Arial"/>
          <w:lang w:val="es-CL" w:eastAsia="es-CL"/>
        </w:rPr>
      </w:pPr>
      <w:r w:rsidRPr="007E7E4B">
        <w:rPr>
          <w:rFonts w:cs="Arial"/>
          <w:b/>
          <w:bCs/>
          <w:lang w:val="es-CL" w:eastAsia="es-CL"/>
        </w:rPr>
        <w:t>Sistemas externos</w:t>
      </w:r>
      <w:r w:rsidRPr="007E7E4B">
        <w:rPr>
          <w:rFonts w:cs="Arial"/>
          <w:lang w:val="es-CL" w:eastAsia="es-CL"/>
        </w:rPr>
        <w:t xml:space="preserve"> (correo SMTP, notificaciones </w:t>
      </w:r>
      <w:proofErr w:type="spellStart"/>
      <w:r w:rsidRPr="007E7E4B">
        <w:rPr>
          <w:rFonts w:cs="Arial"/>
          <w:lang w:val="es-CL" w:eastAsia="es-CL"/>
        </w:rPr>
        <w:t>Slack</w:t>
      </w:r>
      <w:proofErr w:type="spellEnd"/>
      <w:r w:rsidRPr="007E7E4B">
        <w:rPr>
          <w:rFonts w:cs="Arial"/>
          <w:lang w:val="es-CL" w:eastAsia="es-CL"/>
        </w:rPr>
        <w:t>, pasarela de pagos).</w:t>
      </w:r>
      <w:r w:rsidRPr="007E7E4B">
        <w:rPr>
          <w:rFonts w:cs="Arial"/>
          <w:lang w:val="es-CL" w:eastAsia="es-CL"/>
        </w:rPr>
        <w:br/>
        <w:t>Se muestran las direcciones de flujo y dependencias entre cajas para reflejar la comunicación real.</w:t>
      </w:r>
    </w:p>
    <w:p w14:paraId="37359609" w14:textId="77777777" w:rsidR="00C82689" w:rsidRPr="007E7E4B" w:rsidRDefault="00C82689" w:rsidP="00C82689">
      <w:pPr>
        <w:ind w:left="720"/>
        <w:jc w:val="both"/>
        <w:rPr>
          <w:noProof/>
          <w:lang w:val="es-CL"/>
        </w:rPr>
      </w:pPr>
    </w:p>
    <w:p w14:paraId="4C82BB76" w14:textId="77777777" w:rsidR="00524DB3" w:rsidRPr="007E7E4B" w:rsidRDefault="00524DB3" w:rsidP="00C82689">
      <w:pPr>
        <w:jc w:val="both"/>
        <w:rPr>
          <w:noProof/>
          <w:lang w:val="es-CL"/>
        </w:rPr>
      </w:pPr>
    </w:p>
    <w:p w14:paraId="4E5E8DBC" w14:textId="77777777" w:rsidR="00B23533" w:rsidRPr="007E7E4B" w:rsidRDefault="00B23533" w:rsidP="00B23533">
      <w:pPr>
        <w:pStyle w:val="EstiloTtulo1VerdanaJustificado"/>
        <w:numPr>
          <w:ilvl w:val="0"/>
          <w:numId w:val="0"/>
        </w:numPr>
        <w:rPr>
          <w:b w:val="0"/>
          <w:bCs w:val="0"/>
          <w:noProof/>
          <w:color w:val="auto"/>
          <w:sz w:val="20"/>
          <w:lang w:val="es-CL"/>
        </w:rPr>
      </w:pPr>
    </w:p>
    <w:p w14:paraId="1C704668" w14:textId="77777777" w:rsidR="009D481E" w:rsidRPr="007E7E4B" w:rsidRDefault="009D481E" w:rsidP="009D481E">
      <w:pPr>
        <w:pStyle w:val="EstiloTtulo1VerdanaJustificado"/>
        <w:numPr>
          <w:ilvl w:val="0"/>
          <w:numId w:val="0"/>
        </w:numPr>
        <w:jc w:val="center"/>
        <w:rPr>
          <w:b w:val="0"/>
          <w:bCs w:val="0"/>
          <w:noProof/>
          <w:color w:val="auto"/>
          <w:sz w:val="20"/>
          <w:lang w:val="es-CL"/>
        </w:rPr>
      </w:pPr>
    </w:p>
    <w:p w14:paraId="1A49C6D8" w14:textId="77777777" w:rsidR="00B23533" w:rsidRPr="007E7E4B" w:rsidRDefault="00B23533" w:rsidP="00B23533">
      <w:pPr>
        <w:pStyle w:val="EstiloTtulo1VerdanaJustificado"/>
        <w:ind w:left="431" w:hanging="431"/>
        <w:rPr>
          <w:noProof/>
          <w:lang w:val="es-CL"/>
        </w:rPr>
      </w:pPr>
      <w:r w:rsidRPr="007E7E4B">
        <w:rPr>
          <w:noProof/>
          <w:lang w:val="es-CL"/>
        </w:rPr>
        <w:br w:type="page"/>
      </w:r>
      <w:bookmarkStart w:id="19" w:name="_Toc84537085"/>
      <w:r w:rsidRPr="007E7E4B">
        <w:rPr>
          <w:noProof/>
          <w:lang w:val="es-CL"/>
        </w:rPr>
        <w:lastRenderedPageBreak/>
        <w:t>Metas y Restricciones de la Arquitectura</w:t>
      </w:r>
      <w:bookmarkEnd w:id="19"/>
    </w:p>
    <w:p w14:paraId="1B5E15C0" w14:textId="77777777" w:rsidR="009C5723" w:rsidRPr="007E7E4B" w:rsidRDefault="009C5723" w:rsidP="00751B20">
      <w:pPr>
        <w:jc w:val="both"/>
        <w:rPr>
          <w:noProof/>
          <w:lang w:val="es-CL"/>
        </w:rPr>
      </w:pPr>
      <w:r w:rsidRPr="007E7E4B">
        <w:rPr>
          <w:noProof/>
          <w:lang w:val="es-CL"/>
        </w:rPr>
        <w:t xml:space="preserve">A </w:t>
      </w:r>
      <w:r w:rsidR="00D40728" w:rsidRPr="007E7E4B">
        <w:rPr>
          <w:noProof/>
          <w:lang w:val="es-CL"/>
        </w:rPr>
        <w:t>continuación,</w:t>
      </w:r>
      <w:r w:rsidRPr="007E7E4B">
        <w:rPr>
          <w:noProof/>
          <w:lang w:val="es-CL"/>
        </w:rPr>
        <w:t xml:space="preserve"> se revisan las metas y restricciones de la arquitectura.</w:t>
      </w:r>
    </w:p>
    <w:p w14:paraId="037532F5" w14:textId="77777777" w:rsidR="00AA76C5" w:rsidRPr="007E7E4B" w:rsidRDefault="00AA76C5" w:rsidP="00AA76C5">
      <w:pPr>
        <w:pStyle w:val="EstiloTtulo2VerdanaJustificado"/>
        <w:rPr>
          <w:noProof/>
          <w:lang w:val="es-CL"/>
        </w:rPr>
      </w:pPr>
      <w:bookmarkStart w:id="20" w:name="_Toc84537086"/>
      <w:r w:rsidRPr="007E7E4B">
        <w:rPr>
          <w:noProof/>
          <w:lang w:val="es-CL"/>
        </w:rPr>
        <w:t>Metas de la arquitectura</w:t>
      </w:r>
      <w:bookmarkEnd w:id="20"/>
    </w:p>
    <w:p w14:paraId="6DA82ED7" w14:textId="77777777" w:rsidR="00D663EC" w:rsidRPr="007E7E4B" w:rsidRDefault="00D663EC" w:rsidP="00D663EC">
      <w:pPr>
        <w:widowControl/>
        <w:spacing w:before="100" w:beforeAutospacing="1" w:after="100" w:afterAutospacing="1" w:line="240" w:lineRule="auto"/>
        <w:rPr>
          <w:rFonts w:cs="Arial"/>
          <w:lang w:val="es-CL" w:eastAsia="es-CL"/>
        </w:rPr>
      </w:pPr>
      <w:bookmarkStart w:id="21" w:name="_Toc84537087"/>
      <w:r w:rsidRPr="007E7E4B">
        <w:rPr>
          <w:rFonts w:cs="Arial"/>
          <w:lang w:val="es-CL" w:eastAsia="es-CL"/>
        </w:rPr>
        <w:t xml:space="preserve">De acuerdo con los requerimientos funcionales y no funcionales, se definen los siguientes </w:t>
      </w:r>
      <w:r w:rsidRPr="007E7E4B">
        <w:rPr>
          <w:rFonts w:cs="Arial"/>
          <w:b/>
          <w:bCs/>
          <w:lang w:val="es-CL" w:eastAsia="es-CL"/>
        </w:rPr>
        <w:t>atributos de calidad</w:t>
      </w:r>
      <w:r w:rsidRPr="007E7E4B">
        <w:rPr>
          <w:rFonts w:cs="Arial"/>
          <w:lang w:val="es-CL" w:eastAsia="es-CL"/>
        </w:rPr>
        <w:t xml:space="preserve"> y metas medibles:</w:t>
      </w:r>
    </w:p>
    <w:p w14:paraId="6819CEB0" w14:textId="77777777" w:rsidR="00D663EC" w:rsidRPr="007E7E4B" w:rsidRDefault="00D663EC" w:rsidP="00D663EC">
      <w:pPr>
        <w:widowControl/>
        <w:numPr>
          <w:ilvl w:val="0"/>
          <w:numId w:val="39"/>
        </w:numPr>
        <w:spacing w:before="100" w:beforeAutospacing="1" w:after="100" w:afterAutospacing="1" w:line="240" w:lineRule="auto"/>
        <w:rPr>
          <w:rFonts w:cs="Arial"/>
          <w:lang w:val="es-CL" w:eastAsia="es-CL"/>
        </w:rPr>
      </w:pPr>
      <w:r w:rsidRPr="007E7E4B">
        <w:rPr>
          <w:rFonts w:cs="Arial"/>
          <w:b/>
          <w:bCs/>
          <w:lang w:val="es-CL" w:eastAsia="es-CL"/>
        </w:rPr>
        <w:t>Desempeño y capacidad</w:t>
      </w:r>
    </w:p>
    <w:p w14:paraId="411B1506" w14:textId="77777777" w:rsidR="00D663EC" w:rsidRPr="007E7E4B" w:rsidRDefault="00D663EC" w:rsidP="00D663EC">
      <w:pPr>
        <w:widowControl/>
        <w:numPr>
          <w:ilvl w:val="1"/>
          <w:numId w:val="39"/>
        </w:numPr>
        <w:spacing w:before="100" w:beforeAutospacing="1" w:after="100" w:afterAutospacing="1" w:line="240" w:lineRule="auto"/>
        <w:rPr>
          <w:rFonts w:cs="Arial"/>
          <w:lang w:val="es-CL" w:eastAsia="es-CL"/>
        </w:rPr>
      </w:pPr>
      <w:r w:rsidRPr="007E7E4B">
        <w:rPr>
          <w:rFonts w:cs="Arial"/>
          <w:lang w:val="es-CL" w:eastAsia="es-CL"/>
        </w:rPr>
        <w:t xml:space="preserve">p95 tiempo de respuesta: </w:t>
      </w:r>
      <w:r w:rsidRPr="007E7E4B">
        <w:rPr>
          <w:rFonts w:cs="Arial"/>
          <w:b/>
          <w:bCs/>
          <w:lang w:val="es-CL" w:eastAsia="es-CL"/>
        </w:rPr>
        <w:t>≤ 500 ms</w:t>
      </w:r>
      <w:r w:rsidRPr="007E7E4B">
        <w:rPr>
          <w:rFonts w:cs="Arial"/>
          <w:lang w:val="es-CL" w:eastAsia="es-CL"/>
        </w:rPr>
        <w:t xml:space="preserve"> para catálogos/búsquedas y </w:t>
      </w:r>
      <w:r w:rsidRPr="007E7E4B">
        <w:rPr>
          <w:rFonts w:cs="Arial"/>
          <w:b/>
          <w:bCs/>
          <w:lang w:val="es-CL" w:eastAsia="es-CL"/>
        </w:rPr>
        <w:t>≤ 800 ms</w:t>
      </w:r>
      <w:r w:rsidRPr="007E7E4B">
        <w:rPr>
          <w:rFonts w:cs="Arial"/>
          <w:lang w:val="es-CL" w:eastAsia="es-CL"/>
        </w:rPr>
        <w:t xml:space="preserve"> para autenticación.</w:t>
      </w:r>
    </w:p>
    <w:p w14:paraId="47024DE9" w14:textId="77777777" w:rsidR="00D663EC" w:rsidRPr="007E7E4B" w:rsidRDefault="00D663EC" w:rsidP="00D663EC">
      <w:pPr>
        <w:widowControl/>
        <w:numPr>
          <w:ilvl w:val="1"/>
          <w:numId w:val="39"/>
        </w:numPr>
        <w:spacing w:before="100" w:beforeAutospacing="1" w:after="100" w:afterAutospacing="1" w:line="240" w:lineRule="auto"/>
        <w:rPr>
          <w:rFonts w:cs="Arial"/>
          <w:lang w:val="es-CL" w:eastAsia="es-CL"/>
        </w:rPr>
      </w:pPr>
      <w:r w:rsidRPr="007E7E4B">
        <w:rPr>
          <w:rFonts w:cs="Arial"/>
          <w:lang w:val="es-CL" w:eastAsia="es-CL"/>
        </w:rPr>
        <w:t xml:space="preserve">Concurrencia objetivo: </w:t>
      </w:r>
      <w:r w:rsidRPr="007E7E4B">
        <w:rPr>
          <w:rFonts w:cs="Arial"/>
          <w:b/>
          <w:bCs/>
          <w:lang w:val="es-CL" w:eastAsia="es-CL"/>
        </w:rPr>
        <w:t>200</w:t>
      </w:r>
      <w:r w:rsidRPr="007E7E4B">
        <w:rPr>
          <w:rFonts w:cs="Arial"/>
          <w:lang w:val="es-CL" w:eastAsia="es-CL"/>
        </w:rPr>
        <w:t xml:space="preserve"> usuarios simultáneos; </w:t>
      </w:r>
      <w:r w:rsidRPr="007E7E4B">
        <w:rPr>
          <w:rFonts w:cs="Arial"/>
          <w:b/>
          <w:bCs/>
          <w:lang w:val="es-CL" w:eastAsia="es-CL"/>
        </w:rPr>
        <w:t>10.000</w:t>
      </w:r>
      <w:r w:rsidRPr="007E7E4B">
        <w:rPr>
          <w:rFonts w:cs="Arial"/>
          <w:lang w:val="es-CL" w:eastAsia="es-CL"/>
        </w:rPr>
        <w:t xml:space="preserve"> usuarios activos mensuales.</w:t>
      </w:r>
    </w:p>
    <w:p w14:paraId="3E73CF77" w14:textId="77777777" w:rsidR="00D663EC" w:rsidRPr="007E7E4B" w:rsidRDefault="00D663EC" w:rsidP="00D663EC">
      <w:pPr>
        <w:widowControl/>
        <w:numPr>
          <w:ilvl w:val="0"/>
          <w:numId w:val="39"/>
        </w:numPr>
        <w:spacing w:before="100" w:beforeAutospacing="1" w:after="100" w:afterAutospacing="1" w:line="240" w:lineRule="auto"/>
        <w:rPr>
          <w:rFonts w:cs="Arial"/>
          <w:lang w:val="es-CL" w:eastAsia="es-CL"/>
        </w:rPr>
      </w:pPr>
      <w:r w:rsidRPr="007E7E4B">
        <w:rPr>
          <w:rFonts w:cs="Arial"/>
          <w:b/>
          <w:bCs/>
          <w:lang w:val="es-CL" w:eastAsia="es-CL"/>
        </w:rPr>
        <w:t>Disponibilidad</w:t>
      </w:r>
    </w:p>
    <w:p w14:paraId="7BEAF0AD" w14:textId="77777777" w:rsidR="00D663EC" w:rsidRPr="007E7E4B" w:rsidRDefault="00D663EC" w:rsidP="00D663EC">
      <w:pPr>
        <w:widowControl/>
        <w:numPr>
          <w:ilvl w:val="1"/>
          <w:numId w:val="39"/>
        </w:numPr>
        <w:spacing w:before="100" w:beforeAutospacing="1" w:after="100" w:afterAutospacing="1" w:line="240" w:lineRule="auto"/>
        <w:rPr>
          <w:rFonts w:cs="Arial"/>
          <w:lang w:val="es-CL" w:eastAsia="es-CL"/>
        </w:rPr>
      </w:pPr>
      <w:r w:rsidRPr="007E7E4B">
        <w:rPr>
          <w:rFonts w:cs="Arial"/>
          <w:lang w:val="es-CL" w:eastAsia="es-CL"/>
        </w:rPr>
        <w:t xml:space="preserve">Servicio global </w:t>
      </w:r>
      <w:r w:rsidRPr="007E7E4B">
        <w:rPr>
          <w:rFonts w:cs="Arial"/>
          <w:b/>
          <w:bCs/>
          <w:lang w:val="es-CL" w:eastAsia="es-CL"/>
        </w:rPr>
        <w:t>≥ 99,5%</w:t>
      </w:r>
      <w:r w:rsidRPr="007E7E4B">
        <w:rPr>
          <w:rFonts w:cs="Arial"/>
          <w:lang w:val="es-CL" w:eastAsia="es-CL"/>
        </w:rPr>
        <w:t xml:space="preserve"> mensual; base de datos gestionada con </w:t>
      </w:r>
      <w:r w:rsidRPr="007E7E4B">
        <w:rPr>
          <w:rFonts w:cs="Arial"/>
          <w:b/>
          <w:bCs/>
          <w:lang w:val="es-CL" w:eastAsia="es-CL"/>
        </w:rPr>
        <w:t>alta disponibilidad</w:t>
      </w:r>
      <w:r w:rsidRPr="007E7E4B">
        <w:rPr>
          <w:rFonts w:cs="Arial"/>
          <w:lang w:val="es-CL" w:eastAsia="es-CL"/>
        </w:rPr>
        <w:t>.</w:t>
      </w:r>
    </w:p>
    <w:p w14:paraId="7F2024FD" w14:textId="77777777" w:rsidR="00D663EC" w:rsidRPr="007E7E4B" w:rsidRDefault="00D663EC" w:rsidP="00D663EC">
      <w:pPr>
        <w:widowControl/>
        <w:numPr>
          <w:ilvl w:val="0"/>
          <w:numId w:val="39"/>
        </w:numPr>
        <w:spacing w:before="100" w:beforeAutospacing="1" w:after="100" w:afterAutospacing="1" w:line="240" w:lineRule="auto"/>
        <w:rPr>
          <w:rFonts w:cs="Arial"/>
          <w:lang w:val="es-CL" w:eastAsia="es-CL"/>
        </w:rPr>
      </w:pPr>
      <w:r w:rsidRPr="007E7E4B">
        <w:rPr>
          <w:rFonts w:cs="Arial"/>
          <w:b/>
          <w:bCs/>
          <w:lang w:val="es-CL" w:eastAsia="es-CL"/>
        </w:rPr>
        <w:t>Escalabilidad</w:t>
      </w:r>
    </w:p>
    <w:p w14:paraId="0F37FFC4" w14:textId="77777777" w:rsidR="00D663EC" w:rsidRPr="007E7E4B" w:rsidRDefault="00D663EC" w:rsidP="00D663EC">
      <w:pPr>
        <w:widowControl/>
        <w:numPr>
          <w:ilvl w:val="1"/>
          <w:numId w:val="39"/>
        </w:numPr>
        <w:spacing w:before="100" w:beforeAutospacing="1" w:after="100" w:afterAutospacing="1" w:line="240" w:lineRule="auto"/>
        <w:rPr>
          <w:rFonts w:cs="Arial"/>
          <w:lang w:val="es-CL" w:eastAsia="es-CL"/>
        </w:rPr>
      </w:pPr>
      <w:r w:rsidRPr="007E7E4B">
        <w:rPr>
          <w:rFonts w:cs="Arial"/>
          <w:b/>
          <w:bCs/>
          <w:lang w:val="es-CL" w:eastAsia="es-CL"/>
        </w:rPr>
        <w:t>Horizontal</w:t>
      </w:r>
      <w:r w:rsidRPr="007E7E4B">
        <w:rPr>
          <w:rFonts w:cs="Arial"/>
          <w:lang w:val="es-CL" w:eastAsia="es-CL"/>
        </w:rPr>
        <w:t xml:space="preserve"> para API/Frontend con balanceador; </w:t>
      </w:r>
      <w:proofErr w:type="spellStart"/>
      <w:r w:rsidRPr="007E7E4B">
        <w:rPr>
          <w:rFonts w:cs="Arial"/>
          <w:b/>
          <w:bCs/>
          <w:lang w:val="es-CL" w:eastAsia="es-CL"/>
        </w:rPr>
        <w:t>autoelevación</w:t>
      </w:r>
      <w:proofErr w:type="spellEnd"/>
      <w:r w:rsidRPr="007E7E4B">
        <w:rPr>
          <w:rFonts w:cs="Arial"/>
          <w:lang w:val="es-CL" w:eastAsia="es-CL"/>
        </w:rPr>
        <w:t xml:space="preserve"> de plan BD si crece la carga.</w:t>
      </w:r>
    </w:p>
    <w:p w14:paraId="725BAD6F" w14:textId="77777777" w:rsidR="00D663EC" w:rsidRPr="007E7E4B" w:rsidRDefault="00D663EC" w:rsidP="00D663EC">
      <w:pPr>
        <w:widowControl/>
        <w:numPr>
          <w:ilvl w:val="0"/>
          <w:numId w:val="39"/>
        </w:numPr>
        <w:spacing w:before="100" w:beforeAutospacing="1" w:after="100" w:afterAutospacing="1" w:line="240" w:lineRule="auto"/>
        <w:rPr>
          <w:rFonts w:cs="Arial"/>
          <w:lang w:val="es-CL" w:eastAsia="es-CL"/>
        </w:rPr>
      </w:pPr>
      <w:r w:rsidRPr="007E7E4B">
        <w:rPr>
          <w:rFonts w:cs="Arial"/>
          <w:b/>
          <w:bCs/>
          <w:lang w:val="es-CL" w:eastAsia="es-CL"/>
        </w:rPr>
        <w:t>Seguridad</w:t>
      </w:r>
    </w:p>
    <w:p w14:paraId="4219741C" w14:textId="77777777" w:rsidR="00D663EC" w:rsidRPr="007E7E4B" w:rsidRDefault="00D663EC" w:rsidP="00D663EC">
      <w:pPr>
        <w:widowControl/>
        <w:numPr>
          <w:ilvl w:val="1"/>
          <w:numId w:val="39"/>
        </w:numPr>
        <w:spacing w:before="100" w:beforeAutospacing="1" w:after="100" w:afterAutospacing="1" w:line="240" w:lineRule="auto"/>
        <w:rPr>
          <w:rFonts w:cs="Arial"/>
          <w:lang w:val="es-CL" w:eastAsia="es-CL"/>
        </w:rPr>
      </w:pPr>
      <w:r w:rsidRPr="007E7E4B">
        <w:rPr>
          <w:rFonts w:cs="Arial"/>
          <w:lang w:val="es-CL" w:eastAsia="es-CL"/>
        </w:rPr>
        <w:t>Capa TLS (</w:t>
      </w:r>
      <w:r w:rsidRPr="007E7E4B">
        <w:rPr>
          <w:rFonts w:cs="Arial"/>
          <w:b/>
          <w:bCs/>
          <w:lang w:val="es-CL" w:eastAsia="es-CL"/>
        </w:rPr>
        <w:t>HTTPS</w:t>
      </w:r>
      <w:r w:rsidRPr="007E7E4B">
        <w:rPr>
          <w:rFonts w:cs="Arial"/>
          <w:lang w:val="es-CL" w:eastAsia="es-CL"/>
        </w:rPr>
        <w:t xml:space="preserve"> en todo el tráfico).</w:t>
      </w:r>
    </w:p>
    <w:p w14:paraId="65882884" w14:textId="77777777" w:rsidR="00D663EC" w:rsidRPr="007E7E4B" w:rsidRDefault="00D663EC" w:rsidP="00D663EC">
      <w:pPr>
        <w:widowControl/>
        <w:numPr>
          <w:ilvl w:val="1"/>
          <w:numId w:val="39"/>
        </w:numPr>
        <w:spacing w:before="100" w:beforeAutospacing="1" w:after="100" w:afterAutospacing="1" w:line="240" w:lineRule="auto"/>
        <w:rPr>
          <w:rFonts w:cs="Arial"/>
          <w:lang w:val="es-CL" w:eastAsia="es-CL"/>
        </w:rPr>
      </w:pPr>
      <w:proofErr w:type="spellStart"/>
      <w:r w:rsidRPr="007E7E4B">
        <w:rPr>
          <w:rFonts w:cs="Arial"/>
          <w:lang w:val="es-CL" w:eastAsia="es-CL"/>
        </w:rPr>
        <w:t>Passwords</w:t>
      </w:r>
      <w:proofErr w:type="spellEnd"/>
      <w:r w:rsidRPr="007E7E4B">
        <w:rPr>
          <w:rFonts w:cs="Arial"/>
          <w:lang w:val="es-CL" w:eastAsia="es-CL"/>
        </w:rPr>
        <w:t xml:space="preserve"> con </w:t>
      </w:r>
      <w:proofErr w:type="spellStart"/>
      <w:r w:rsidRPr="007E7E4B">
        <w:rPr>
          <w:rFonts w:cs="Arial"/>
          <w:b/>
          <w:bCs/>
          <w:lang w:val="es-CL" w:eastAsia="es-CL"/>
        </w:rPr>
        <w:t>bcrypt</w:t>
      </w:r>
      <w:proofErr w:type="spellEnd"/>
      <w:r w:rsidRPr="007E7E4B">
        <w:rPr>
          <w:rFonts w:cs="Arial"/>
          <w:b/>
          <w:bCs/>
          <w:lang w:val="es-CL" w:eastAsia="es-CL"/>
        </w:rPr>
        <w:t>/argon2</w:t>
      </w:r>
      <w:r w:rsidRPr="007E7E4B">
        <w:rPr>
          <w:rFonts w:cs="Arial"/>
          <w:lang w:val="es-CL" w:eastAsia="es-CL"/>
        </w:rPr>
        <w:t xml:space="preserve">; </w:t>
      </w:r>
      <w:r w:rsidRPr="007E7E4B">
        <w:rPr>
          <w:rFonts w:cs="Arial"/>
          <w:b/>
          <w:bCs/>
          <w:lang w:val="es-CL" w:eastAsia="es-CL"/>
        </w:rPr>
        <w:t>JWT</w:t>
      </w:r>
      <w:r w:rsidRPr="007E7E4B">
        <w:rPr>
          <w:rFonts w:cs="Arial"/>
          <w:lang w:val="es-CL" w:eastAsia="es-CL"/>
        </w:rPr>
        <w:t xml:space="preserve"> con expiración y </w:t>
      </w:r>
      <w:proofErr w:type="spellStart"/>
      <w:r w:rsidRPr="007E7E4B">
        <w:rPr>
          <w:rFonts w:cs="Arial"/>
          <w:lang w:val="es-CL" w:eastAsia="es-CL"/>
        </w:rPr>
        <w:t>refresh</w:t>
      </w:r>
      <w:proofErr w:type="spellEnd"/>
      <w:r w:rsidRPr="007E7E4B">
        <w:rPr>
          <w:rFonts w:cs="Arial"/>
          <w:lang w:val="es-CL" w:eastAsia="es-CL"/>
        </w:rPr>
        <w:t xml:space="preserve">; bloqueo tras </w:t>
      </w:r>
      <w:r w:rsidRPr="007E7E4B">
        <w:rPr>
          <w:rFonts w:cs="Arial"/>
          <w:b/>
          <w:bCs/>
          <w:lang w:val="es-CL" w:eastAsia="es-CL"/>
        </w:rPr>
        <w:t>5 intentos fallidos</w:t>
      </w:r>
      <w:r w:rsidRPr="007E7E4B">
        <w:rPr>
          <w:rFonts w:cs="Arial"/>
          <w:lang w:val="es-CL" w:eastAsia="es-CL"/>
        </w:rPr>
        <w:t>.</w:t>
      </w:r>
    </w:p>
    <w:p w14:paraId="338741B2" w14:textId="77777777" w:rsidR="00D663EC" w:rsidRPr="007E7E4B" w:rsidRDefault="00D663EC" w:rsidP="00D663EC">
      <w:pPr>
        <w:widowControl/>
        <w:numPr>
          <w:ilvl w:val="1"/>
          <w:numId w:val="39"/>
        </w:numPr>
        <w:spacing w:before="100" w:beforeAutospacing="1" w:after="100" w:afterAutospacing="1" w:line="240" w:lineRule="auto"/>
        <w:rPr>
          <w:rFonts w:cs="Arial"/>
          <w:lang w:val="es-CL" w:eastAsia="es-CL"/>
        </w:rPr>
      </w:pPr>
      <w:r w:rsidRPr="007E7E4B">
        <w:rPr>
          <w:rFonts w:cs="Arial"/>
          <w:b/>
          <w:bCs/>
          <w:lang w:val="es-CL" w:eastAsia="es-CL"/>
        </w:rPr>
        <w:t>MFA</w:t>
      </w:r>
      <w:r w:rsidRPr="007E7E4B">
        <w:rPr>
          <w:rFonts w:cs="Arial"/>
          <w:lang w:val="es-CL" w:eastAsia="es-CL"/>
        </w:rPr>
        <w:t xml:space="preserve"> para Web Admin; control de </w:t>
      </w:r>
      <w:r w:rsidRPr="007E7E4B">
        <w:rPr>
          <w:rFonts w:cs="Arial"/>
          <w:b/>
          <w:bCs/>
          <w:lang w:val="es-CL" w:eastAsia="es-CL"/>
        </w:rPr>
        <w:t>roles y permisos</w:t>
      </w:r>
      <w:r w:rsidRPr="007E7E4B">
        <w:rPr>
          <w:rFonts w:cs="Arial"/>
          <w:lang w:val="es-CL" w:eastAsia="es-CL"/>
        </w:rPr>
        <w:t>.</w:t>
      </w:r>
    </w:p>
    <w:p w14:paraId="66F01929" w14:textId="77777777" w:rsidR="00D663EC" w:rsidRPr="007E7E4B" w:rsidRDefault="00D663EC" w:rsidP="00D663EC">
      <w:pPr>
        <w:widowControl/>
        <w:numPr>
          <w:ilvl w:val="1"/>
          <w:numId w:val="39"/>
        </w:numPr>
        <w:spacing w:before="100" w:beforeAutospacing="1" w:after="100" w:afterAutospacing="1" w:line="240" w:lineRule="auto"/>
        <w:rPr>
          <w:rFonts w:cs="Arial"/>
          <w:lang w:val="es-CL" w:eastAsia="es-CL"/>
        </w:rPr>
      </w:pPr>
      <w:r w:rsidRPr="007E7E4B">
        <w:rPr>
          <w:rFonts w:cs="Arial"/>
          <w:lang w:val="es-CL" w:eastAsia="es-CL"/>
        </w:rPr>
        <w:t xml:space="preserve">Buenas prácticas </w:t>
      </w:r>
      <w:r w:rsidRPr="007E7E4B">
        <w:rPr>
          <w:rFonts w:cs="Arial"/>
          <w:b/>
          <w:bCs/>
          <w:lang w:val="es-CL" w:eastAsia="es-CL"/>
        </w:rPr>
        <w:t>OWASP</w:t>
      </w:r>
      <w:r w:rsidRPr="007E7E4B">
        <w:rPr>
          <w:rFonts w:cs="Arial"/>
          <w:lang w:val="es-CL" w:eastAsia="es-CL"/>
        </w:rPr>
        <w:t xml:space="preserve"> (validaciones de entrada, CSRF, XSS, etc.).</w:t>
      </w:r>
    </w:p>
    <w:p w14:paraId="24022F62" w14:textId="77777777" w:rsidR="00D663EC" w:rsidRPr="007E7E4B" w:rsidRDefault="00D663EC" w:rsidP="00D663EC">
      <w:pPr>
        <w:widowControl/>
        <w:numPr>
          <w:ilvl w:val="0"/>
          <w:numId w:val="39"/>
        </w:numPr>
        <w:spacing w:before="100" w:beforeAutospacing="1" w:after="100" w:afterAutospacing="1" w:line="240" w:lineRule="auto"/>
        <w:rPr>
          <w:rFonts w:cs="Arial"/>
          <w:lang w:val="es-CL" w:eastAsia="es-CL"/>
        </w:rPr>
      </w:pPr>
      <w:r w:rsidRPr="007E7E4B">
        <w:rPr>
          <w:rFonts w:cs="Arial"/>
          <w:b/>
          <w:bCs/>
          <w:lang w:val="es-CL" w:eastAsia="es-CL"/>
        </w:rPr>
        <w:t>Modificabilidad/</w:t>
      </w:r>
      <w:proofErr w:type="spellStart"/>
      <w:r w:rsidRPr="007E7E4B">
        <w:rPr>
          <w:rFonts w:cs="Arial"/>
          <w:b/>
          <w:bCs/>
          <w:lang w:val="es-CL" w:eastAsia="es-CL"/>
        </w:rPr>
        <w:t>Reuso</w:t>
      </w:r>
      <w:proofErr w:type="spellEnd"/>
    </w:p>
    <w:p w14:paraId="02E09540" w14:textId="77777777" w:rsidR="00D663EC" w:rsidRPr="007E7E4B" w:rsidRDefault="00D663EC" w:rsidP="00D663EC">
      <w:pPr>
        <w:widowControl/>
        <w:numPr>
          <w:ilvl w:val="1"/>
          <w:numId w:val="39"/>
        </w:numPr>
        <w:spacing w:before="100" w:beforeAutospacing="1" w:after="100" w:afterAutospacing="1" w:line="240" w:lineRule="auto"/>
        <w:rPr>
          <w:rFonts w:cs="Arial"/>
          <w:lang w:val="es-CL" w:eastAsia="es-CL"/>
        </w:rPr>
      </w:pPr>
      <w:r w:rsidRPr="007E7E4B">
        <w:rPr>
          <w:rFonts w:cs="Arial"/>
          <w:lang w:val="es-CL" w:eastAsia="es-CL"/>
        </w:rPr>
        <w:t xml:space="preserve">Arquitectura </w:t>
      </w:r>
      <w:r w:rsidRPr="007E7E4B">
        <w:rPr>
          <w:rFonts w:cs="Arial"/>
          <w:b/>
          <w:bCs/>
          <w:lang w:val="es-CL" w:eastAsia="es-CL"/>
        </w:rPr>
        <w:t>modular</w:t>
      </w:r>
      <w:r w:rsidRPr="007E7E4B">
        <w:rPr>
          <w:rFonts w:cs="Arial"/>
          <w:lang w:val="es-CL" w:eastAsia="es-CL"/>
        </w:rPr>
        <w:t xml:space="preserve"> (Frontend, API, Auth); contratos </w:t>
      </w:r>
      <w:r w:rsidRPr="007E7E4B">
        <w:rPr>
          <w:rFonts w:cs="Arial"/>
          <w:b/>
          <w:bCs/>
          <w:lang w:val="es-CL" w:eastAsia="es-CL"/>
        </w:rPr>
        <w:t>REST</w:t>
      </w:r>
      <w:r w:rsidRPr="007E7E4B">
        <w:rPr>
          <w:rFonts w:cs="Arial"/>
          <w:lang w:val="es-CL" w:eastAsia="es-CL"/>
        </w:rPr>
        <w:t xml:space="preserve"> versionados.</w:t>
      </w:r>
    </w:p>
    <w:p w14:paraId="7CCA7922" w14:textId="77777777" w:rsidR="00D663EC" w:rsidRPr="007E7E4B" w:rsidRDefault="00D663EC" w:rsidP="00D663EC">
      <w:pPr>
        <w:widowControl/>
        <w:numPr>
          <w:ilvl w:val="1"/>
          <w:numId w:val="39"/>
        </w:numPr>
        <w:spacing w:before="100" w:beforeAutospacing="1" w:after="100" w:afterAutospacing="1" w:line="240" w:lineRule="auto"/>
        <w:rPr>
          <w:rFonts w:cs="Arial"/>
          <w:lang w:val="es-CL" w:eastAsia="es-CL"/>
        </w:rPr>
      </w:pPr>
      <w:r w:rsidRPr="007E7E4B">
        <w:rPr>
          <w:rFonts w:cs="Arial"/>
          <w:lang w:val="es-CL" w:eastAsia="es-CL"/>
        </w:rPr>
        <w:t xml:space="preserve">Separación de </w:t>
      </w:r>
      <w:r w:rsidRPr="007E7E4B">
        <w:rPr>
          <w:rFonts w:cs="Arial"/>
          <w:b/>
          <w:bCs/>
          <w:lang w:val="es-CL" w:eastAsia="es-CL"/>
        </w:rPr>
        <w:t>dominio</w:t>
      </w:r>
      <w:r w:rsidRPr="007E7E4B">
        <w:rPr>
          <w:rFonts w:cs="Arial"/>
          <w:lang w:val="es-CL" w:eastAsia="es-CL"/>
        </w:rPr>
        <w:t xml:space="preserve"> (usuarios/roles, catálogo, promociones, reportes).</w:t>
      </w:r>
    </w:p>
    <w:p w14:paraId="7E961917" w14:textId="77777777" w:rsidR="00D663EC" w:rsidRPr="007E7E4B" w:rsidRDefault="00D663EC" w:rsidP="00D663EC">
      <w:pPr>
        <w:widowControl/>
        <w:numPr>
          <w:ilvl w:val="0"/>
          <w:numId w:val="39"/>
        </w:numPr>
        <w:spacing w:before="100" w:beforeAutospacing="1" w:after="100" w:afterAutospacing="1" w:line="240" w:lineRule="auto"/>
        <w:rPr>
          <w:rFonts w:cs="Arial"/>
          <w:lang w:val="es-CL" w:eastAsia="es-CL"/>
        </w:rPr>
      </w:pPr>
      <w:proofErr w:type="spellStart"/>
      <w:r w:rsidRPr="007E7E4B">
        <w:rPr>
          <w:rFonts w:cs="Arial"/>
          <w:b/>
          <w:bCs/>
          <w:lang w:val="es-CL" w:eastAsia="es-CL"/>
        </w:rPr>
        <w:t>Observabilidad</w:t>
      </w:r>
      <w:proofErr w:type="spellEnd"/>
      <w:r w:rsidRPr="007E7E4B">
        <w:rPr>
          <w:rFonts w:cs="Arial"/>
          <w:b/>
          <w:bCs/>
          <w:lang w:val="es-CL" w:eastAsia="es-CL"/>
        </w:rPr>
        <w:t xml:space="preserve"> y auditoría</w:t>
      </w:r>
    </w:p>
    <w:p w14:paraId="5F4D9558" w14:textId="77777777" w:rsidR="00D663EC" w:rsidRPr="007E7E4B" w:rsidRDefault="00D663EC" w:rsidP="00D663EC">
      <w:pPr>
        <w:widowControl/>
        <w:numPr>
          <w:ilvl w:val="1"/>
          <w:numId w:val="39"/>
        </w:numPr>
        <w:spacing w:before="100" w:beforeAutospacing="1" w:after="100" w:afterAutospacing="1" w:line="240" w:lineRule="auto"/>
        <w:rPr>
          <w:rFonts w:cs="Arial"/>
          <w:lang w:val="es-CL" w:eastAsia="es-CL"/>
        </w:rPr>
      </w:pPr>
      <w:r w:rsidRPr="007E7E4B">
        <w:rPr>
          <w:rFonts w:cs="Arial"/>
          <w:b/>
          <w:bCs/>
          <w:lang w:val="es-CL" w:eastAsia="es-CL"/>
        </w:rPr>
        <w:t>Logs centralizados</w:t>
      </w:r>
      <w:r w:rsidRPr="007E7E4B">
        <w:rPr>
          <w:rFonts w:cs="Arial"/>
          <w:lang w:val="es-CL" w:eastAsia="es-CL"/>
        </w:rPr>
        <w:t xml:space="preserve">, métricas y alertas; retención mínima </w:t>
      </w:r>
      <w:r w:rsidRPr="007E7E4B">
        <w:rPr>
          <w:rFonts w:cs="Arial"/>
          <w:b/>
          <w:bCs/>
          <w:lang w:val="es-CL" w:eastAsia="es-CL"/>
        </w:rPr>
        <w:t>30 días</w:t>
      </w:r>
      <w:r w:rsidRPr="007E7E4B">
        <w:rPr>
          <w:rFonts w:cs="Arial"/>
          <w:lang w:val="es-CL" w:eastAsia="es-CL"/>
        </w:rPr>
        <w:t>.</w:t>
      </w:r>
    </w:p>
    <w:p w14:paraId="3E6732E7" w14:textId="77777777" w:rsidR="00D663EC" w:rsidRPr="007E7E4B" w:rsidRDefault="00D663EC" w:rsidP="00D663EC">
      <w:pPr>
        <w:widowControl/>
        <w:numPr>
          <w:ilvl w:val="1"/>
          <w:numId w:val="39"/>
        </w:numPr>
        <w:spacing w:before="100" w:beforeAutospacing="1" w:after="100" w:afterAutospacing="1" w:line="240" w:lineRule="auto"/>
        <w:rPr>
          <w:rFonts w:cs="Arial"/>
          <w:lang w:val="es-CL" w:eastAsia="es-CL"/>
        </w:rPr>
      </w:pPr>
      <w:r w:rsidRPr="007E7E4B">
        <w:rPr>
          <w:rFonts w:cs="Arial"/>
          <w:lang w:val="es-CL" w:eastAsia="es-CL"/>
        </w:rPr>
        <w:t>Bitácora de cambios en usuarios/roles y operaciones administrativas.</w:t>
      </w:r>
    </w:p>
    <w:p w14:paraId="18188AE8" w14:textId="77777777" w:rsidR="00D663EC" w:rsidRPr="007E7E4B" w:rsidRDefault="00D663EC" w:rsidP="00D663EC">
      <w:pPr>
        <w:widowControl/>
        <w:numPr>
          <w:ilvl w:val="0"/>
          <w:numId w:val="39"/>
        </w:numPr>
        <w:spacing w:before="100" w:beforeAutospacing="1" w:after="100" w:afterAutospacing="1" w:line="240" w:lineRule="auto"/>
        <w:rPr>
          <w:rFonts w:cs="Arial"/>
          <w:lang w:val="es-CL" w:eastAsia="es-CL"/>
        </w:rPr>
      </w:pPr>
      <w:r w:rsidRPr="007E7E4B">
        <w:rPr>
          <w:rFonts w:cs="Arial"/>
          <w:b/>
          <w:bCs/>
          <w:lang w:val="es-CL" w:eastAsia="es-CL"/>
        </w:rPr>
        <w:t>Portabilidad</w:t>
      </w:r>
    </w:p>
    <w:p w14:paraId="0095A899" w14:textId="77777777" w:rsidR="00D663EC" w:rsidRPr="007E7E4B" w:rsidRDefault="00D663EC" w:rsidP="00D663EC">
      <w:pPr>
        <w:widowControl/>
        <w:numPr>
          <w:ilvl w:val="1"/>
          <w:numId w:val="39"/>
        </w:numPr>
        <w:spacing w:before="100" w:beforeAutospacing="1" w:after="100" w:afterAutospacing="1" w:line="240" w:lineRule="auto"/>
        <w:rPr>
          <w:rFonts w:cs="Arial"/>
          <w:lang w:val="es-CL" w:eastAsia="es-CL"/>
        </w:rPr>
      </w:pPr>
      <w:r w:rsidRPr="007E7E4B">
        <w:rPr>
          <w:rFonts w:cs="Arial"/>
          <w:lang w:val="es-CL" w:eastAsia="es-CL"/>
        </w:rPr>
        <w:t xml:space="preserve">Despliegue en </w:t>
      </w:r>
      <w:r w:rsidRPr="007E7E4B">
        <w:rPr>
          <w:rFonts w:cs="Arial"/>
          <w:b/>
          <w:bCs/>
          <w:lang w:val="es-CL" w:eastAsia="es-CL"/>
        </w:rPr>
        <w:t>contenedores</w:t>
      </w:r>
      <w:r w:rsidRPr="007E7E4B">
        <w:rPr>
          <w:rFonts w:cs="Arial"/>
          <w:lang w:val="es-CL" w:eastAsia="es-CL"/>
        </w:rPr>
        <w:t>; CI/CD automatizado.</w:t>
      </w:r>
    </w:p>
    <w:p w14:paraId="08719F8C" w14:textId="77777777" w:rsidR="00D663EC" w:rsidRPr="007E7E4B" w:rsidRDefault="00D663EC" w:rsidP="00D663EC">
      <w:pPr>
        <w:widowControl/>
        <w:numPr>
          <w:ilvl w:val="0"/>
          <w:numId w:val="39"/>
        </w:numPr>
        <w:spacing w:before="100" w:beforeAutospacing="1" w:after="100" w:afterAutospacing="1" w:line="240" w:lineRule="auto"/>
        <w:rPr>
          <w:rFonts w:cs="Arial"/>
          <w:lang w:val="es-CL" w:eastAsia="es-CL"/>
        </w:rPr>
      </w:pPr>
      <w:r w:rsidRPr="007E7E4B">
        <w:rPr>
          <w:rFonts w:cs="Arial"/>
          <w:b/>
          <w:bCs/>
          <w:lang w:val="es-CL" w:eastAsia="es-CL"/>
        </w:rPr>
        <w:t>Experiencia de usuario</w:t>
      </w:r>
    </w:p>
    <w:p w14:paraId="0A02668D" w14:textId="77777777" w:rsidR="00D663EC" w:rsidRPr="007E7E4B" w:rsidRDefault="00D663EC" w:rsidP="00D663EC">
      <w:pPr>
        <w:widowControl/>
        <w:numPr>
          <w:ilvl w:val="1"/>
          <w:numId w:val="39"/>
        </w:numPr>
        <w:spacing w:before="100" w:beforeAutospacing="1" w:after="100" w:afterAutospacing="1" w:line="240" w:lineRule="auto"/>
        <w:rPr>
          <w:rFonts w:cs="Arial"/>
          <w:lang w:val="es-CL" w:eastAsia="es-CL"/>
        </w:rPr>
      </w:pPr>
      <w:r w:rsidRPr="007E7E4B">
        <w:rPr>
          <w:rFonts w:cs="Arial"/>
          <w:b/>
          <w:bCs/>
          <w:lang w:val="es-CL" w:eastAsia="es-CL"/>
        </w:rPr>
        <w:t>Primer render &lt; 2 s</w:t>
      </w:r>
      <w:r w:rsidRPr="007E7E4B">
        <w:rPr>
          <w:rFonts w:cs="Arial"/>
          <w:lang w:val="es-CL" w:eastAsia="es-CL"/>
        </w:rPr>
        <w:t xml:space="preserve"> en conexión típica; accesibilidad nivel </w:t>
      </w:r>
      <w:r w:rsidRPr="007E7E4B">
        <w:rPr>
          <w:rFonts w:cs="Arial"/>
          <w:b/>
          <w:bCs/>
          <w:lang w:val="es-CL" w:eastAsia="es-CL"/>
        </w:rPr>
        <w:t>WCAG AA</w:t>
      </w:r>
      <w:r w:rsidRPr="007E7E4B">
        <w:rPr>
          <w:rFonts w:cs="Arial"/>
          <w:lang w:val="es-CL" w:eastAsia="es-CL"/>
        </w:rPr>
        <w:t>.</w:t>
      </w:r>
    </w:p>
    <w:p w14:paraId="1924E00B" w14:textId="77777777" w:rsidR="00D663EC" w:rsidRPr="007E7E4B" w:rsidRDefault="00D663EC" w:rsidP="00D663EC">
      <w:pPr>
        <w:widowControl/>
        <w:numPr>
          <w:ilvl w:val="0"/>
          <w:numId w:val="39"/>
        </w:numPr>
        <w:spacing w:before="100" w:beforeAutospacing="1" w:after="100" w:afterAutospacing="1" w:line="240" w:lineRule="auto"/>
        <w:rPr>
          <w:rFonts w:cs="Arial"/>
          <w:lang w:val="es-CL" w:eastAsia="es-CL"/>
        </w:rPr>
      </w:pPr>
      <w:r w:rsidRPr="007E7E4B">
        <w:rPr>
          <w:rFonts w:cs="Arial"/>
          <w:b/>
          <w:bCs/>
          <w:lang w:val="es-CL" w:eastAsia="es-CL"/>
        </w:rPr>
        <w:t>Respaldo y recuperación</w:t>
      </w:r>
    </w:p>
    <w:p w14:paraId="36B3B34B" w14:textId="77777777" w:rsidR="00D663EC" w:rsidRPr="007E7E4B" w:rsidRDefault="00D663EC" w:rsidP="00D663EC">
      <w:pPr>
        <w:widowControl/>
        <w:numPr>
          <w:ilvl w:val="1"/>
          <w:numId w:val="39"/>
        </w:numPr>
        <w:spacing w:before="100" w:beforeAutospacing="1" w:after="100" w:afterAutospacing="1" w:line="240" w:lineRule="auto"/>
        <w:rPr>
          <w:rFonts w:cs="Arial"/>
          <w:lang w:val="es-CL" w:eastAsia="es-CL"/>
        </w:rPr>
      </w:pPr>
      <w:proofErr w:type="spellStart"/>
      <w:r w:rsidRPr="007E7E4B">
        <w:rPr>
          <w:rFonts w:cs="Arial"/>
          <w:b/>
          <w:bCs/>
          <w:lang w:val="es-CL" w:eastAsia="es-CL"/>
        </w:rPr>
        <w:t>Backups</w:t>
      </w:r>
      <w:proofErr w:type="spellEnd"/>
      <w:r w:rsidRPr="007E7E4B">
        <w:rPr>
          <w:rFonts w:cs="Arial"/>
          <w:b/>
          <w:bCs/>
          <w:lang w:val="es-CL" w:eastAsia="es-CL"/>
        </w:rPr>
        <w:t xml:space="preserve"> diarios</w:t>
      </w:r>
      <w:r w:rsidRPr="007E7E4B">
        <w:rPr>
          <w:rFonts w:cs="Arial"/>
          <w:lang w:val="es-CL" w:eastAsia="es-CL"/>
        </w:rPr>
        <w:t xml:space="preserve"> automáticos; RPO </w:t>
      </w:r>
      <w:r w:rsidRPr="007E7E4B">
        <w:rPr>
          <w:rFonts w:cs="Arial"/>
          <w:b/>
          <w:bCs/>
          <w:lang w:val="es-CL" w:eastAsia="es-CL"/>
        </w:rPr>
        <w:t>≤ 24 h</w:t>
      </w:r>
      <w:r w:rsidRPr="007E7E4B">
        <w:rPr>
          <w:rFonts w:cs="Arial"/>
          <w:lang w:val="es-CL" w:eastAsia="es-CL"/>
        </w:rPr>
        <w:t xml:space="preserve"> y RTO </w:t>
      </w:r>
      <w:r w:rsidRPr="007E7E4B">
        <w:rPr>
          <w:rFonts w:cs="Arial"/>
          <w:b/>
          <w:bCs/>
          <w:lang w:val="es-CL" w:eastAsia="es-CL"/>
        </w:rPr>
        <w:t>≤ 2 h</w:t>
      </w:r>
      <w:r w:rsidRPr="007E7E4B">
        <w:rPr>
          <w:rFonts w:cs="Arial"/>
          <w:lang w:val="es-CL" w:eastAsia="es-CL"/>
        </w:rPr>
        <w:t xml:space="preserve"> para BD.</w:t>
      </w:r>
    </w:p>
    <w:p w14:paraId="66510625" w14:textId="77777777" w:rsidR="00AA76C5" w:rsidRPr="007E7E4B" w:rsidRDefault="00AA76C5" w:rsidP="00AA76C5">
      <w:pPr>
        <w:pStyle w:val="EstiloTtulo2VerdanaJustificado"/>
        <w:rPr>
          <w:noProof/>
          <w:lang w:val="es-CL"/>
        </w:rPr>
      </w:pPr>
      <w:r w:rsidRPr="007E7E4B">
        <w:rPr>
          <w:noProof/>
          <w:lang w:val="es-CL"/>
        </w:rPr>
        <w:t>Restricciones de la Arquitectura</w:t>
      </w:r>
      <w:bookmarkEnd w:id="21"/>
    </w:p>
    <w:p w14:paraId="15E0C8E7" w14:textId="77777777" w:rsidR="00D663EC" w:rsidRPr="007E7E4B" w:rsidRDefault="00D663EC" w:rsidP="00D663EC">
      <w:pPr>
        <w:rPr>
          <w:noProof/>
          <w:lang w:val="es-CL"/>
        </w:rPr>
      </w:pPr>
      <w:r w:rsidRPr="007E7E4B">
        <w:rPr>
          <w:noProof/>
          <w:lang w:val="es-CL"/>
        </w:rPr>
        <w:t>Levantadas con los stakeholders; condicionan decisiones de diseño e implementación:</w:t>
      </w:r>
    </w:p>
    <w:p w14:paraId="6AFCC8DE" w14:textId="6355BFC0" w:rsidR="00035331" w:rsidRPr="007E7E4B" w:rsidRDefault="00035331" w:rsidP="00D663EC">
      <w:pPr>
        <w:rPr>
          <w:noProof/>
          <w:lang w:val="es-CL"/>
        </w:rPr>
      </w:pPr>
      <w:r w:rsidRPr="007E7E4B">
        <w:rPr>
          <w:noProof/>
          <w:lang w:val="es-CL"/>
        </w:rPr>
        <w:lastRenderedPageBreak/>
        <w:drawing>
          <wp:inline distT="0" distB="0" distL="0" distR="0" wp14:anchorId="0D3EAE43" wp14:editId="00A8312C">
            <wp:extent cx="5732780" cy="6392545"/>
            <wp:effectExtent l="0" t="0" r="1270" b="8255"/>
            <wp:docPr id="1903026064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639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7FC9D" w14:textId="77777777" w:rsidR="00D663EC" w:rsidRPr="007E7E4B" w:rsidRDefault="00D663EC" w:rsidP="00D663EC">
      <w:pPr>
        <w:numPr>
          <w:ilvl w:val="0"/>
          <w:numId w:val="40"/>
        </w:numPr>
        <w:rPr>
          <w:noProof/>
          <w:lang w:val="es-CL"/>
        </w:rPr>
      </w:pPr>
      <w:r w:rsidRPr="007E7E4B">
        <w:rPr>
          <w:b/>
          <w:bCs/>
          <w:noProof/>
          <w:lang w:val="es-CL"/>
        </w:rPr>
        <w:t>Tiempo de construcción</w:t>
      </w:r>
    </w:p>
    <w:p w14:paraId="5AF303CD" w14:textId="77777777" w:rsidR="00D663EC" w:rsidRPr="007E7E4B" w:rsidRDefault="00D663EC" w:rsidP="00D663EC">
      <w:pPr>
        <w:numPr>
          <w:ilvl w:val="1"/>
          <w:numId w:val="40"/>
        </w:numPr>
        <w:rPr>
          <w:noProof/>
          <w:lang w:val="es-CL"/>
        </w:rPr>
      </w:pPr>
      <w:r w:rsidRPr="007E7E4B">
        <w:rPr>
          <w:b/>
          <w:bCs/>
          <w:noProof/>
          <w:lang w:val="es-CL"/>
        </w:rPr>
        <w:t>MVP</w:t>
      </w:r>
      <w:r w:rsidRPr="007E7E4B">
        <w:rPr>
          <w:noProof/>
          <w:lang w:val="es-CL"/>
        </w:rPr>
        <w:t xml:space="preserve"> en </w:t>
      </w:r>
      <w:r w:rsidRPr="007E7E4B">
        <w:rPr>
          <w:b/>
          <w:bCs/>
          <w:noProof/>
          <w:lang w:val="es-CL"/>
        </w:rPr>
        <w:t>X semanas</w:t>
      </w:r>
      <w:r w:rsidRPr="007E7E4B">
        <w:rPr>
          <w:noProof/>
          <w:lang w:val="es-CL"/>
        </w:rPr>
        <w:t xml:space="preserve"> (iteraciones quincenales); alcance priorizado por </w:t>
      </w:r>
      <w:r w:rsidRPr="007E7E4B">
        <w:rPr>
          <w:b/>
          <w:bCs/>
          <w:noProof/>
          <w:lang w:val="es-CL"/>
        </w:rPr>
        <w:t>valor</w:t>
      </w:r>
      <w:r w:rsidRPr="007E7E4B">
        <w:rPr>
          <w:noProof/>
          <w:lang w:val="es-CL"/>
        </w:rPr>
        <w:t>.</w:t>
      </w:r>
    </w:p>
    <w:p w14:paraId="37E5B78D" w14:textId="77777777" w:rsidR="00D663EC" w:rsidRPr="007E7E4B" w:rsidRDefault="00D663EC" w:rsidP="00D663EC">
      <w:pPr>
        <w:numPr>
          <w:ilvl w:val="0"/>
          <w:numId w:val="40"/>
        </w:numPr>
        <w:rPr>
          <w:noProof/>
          <w:lang w:val="es-CL"/>
        </w:rPr>
      </w:pPr>
      <w:r w:rsidRPr="007E7E4B">
        <w:rPr>
          <w:b/>
          <w:bCs/>
          <w:noProof/>
          <w:lang w:val="es-CL"/>
        </w:rPr>
        <w:t>Presupuesto</w:t>
      </w:r>
    </w:p>
    <w:p w14:paraId="02BF5B2B" w14:textId="77777777" w:rsidR="00D663EC" w:rsidRPr="007E7E4B" w:rsidRDefault="00D663EC" w:rsidP="00D663EC">
      <w:pPr>
        <w:numPr>
          <w:ilvl w:val="1"/>
          <w:numId w:val="40"/>
        </w:numPr>
        <w:rPr>
          <w:noProof/>
          <w:lang w:val="es-CL"/>
        </w:rPr>
      </w:pPr>
      <w:r w:rsidRPr="007E7E4B">
        <w:rPr>
          <w:noProof/>
          <w:lang w:val="es-CL"/>
        </w:rPr>
        <w:t xml:space="preserve">Preferencia por </w:t>
      </w:r>
      <w:r w:rsidRPr="007E7E4B">
        <w:rPr>
          <w:b/>
          <w:bCs/>
          <w:noProof/>
          <w:lang w:val="es-CL"/>
        </w:rPr>
        <w:t>servicios gestionados</w:t>
      </w:r>
      <w:r w:rsidRPr="007E7E4B">
        <w:rPr>
          <w:noProof/>
          <w:lang w:val="es-CL"/>
        </w:rPr>
        <w:t xml:space="preserve"> y planes </w:t>
      </w:r>
      <w:r w:rsidRPr="007E7E4B">
        <w:rPr>
          <w:b/>
          <w:bCs/>
          <w:noProof/>
          <w:lang w:val="es-CL"/>
        </w:rPr>
        <w:t>free/low-cost</w:t>
      </w:r>
      <w:r w:rsidRPr="007E7E4B">
        <w:rPr>
          <w:noProof/>
          <w:lang w:val="es-CL"/>
        </w:rPr>
        <w:t xml:space="preserve"> (hosting frontend, API, BD Postgres, correo).</w:t>
      </w:r>
    </w:p>
    <w:p w14:paraId="021923EB" w14:textId="77777777" w:rsidR="00D663EC" w:rsidRPr="007E7E4B" w:rsidRDefault="00D663EC" w:rsidP="00D663EC">
      <w:pPr>
        <w:numPr>
          <w:ilvl w:val="0"/>
          <w:numId w:val="40"/>
        </w:numPr>
        <w:rPr>
          <w:noProof/>
          <w:lang w:val="es-CL"/>
        </w:rPr>
      </w:pPr>
      <w:r w:rsidRPr="007E7E4B">
        <w:rPr>
          <w:b/>
          <w:bCs/>
          <w:noProof/>
          <w:lang w:val="es-CL"/>
        </w:rPr>
        <w:t>Infraestructura</w:t>
      </w:r>
    </w:p>
    <w:p w14:paraId="198390B1" w14:textId="77777777" w:rsidR="00D663EC" w:rsidRPr="007E7E4B" w:rsidRDefault="00D663EC" w:rsidP="00D663EC">
      <w:pPr>
        <w:numPr>
          <w:ilvl w:val="1"/>
          <w:numId w:val="40"/>
        </w:numPr>
        <w:rPr>
          <w:noProof/>
          <w:lang w:val="es-CL"/>
        </w:rPr>
      </w:pPr>
      <w:r w:rsidRPr="007E7E4B">
        <w:rPr>
          <w:b/>
          <w:bCs/>
          <w:noProof/>
          <w:lang w:val="es-CL"/>
        </w:rPr>
        <w:t>Base de datos Postgres gestionada</w:t>
      </w:r>
      <w:r w:rsidRPr="007E7E4B">
        <w:rPr>
          <w:noProof/>
          <w:lang w:val="es-CL"/>
        </w:rPr>
        <w:t xml:space="preserve"> (alta disponibilidad); no se contempla infraestructura on-premise.</w:t>
      </w:r>
    </w:p>
    <w:p w14:paraId="6752A81E" w14:textId="77777777" w:rsidR="00D663EC" w:rsidRPr="007E7E4B" w:rsidRDefault="00D663EC" w:rsidP="00D663EC">
      <w:pPr>
        <w:numPr>
          <w:ilvl w:val="1"/>
          <w:numId w:val="40"/>
        </w:numPr>
        <w:rPr>
          <w:noProof/>
          <w:lang w:val="es-CL"/>
        </w:rPr>
      </w:pPr>
      <w:r w:rsidRPr="007E7E4B">
        <w:rPr>
          <w:noProof/>
          <w:lang w:val="es-CL"/>
        </w:rPr>
        <w:t xml:space="preserve">Despliegue en </w:t>
      </w:r>
      <w:r w:rsidRPr="007E7E4B">
        <w:rPr>
          <w:b/>
          <w:bCs/>
          <w:noProof/>
          <w:lang w:val="es-CL"/>
        </w:rPr>
        <w:t>nube pública</w:t>
      </w:r>
      <w:r w:rsidRPr="007E7E4B">
        <w:rPr>
          <w:noProof/>
          <w:lang w:val="es-CL"/>
        </w:rPr>
        <w:t xml:space="preserve"> con </w:t>
      </w:r>
      <w:r w:rsidRPr="007E7E4B">
        <w:rPr>
          <w:b/>
          <w:bCs/>
          <w:noProof/>
          <w:lang w:val="es-CL"/>
        </w:rPr>
        <w:t>balanceador</w:t>
      </w:r>
      <w:r w:rsidRPr="007E7E4B">
        <w:rPr>
          <w:noProof/>
          <w:lang w:val="es-CL"/>
        </w:rPr>
        <w:t xml:space="preserve"> y </w:t>
      </w:r>
      <w:r w:rsidRPr="007E7E4B">
        <w:rPr>
          <w:b/>
          <w:bCs/>
          <w:noProof/>
          <w:lang w:val="es-CL"/>
        </w:rPr>
        <w:t>CDN</w:t>
      </w:r>
      <w:r w:rsidRPr="007E7E4B">
        <w:rPr>
          <w:noProof/>
          <w:lang w:val="es-CL"/>
        </w:rPr>
        <w:t xml:space="preserve"> para frontends.</w:t>
      </w:r>
    </w:p>
    <w:p w14:paraId="69086699" w14:textId="77777777" w:rsidR="00D663EC" w:rsidRPr="007E7E4B" w:rsidRDefault="00D663EC" w:rsidP="00D663EC">
      <w:pPr>
        <w:numPr>
          <w:ilvl w:val="0"/>
          <w:numId w:val="40"/>
        </w:numPr>
        <w:rPr>
          <w:noProof/>
          <w:lang w:val="es-CL"/>
        </w:rPr>
      </w:pPr>
      <w:r w:rsidRPr="007E7E4B">
        <w:rPr>
          <w:b/>
          <w:bCs/>
          <w:noProof/>
          <w:lang w:val="es-CL"/>
        </w:rPr>
        <w:t>Tecnología</w:t>
      </w:r>
    </w:p>
    <w:p w14:paraId="0254F233" w14:textId="77777777" w:rsidR="00D663EC" w:rsidRPr="007E7E4B" w:rsidRDefault="00D663EC" w:rsidP="00D663EC">
      <w:pPr>
        <w:numPr>
          <w:ilvl w:val="1"/>
          <w:numId w:val="40"/>
        </w:numPr>
        <w:rPr>
          <w:noProof/>
          <w:lang w:val="es-CL"/>
        </w:rPr>
      </w:pPr>
      <w:r w:rsidRPr="007E7E4B">
        <w:rPr>
          <w:noProof/>
          <w:lang w:val="es-CL"/>
        </w:rPr>
        <w:t xml:space="preserve">Frontend </w:t>
      </w:r>
      <w:r w:rsidRPr="007E7E4B">
        <w:rPr>
          <w:b/>
          <w:bCs/>
          <w:noProof/>
          <w:lang w:val="es-CL"/>
        </w:rPr>
        <w:t>web</w:t>
      </w:r>
      <w:r w:rsidRPr="007E7E4B">
        <w:rPr>
          <w:noProof/>
          <w:lang w:val="es-CL"/>
        </w:rPr>
        <w:t xml:space="preserve"> (SPA) para Usuario y </w:t>
      </w:r>
      <w:r w:rsidRPr="007E7E4B">
        <w:rPr>
          <w:b/>
          <w:bCs/>
          <w:noProof/>
          <w:lang w:val="es-CL"/>
        </w:rPr>
        <w:t>backoffice web</w:t>
      </w:r>
      <w:r w:rsidRPr="007E7E4B">
        <w:rPr>
          <w:noProof/>
          <w:lang w:val="es-CL"/>
        </w:rPr>
        <w:t xml:space="preserve"> para Administrador.</w:t>
      </w:r>
    </w:p>
    <w:p w14:paraId="0FDC3040" w14:textId="77777777" w:rsidR="00D663EC" w:rsidRPr="007E7E4B" w:rsidRDefault="00D663EC" w:rsidP="00D663EC">
      <w:pPr>
        <w:numPr>
          <w:ilvl w:val="1"/>
          <w:numId w:val="40"/>
        </w:numPr>
        <w:rPr>
          <w:noProof/>
          <w:lang w:val="es-CL"/>
        </w:rPr>
      </w:pPr>
      <w:r w:rsidRPr="007E7E4B">
        <w:rPr>
          <w:b/>
          <w:bCs/>
          <w:noProof/>
          <w:lang w:val="es-CL"/>
        </w:rPr>
        <w:lastRenderedPageBreak/>
        <w:t>API REST</w:t>
      </w:r>
      <w:r w:rsidRPr="007E7E4B">
        <w:rPr>
          <w:noProof/>
          <w:lang w:val="es-CL"/>
        </w:rPr>
        <w:t xml:space="preserve"> como contrato único; </w:t>
      </w:r>
      <w:r w:rsidRPr="007E7E4B">
        <w:rPr>
          <w:b/>
          <w:bCs/>
          <w:noProof/>
          <w:lang w:val="es-CL"/>
        </w:rPr>
        <w:t>servicio de autenticación</w:t>
      </w:r>
      <w:r w:rsidRPr="007E7E4B">
        <w:rPr>
          <w:noProof/>
          <w:lang w:val="es-CL"/>
        </w:rPr>
        <w:t xml:space="preserve"> centralizado.</w:t>
      </w:r>
    </w:p>
    <w:p w14:paraId="0D33B0B1" w14:textId="77777777" w:rsidR="00D663EC" w:rsidRPr="007E7E4B" w:rsidRDefault="00D663EC" w:rsidP="00D663EC">
      <w:pPr>
        <w:numPr>
          <w:ilvl w:val="1"/>
          <w:numId w:val="40"/>
        </w:numPr>
        <w:rPr>
          <w:noProof/>
          <w:lang w:val="es-CL"/>
        </w:rPr>
      </w:pPr>
      <w:r w:rsidRPr="007E7E4B">
        <w:rPr>
          <w:noProof/>
          <w:lang w:val="es-CL"/>
        </w:rPr>
        <w:t xml:space="preserve">Integraciones: </w:t>
      </w:r>
      <w:r w:rsidRPr="007E7E4B">
        <w:rPr>
          <w:b/>
          <w:bCs/>
          <w:noProof/>
          <w:lang w:val="es-CL"/>
        </w:rPr>
        <w:t>SMTP</w:t>
      </w:r>
      <w:r w:rsidRPr="007E7E4B">
        <w:rPr>
          <w:noProof/>
          <w:lang w:val="es-CL"/>
        </w:rPr>
        <w:t xml:space="preserve"> (correo), </w:t>
      </w:r>
      <w:r w:rsidRPr="007E7E4B">
        <w:rPr>
          <w:b/>
          <w:bCs/>
          <w:noProof/>
          <w:lang w:val="es-CL"/>
        </w:rPr>
        <w:t>Slack/Webhook</w:t>
      </w:r>
      <w:r w:rsidRPr="007E7E4B">
        <w:rPr>
          <w:noProof/>
          <w:lang w:val="es-CL"/>
        </w:rPr>
        <w:t xml:space="preserve"> (notificaciones); pasarela de pagos </w:t>
      </w:r>
      <w:r w:rsidRPr="007E7E4B">
        <w:rPr>
          <w:b/>
          <w:bCs/>
          <w:noProof/>
          <w:lang w:val="es-CL"/>
        </w:rPr>
        <w:t>opcional</w:t>
      </w:r>
      <w:r w:rsidRPr="007E7E4B">
        <w:rPr>
          <w:noProof/>
          <w:lang w:val="es-CL"/>
        </w:rPr>
        <w:t>.</w:t>
      </w:r>
    </w:p>
    <w:p w14:paraId="130E2B94" w14:textId="77777777" w:rsidR="00D663EC" w:rsidRPr="007E7E4B" w:rsidRDefault="00D663EC" w:rsidP="00D663EC">
      <w:pPr>
        <w:numPr>
          <w:ilvl w:val="0"/>
          <w:numId w:val="40"/>
        </w:numPr>
        <w:rPr>
          <w:noProof/>
          <w:lang w:val="es-CL"/>
        </w:rPr>
      </w:pPr>
      <w:r w:rsidRPr="007E7E4B">
        <w:rPr>
          <w:b/>
          <w:bCs/>
          <w:noProof/>
          <w:lang w:val="es-CL"/>
        </w:rPr>
        <w:t>Cumplimiento y datos</w:t>
      </w:r>
    </w:p>
    <w:p w14:paraId="21AA85DD" w14:textId="77777777" w:rsidR="00D663EC" w:rsidRPr="007E7E4B" w:rsidRDefault="00D663EC" w:rsidP="00D663EC">
      <w:pPr>
        <w:numPr>
          <w:ilvl w:val="1"/>
          <w:numId w:val="40"/>
        </w:numPr>
        <w:rPr>
          <w:noProof/>
          <w:lang w:val="es-CL"/>
        </w:rPr>
      </w:pPr>
      <w:r w:rsidRPr="007E7E4B">
        <w:rPr>
          <w:noProof/>
          <w:lang w:val="es-CL"/>
        </w:rPr>
        <w:t xml:space="preserve">Datos personales mínimos; </w:t>
      </w:r>
      <w:r w:rsidRPr="007E7E4B">
        <w:rPr>
          <w:b/>
          <w:bCs/>
          <w:noProof/>
          <w:lang w:val="es-CL"/>
        </w:rPr>
        <w:t>cifrado en tránsito</w:t>
      </w:r>
      <w:r w:rsidRPr="007E7E4B">
        <w:rPr>
          <w:noProof/>
          <w:lang w:val="es-CL"/>
        </w:rPr>
        <w:t xml:space="preserve"> (TLS) y </w:t>
      </w:r>
      <w:r w:rsidRPr="007E7E4B">
        <w:rPr>
          <w:b/>
          <w:bCs/>
          <w:noProof/>
          <w:lang w:val="es-CL"/>
        </w:rPr>
        <w:t>en reposo</w:t>
      </w:r>
      <w:r w:rsidRPr="007E7E4B">
        <w:rPr>
          <w:noProof/>
          <w:lang w:val="es-CL"/>
        </w:rPr>
        <w:t xml:space="preserve"> en BD/almacenamiento.</w:t>
      </w:r>
    </w:p>
    <w:p w14:paraId="25DE327F" w14:textId="77777777" w:rsidR="00D663EC" w:rsidRPr="007E7E4B" w:rsidRDefault="00D663EC" w:rsidP="00D663EC">
      <w:pPr>
        <w:numPr>
          <w:ilvl w:val="1"/>
          <w:numId w:val="40"/>
        </w:numPr>
        <w:rPr>
          <w:noProof/>
          <w:lang w:val="es-CL"/>
        </w:rPr>
      </w:pPr>
      <w:r w:rsidRPr="007E7E4B">
        <w:rPr>
          <w:noProof/>
          <w:lang w:val="es-CL"/>
        </w:rPr>
        <w:t xml:space="preserve">Políticas de </w:t>
      </w:r>
      <w:r w:rsidRPr="007E7E4B">
        <w:rPr>
          <w:b/>
          <w:bCs/>
          <w:noProof/>
          <w:lang w:val="es-CL"/>
        </w:rPr>
        <w:t>privacidad</w:t>
      </w:r>
      <w:r w:rsidRPr="007E7E4B">
        <w:rPr>
          <w:noProof/>
          <w:lang w:val="es-CL"/>
        </w:rPr>
        <w:t xml:space="preserve"> y </w:t>
      </w:r>
      <w:r w:rsidRPr="007E7E4B">
        <w:rPr>
          <w:b/>
          <w:bCs/>
          <w:noProof/>
          <w:lang w:val="es-CL"/>
        </w:rPr>
        <w:t>retención</w:t>
      </w:r>
      <w:r w:rsidRPr="007E7E4B">
        <w:rPr>
          <w:noProof/>
          <w:lang w:val="es-CL"/>
        </w:rPr>
        <w:t xml:space="preserve"> acordes al proyecto.</w:t>
      </w:r>
    </w:p>
    <w:p w14:paraId="5844095A" w14:textId="77777777" w:rsidR="00D663EC" w:rsidRPr="007E7E4B" w:rsidRDefault="00D663EC" w:rsidP="00D663EC">
      <w:pPr>
        <w:numPr>
          <w:ilvl w:val="0"/>
          <w:numId w:val="40"/>
        </w:numPr>
        <w:rPr>
          <w:noProof/>
          <w:lang w:val="es-CL"/>
        </w:rPr>
      </w:pPr>
      <w:r w:rsidRPr="007E7E4B">
        <w:rPr>
          <w:b/>
          <w:bCs/>
          <w:noProof/>
          <w:lang w:val="es-CL"/>
        </w:rPr>
        <w:t>Compatibilidad</w:t>
      </w:r>
    </w:p>
    <w:p w14:paraId="4527AC05" w14:textId="77777777" w:rsidR="00D663EC" w:rsidRPr="007E7E4B" w:rsidRDefault="00D663EC" w:rsidP="00D663EC">
      <w:pPr>
        <w:numPr>
          <w:ilvl w:val="1"/>
          <w:numId w:val="40"/>
        </w:numPr>
        <w:rPr>
          <w:noProof/>
          <w:lang w:val="es-CL"/>
        </w:rPr>
      </w:pPr>
      <w:r w:rsidRPr="007E7E4B">
        <w:rPr>
          <w:noProof/>
          <w:lang w:val="es-CL"/>
        </w:rPr>
        <w:t>Navegadores modernos (Chromium/Firefox/Edge/Safari actual); dispositivos móviles y escritorio.</w:t>
      </w:r>
    </w:p>
    <w:p w14:paraId="1DFF0BFE" w14:textId="77777777" w:rsidR="00D663EC" w:rsidRPr="007E7E4B" w:rsidRDefault="00D663EC" w:rsidP="00D663EC">
      <w:pPr>
        <w:numPr>
          <w:ilvl w:val="0"/>
          <w:numId w:val="40"/>
        </w:numPr>
        <w:rPr>
          <w:noProof/>
          <w:lang w:val="es-CL"/>
        </w:rPr>
      </w:pPr>
      <w:r w:rsidRPr="007E7E4B">
        <w:rPr>
          <w:b/>
          <w:bCs/>
          <w:noProof/>
          <w:lang w:val="es-CL"/>
        </w:rPr>
        <w:t>Operación</w:t>
      </w:r>
    </w:p>
    <w:p w14:paraId="5C7BD062" w14:textId="77777777" w:rsidR="00D663EC" w:rsidRPr="007E7E4B" w:rsidRDefault="00D663EC" w:rsidP="00D663EC">
      <w:pPr>
        <w:numPr>
          <w:ilvl w:val="1"/>
          <w:numId w:val="40"/>
        </w:numPr>
        <w:rPr>
          <w:noProof/>
          <w:lang w:val="es-CL"/>
        </w:rPr>
      </w:pPr>
      <w:r w:rsidRPr="007E7E4B">
        <w:rPr>
          <w:noProof/>
          <w:lang w:val="es-CL"/>
        </w:rPr>
        <w:t>Ventanas de mantenimiento planificadas fuera de horario peak.</w:t>
      </w:r>
    </w:p>
    <w:p w14:paraId="14F639E3" w14:textId="77777777" w:rsidR="00D663EC" w:rsidRPr="007E7E4B" w:rsidRDefault="00D663EC" w:rsidP="00D663EC">
      <w:pPr>
        <w:numPr>
          <w:ilvl w:val="1"/>
          <w:numId w:val="40"/>
        </w:numPr>
        <w:rPr>
          <w:noProof/>
          <w:lang w:val="es-CL"/>
        </w:rPr>
      </w:pPr>
      <w:r w:rsidRPr="007E7E4B">
        <w:rPr>
          <w:noProof/>
          <w:lang w:val="es-CL"/>
        </w:rPr>
        <w:t>Sin soporte 24/7 en MVP; alertas en horario laboral (escalable según demanda).</w:t>
      </w:r>
    </w:p>
    <w:p w14:paraId="45177DB9" w14:textId="77777777" w:rsidR="00D663EC" w:rsidRPr="007E7E4B" w:rsidRDefault="00D663EC" w:rsidP="00D663EC">
      <w:pPr>
        <w:numPr>
          <w:ilvl w:val="0"/>
          <w:numId w:val="40"/>
        </w:numPr>
        <w:rPr>
          <w:noProof/>
          <w:lang w:val="es-CL"/>
        </w:rPr>
      </w:pPr>
      <w:r w:rsidRPr="007E7E4B">
        <w:rPr>
          <w:b/>
          <w:bCs/>
          <w:noProof/>
          <w:lang w:val="es-CL"/>
        </w:rPr>
        <w:t>Otros componentes de software</w:t>
      </w:r>
    </w:p>
    <w:p w14:paraId="313F0E41" w14:textId="77777777" w:rsidR="00D663EC" w:rsidRPr="007E7E4B" w:rsidRDefault="00D663EC" w:rsidP="00D663EC">
      <w:pPr>
        <w:numPr>
          <w:ilvl w:val="1"/>
          <w:numId w:val="40"/>
        </w:numPr>
        <w:rPr>
          <w:noProof/>
          <w:lang w:val="es-CL"/>
        </w:rPr>
      </w:pPr>
      <w:r w:rsidRPr="007E7E4B">
        <w:rPr>
          <w:noProof/>
          <w:lang w:val="es-CL"/>
        </w:rPr>
        <w:t xml:space="preserve">Se privilegia </w:t>
      </w:r>
      <w:r w:rsidRPr="007E7E4B">
        <w:rPr>
          <w:b/>
          <w:bCs/>
          <w:noProof/>
          <w:lang w:val="es-CL"/>
        </w:rPr>
        <w:t>software libre</w:t>
      </w:r>
      <w:r w:rsidRPr="007E7E4B">
        <w:rPr>
          <w:noProof/>
          <w:lang w:val="es-CL"/>
        </w:rPr>
        <w:t>/licencias permisivas; no se contempla adquirir suites propietarias adicionales salvo aprobación.</w:t>
      </w:r>
    </w:p>
    <w:p w14:paraId="2AD39F40" w14:textId="77777777" w:rsidR="00BE55E4" w:rsidRPr="007E7E4B" w:rsidRDefault="00BE55E4" w:rsidP="00BE55E4">
      <w:pPr>
        <w:rPr>
          <w:noProof/>
          <w:lang w:val="es-CL"/>
        </w:rPr>
      </w:pPr>
    </w:p>
    <w:p w14:paraId="13912601" w14:textId="77777777" w:rsidR="00265184" w:rsidRPr="007E7E4B" w:rsidRDefault="00BE55E4" w:rsidP="00BE55E4">
      <w:pPr>
        <w:pStyle w:val="EstiloTtulo2VerdanaJustificado"/>
        <w:rPr>
          <w:noProof/>
          <w:lang w:val="es-CL"/>
        </w:rPr>
      </w:pPr>
      <w:bookmarkStart w:id="22" w:name="_Toc84537088"/>
      <w:r w:rsidRPr="007E7E4B">
        <w:rPr>
          <w:noProof/>
          <w:lang w:val="es-CL"/>
        </w:rPr>
        <w:t>Otros antecedentes</w:t>
      </w:r>
      <w:r w:rsidR="00874F9A" w:rsidRPr="007E7E4B">
        <w:rPr>
          <w:noProof/>
          <w:lang w:val="es-CL"/>
        </w:rPr>
        <w:t xml:space="preserve"> y consideraciones</w:t>
      </w:r>
      <w:bookmarkEnd w:id="22"/>
    </w:p>
    <w:p w14:paraId="440B5B17" w14:textId="77777777" w:rsidR="00035331" w:rsidRPr="007E7E4B" w:rsidRDefault="00035331" w:rsidP="00035331">
      <w:pPr>
        <w:jc w:val="both"/>
        <w:rPr>
          <w:noProof/>
          <w:lang w:val="es-CL"/>
        </w:rPr>
      </w:pPr>
      <w:r w:rsidRPr="007E7E4B">
        <w:rPr>
          <w:noProof/>
          <w:lang w:val="es-CL"/>
        </w:rPr>
        <w:t>La empresa desarrolladora cuenta con un framework y prácticas que permiten satisfacer los requerimientos arquitectónicos del proyecto:</w:t>
      </w:r>
    </w:p>
    <w:p w14:paraId="4164F2E5" w14:textId="77777777" w:rsidR="00035331" w:rsidRPr="007E7E4B" w:rsidRDefault="00035331" w:rsidP="00035331">
      <w:pPr>
        <w:jc w:val="both"/>
        <w:rPr>
          <w:noProof/>
          <w:lang w:val="es-CL"/>
        </w:rPr>
      </w:pPr>
    </w:p>
    <w:p w14:paraId="02B25F05" w14:textId="77777777" w:rsidR="00035331" w:rsidRPr="007E7E4B" w:rsidRDefault="00035331" w:rsidP="00035331">
      <w:pPr>
        <w:numPr>
          <w:ilvl w:val="0"/>
          <w:numId w:val="41"/>
        </w:numPr>
        <w:jc w:val="both"/>
        <w:rPr>
          <w:noProof/>
          <w:lang w:val="es-CL"/>
        </w:rPr>
      </w:pPr>
      <w:r w:rsidRPr="007E7E4B">
        <w:rPr>
          <w:b/>
          <w:bCs/>
          <w:noProof/>
          <w:lang w:val="es-CL"/>
        </w:rPr>
        <w:t>Frontend (React / Next.js).</w:t>
      </w:r>
      <w:r w:rsidRPr="007E7E4B">
        <w:rPr>
          <w:noProof/>
          <w:lang w:val="es-CL"/>
        </w:rPr>
        <w:t xml:space="preserve"> Componentización, SSR/SSG para buen rendimiento, routing declarativo y accesibilidad; facilita mantenibilidad de App Web Usuario y Web Admin.</w:t>
      </w:r>
    </w:p>
    <w:p w14:paraId="0FF3F83E" w14:textId="77777777" w:rsidR="00035331" w:rsidRPr="007E7E4B" w:rsidRDefault="00035331" w:rsidP="00035331">
      <w:pPr>
        <w:numPr>
          <w:ilvl w:val="0"/>
          <w:numId w:val="41"/>
        </w:numPr>
        <w:jc w:val="both"/>
        <w:rPr>
          <w:noProof/>
          <w:lang w:val="es-CL"/>
        </w:rPr>
      </w:pPr>
      <w:r w:rsidRPr="007E7E4B">
        <w:rPr>
          <w:b/>
          <w:bCs/>
          <w:noProof/>
          <w:lang w:val="es-CL"/>
        </w:rPr>
        <w:t>Backend (Django + Django REST Framework).</w:t>
      </w:r>
      <w:r w:rsidRPr="007E7E4B">
        <w:rPr>
          <w:noProof/>
          <w:lang w:val="es-CL"/>
        </w:rPr>
        <w:t xml:space="preserve"> Arquitectura modular por apps, ORM para Postgres, API REST versionada, pruebas unitarias y reutilización.</w:t>
      </w:r>
    </w:p>
    <w:p w14:paraId="1D87298F" w14:textId="77777777" w:rsidR="00035331" w:rsidRPr="007E7E4B" w:rsidRDefault="00035331" w:rsidP="00035331">
      <w:pPr>
        <w:numPr>
          <w:ilvl w:val="0"/>
          <w:numId w:val="41"/>
        </w:numPr>
        <w:jc w:val="both"/>
        <w:rPr>
          <w:noProof/>
          <w:lang w:val="es-CL"/>
        </w:rPr>
      </w:pPr>
      <w:r w:rsidRPr="007E7E4B">
        <w:rPr>
          <w:b/>
          <w:bCs/>
          <w:noProof/>
          <w:lang w:val="es-CL"/>
        </w:rPr>
        <w:t>Autenticación y seguridad.</w:t>
      </w:r>
      <w:r w:rsidRPr="007E7E4B">
        <w:rPr>
          <w:noProof/>
          <w:lang w:val="es-CL"/>
        </w:rPr>
        <w:t xml:space="preserve"> JWT con expiración, hashing Argon2/Bcrypt, middleware de seguridad (XSS/CSRF), CORS controlado y roles/permisos para Web Admin; todo sobre TLS.</w:t>
      </w:r>
    </w:p>
    <w:p w14:paraId="655224EB" w14:textId="77777777" w:rsidR="00035331" w:rsidRPr="007E7E4B" w:rsidRDefault="00035331" w:rsidP="00035331">
      <w:pPr>
        <w:numPr>
          <w:ilvl w:val="0"/>
          <w:numId w:val="41"/>
        </w:numPr>
        <w:jc w:val="both"/>
        <w:rPr>
          <w:noProof/>
          <w:lang w:val="es-CL"/>
        </w:rPr>
      </w:pPr>
      <w:r w:rsidRPr="007E7E4B">
        <w:rPr>
          <w:b/>
          <w:bCs/>
          <w:noProof/>
          <w:lang w:val="es-CL"/>
        </w:rPr>
        <w:t>Persistencia y datos.</w:t>
      </w:r>
      <w:r w:rsidRPr="007E7E4B">
        <w:rPr>
          <w:noProof/>
          <w:lang w:val="es-CL"/>
        </w:rPr>
        <w:t xml:space="preserve"> </w:t>
      </w:r>
      <w:r w:rsidRPr="007E7E4B">
        <w:rPr>
          <w:b/>
          <w:bCs/>
          <w:noProof/>
          <w:lang w:val="es-CL"/>
        </w:rPr>
        <w:t>Neon Postgres</w:t>
      </w:r>
      <w:r w:rsidRPr="007E7E4B">
        <w:rPr>
          <w:noProof/>
          <w:lang w:val="es-CL"/>
        </w:rPr>
        <w:t xml:space="preserve"> gestionado (alta disponibilidad), migraciones con Django Migrations y backups automáticos con retención definida.</w:t>
      </w:r>
    </w:p>
    <w:p w14:paraId="1B5F40A3" w14:textId="77777777" w:rsidR="00035331" w:rsidRPr="007E7E4B" w:rsidRDefault="00035331" w:rsidP="00035331">
      <w:pPr>
        <w:numPr>
          <w:ilvl w:val="0"/>
          <w:numId w:val="41"/>
        </w:numPr>
        <w:jc w:val="both"/>
        <w:rPr>
          <w:noProof/>
          <w:lang w:val="es-CL"/>
        </w:rPr>
      </w:pPr>
      <w:r w:rsidRPr="007E7E4B">
        <w:rPr>
          <w:b/>
          <w:bCs/>
          <w:noProof/>
          <w:lang w:val="es-CL"/>
        </w:rPr>
        <w:t>Observabilidad.</w:t>
      </w:r>
      <w:r w:rsidRPr="007E7E4B">
        <w:rPr>
          <w:noProof/>
          <w:lang w:val="es-CL"/>
        </w:rPr>
        <w:t xml:space="preserve"> Logs centralizados, métricas y alertas; auditoría de operaciones administrativas (alta y cambios de usuarios/roles).</w:t>
      </w:r>
    </w:p>
    <w:p w14:paraId="303F6AF5" w14:textId="77777777" w:rsidR="00035331" w:rsidRPr="007E7E4B" w:rsidRDefault="00035331" w:rsidP="00035331">
      <w:pPr>
        <w:numPr>
          <w:ilvl w:val="0"/>
          <w:numId w:val="41"/>
        </w:numPr>
        <w:jc w:val="both"/>
        <w:rPr>
          <w:noProof/>
          <w:lang w:val="es-CL"/>
        </w:rPr>
      </w:pPr>
      <w:r w:rsidRPr="007E7E4B">
        <w:rPr>
          <w:b/>
          <w:bCs/>
          <w:noProof/>
          <w:lang w:val="es-CL"/>
        </w:rPr>
        <w:t>Integraciones.</w:t>
      </w:r>
      <w:r w:rsidRPr="007E7E4B">
        <w:rPr>
          <w:noProof/>
          <w:lang w:val="es-CL"/>
        </w:rPr>
        <w:t xml:space="preserve"> SMTP para correo transaccional (confirmación/recuperación), Slack/Webhook para notificaciones operativas; pasarela de pagos opcional.</w:t>
      </w:r>
    </w:p>
    <w:p w14:paraId="0BF70642" w14:textId="77777777" w:rsidR="00035331" w:rsidRPr="007E7E4B" w:rsidRDefault="00035331" w:rsidP="00035331">
      <w:pPr>
        <w:numPr>
          <w:ilvl w:val="0"/>
          <w:numId w:val="41"/>
        </w:numPr>
        <w:jc w:val="both"/>
        <w:rPr>
          <w:noProof/>
          <w:lang w:val="es-CL"/>
        </w:rPr>
      </w:pPr>
      <w:r w:rsidRPr="007E7E4B">
        <w:rPr>
          <w:b/>
          <w:bCs/>
          <w:noProof/>
          <w:lang w:val="es-CL"/>
        </w:rPr>
        <w:t>Entrega continua y despliegue.</w:t>
      </w:r>
      <w:r w:rsidRPr="007E7E4B">
        <w:rPr>
          <w:noProof/>
          <w:lang w:val="es-CL"/>
        </w:rPr>
        <w:t xml:space="preserve"> Contenedores Docker, CI/CD con GitHub Actions, despliegue en nube pública con balanceador y CDN para frontends.</w:t>
      </w:r>
    </w:p>
    <w:p w14:paraId="1EB7CFDF" w14:textId="77777777" w:rsidR="00035331" w:rsidRPr="007E7E4B" w:rsidRDefault="00035331" w:rsidP="00035331">
      <w:pPr>
        <w:numPr>
          <w:ilvl w:val="0"/>
          <w:numId w:val="41"/>
        </w:numPr>
        <w:jc w:val="both"/>
        <w:rPr>
          <w:noProof/>
          <w:lang w:val="es-CL"/>
        </w:rPr>
      </w:pPr>
      <w:r w:rsidRPr="007E7E4B">
        <w:rPr>
          <w:b/>
          <w:bCs/>
          <w:noProof/>
          <w:lang w:val="es-CL"/>
        </w:rPr>
        <w:t>Calidad.</w:t>
      </w:r>
      <w:r w:rsidRPr="007E7E4B">
        <w:rPr>
          <w:noProof/>
          <w:lang w:val="es-CL"/>
        </w:rPr>
        <w:t xml:space="preserve"> Pruebas unitarias e integración, linting y análisis de vulnerabilidades en el pipeline.</w:t>
      </w:r>
    </w:p>
    <w:p w14:paraId="1009B175" w14:textId="77777777" w:rsidR="00265184" w:rsidRPr="007E7E4B" w:rsidRDefault="00265184" w:rsidP="00FF6C5E">
      <w:pPr>
        <w:jc w:val="both"/>
        <w:rPr>
          <w:noProof/>
          <w:lang w:val="es-CL"/>
        </w:rPr>
      </w:pPr>
    </w:p>
    <w:p w14:paraId="5EE98EBF" w14:textId="77777777" w:rsidR="00870FC0" w:rsidRPr="007E7E4B" w:rsidRDefault="00870FC0" w:rsidP="00870FC0">
      <w:pPr>
        <w:jc w:val="both"/>
        <w:rPr>
          <w:noProof/>
          <w:lang w:val="es-CL"/>
        </w:rPr>
      </w:pPr>
    </w:p>
    <w:p w14:paraId="41162CE6" w14:textId="77777777" w:rsidR="006E6A93" w:rsidRPr="007E7E4B" w:rsidRDefault="00870FC0" w:rsidP="00B044D3">
      <w:pPr>
        <w:pStyle w:val="EstiloTtulo1VerdanaJustificado"/>
        <w:rPr>
          <w:noProof/>
          <w:lang w:val="es-CL"/>
        </w:rPr>
      </w:pPr>
      <w:r w:rsidRPr="007E7E4B">
        <w:rPr>
          <w:noProof/>
          <w:lang w:val="es-CL"/>
        </w:rPr>
        <w:br w:type="page"/>
      </w:r>
      <w:bookmarkStart w:id="23" w:name="_Toc84537089"/>
      <w:r w:rsidRPr="007E7E4B">
        <w:rPr>
          <w:noProof/>
          <w:lang w:val="es-CL"/>
        </w:rPr>
        <w:lastRenderedPageBreak/>
        <w:t>Vista de Escenarios</w:t>
      </w:r>
      <w:bookmarkEnd w:id="23"/>
      <w:r w:rsidRPr="007E7E4B">
        <w:rPr>
          <w:noProof/>
          <w:lang w:val="es-CL"/>
        </w:rPr>
        <w:t xml:space="preserve"> </w:t>
      </w:r>
    </w:p>
    <w:p w14:paraId="0AC54288" w14:textId="77777777" w:rsidR="001D43FE" w:rsidRPr="007E7E4B" w:rsidRDefault="001D43FE" w:rsidP="001D43FE">
      <w:pPr>
        <w:jc w:val="both"/>
        <w:rPr>
          <w:noProof/>
          <w:lang w:val="es-CL"/>
        </w:rPr>
      </w:pPr>
      <w:r w:rsidRPr="007E7E4B">
        <w:rPr>
          <w:noProof/>
          <w:lang w:val="es-CL"/>
        </w:rPr>
        <w:t>Esta sección describe en detalle el conjunto de escenarios funcionales y no funcionales que obtuvieron l</w:t>
      </w:r>
      <w:r w:rsidR="00C00761" w:rsidRPr="007E7E4B">
        <w:rPr>
          <w:noProof/>
          <w:lang w:val="es-CL"/>
        </w:rPr>
        <w:t>a mayor prioridad en el análisis</w:t>
      </w:r>
      <w:r w:rsidRPr="007E7E4B">
        <w:rPr>
          <w:noProof/>
          <w:lang w:val="es-CL"/>
        </w:rPr>
        <w:t>. Para esto se presenta y describe el diagrama de casos de uso y los casos de uso prioritarios, así como los escenarios en que uno o más atributos de calidad se ven involucrados de manera significativa.</w:t>
      </w:r>
    </w:p>
    <w:p w14:paraId="4C96201D" w14:textId="77777777" w:rsidR="001D43FE" w:rsidRPr="007E7E4B" w:rsidRDefault="001D43FE" w:rsidP="001D43FE">
      <w:pPr>
        <w:jc w:val="both"/>
        <w:rPr>
          <w:noProof/>
          <w:lang w:val="es-CL"/>
        </w:rPr>
      </w:pPr>
    </w:p>
    <w:p w14:paraId="365AE808" w14:textId="77777777" w:rsidR="001D43FE" w:rsidRPr="007E7E4B" w:rsidRDefault="001D43FE" w:rsidP="001D43FE">
      <w:pPr>
        <w:pStyle w:val="EstiloTtulo2VerdanaJustificado"/>
        <w:rPr>
          <w:noProof/>
          <w:lang w:val="es-CL"/>
        </w:rPr>
      </w:pPr>
      <w:bookmarkStart w:id="24" w:name="_Toc84537090"/>
      <w:r w:rsidRPr="007E7E4B">
        <w:rPr>
          <w:noProof/>
          <w:lang w:val="es-CL"/>
        </w:rPr>
        <w:t>Modelo de Casos de Uso</w:t>
      </w:r>
      <w:bookmarkEnd w:id="24"/>
    </w:p>
    <w:p w14:paraId="5884392C" w14:textId="77777777" w:rsidR="001D43FE" w:rsidRPr="007E7E4B" w:rsidRDefault="00A27994" w:rsidP="001D43FE">
      <w:pPr>
        <w:pStyle w:val="Textoindependiente"/>
        <w:ind w:left="0"/>
        <w:rPr>
          <w:noProof/>
          <w:lang w:val="es-CL"/>
        </w:rPr>
      </w:pPr>
      <w:r w:rsidRPr="007E7E4B">
        <w:rPr>
          <w:noProof/>
          <w:lang w:val="es-CL"/>
        </w:rPr>
        <w:t>Agregar el modelo de caso uso general del sistema</w:t>
      </w:r>
    </w:p>
    <w:p w14:paraId="639224A6" w14:textId="2B185206" w:rsidR="00C0051B" w:rsidRPr="007E7E4B" w:rsidRDefault="00C0051B" w:rsidP="00C0051B">
      <w:pPr>
        <w:pStyle w:val="Epgrafe"/>
        <w:rPr>
          <w:noProof/>
          <w:lang w:val="es-CL"/>
        </w:rPr>
      </w:pPr>
      <w:r w:rsidRPr="007E7E4B">
        <w:rPr>
          <w:noProof/>
          <w:lang w:val="es-CL"/>
        </w:rPr>
        <w:t>Ilustración 1: Diagrama de Caso Uso</w:t>
      </w:r>
      <w:r w:rsidR="00BB603C" w:rsidRPr="007E7E4B">
        <w:rPr>
          <w:noProof/>
          <w:lang w:val="es-CL"/>
        </w:rPr>
        <w:t xml:space="preserve"> General del Sistema</w:t>
      </w:r>
      <w:r w:rsidR="00035331" w:rsidRPr="007E7E4B">
        <w:rPr>
          <w:noProof/>
          <w:lang w:val="es-CL"/>
        </w:rPr>
        <w:t>:</w:t>
      </w:r>
    </w:p>
    <w:p w14:paraId="0A957BA3" w14:textId="77777777" w:rsidR="00035331" w:rsidRPr="007E7E4B" w:rsidRDefault="00035331" w:rsidP="00035331">
      <w:pPr>
        <w:rPr>
          <w:lang w:val="es-CL"/>
        </w:rPr>
      </w:pPr>
    </w:p>
    <w:p w14:paraId="6F4914DA" w14:textId="3F16E711" w:rsidR="00035331" w:rsidRPr="007E7E4B" w:rsidRDefault="00035331" w:rsidP="00035331">
      <w:pPr>
        <w:rPr>
          <w:b/>
          <w:bCs/>
          <w:lang w:val="es-CL"/>
        </w:rPr>
      </w:pPr>
      <w:r w:rsidRPr="007E7E4B">
        <w:rPr>
          <w:b/>
          <w:bCs/>
          <w:lang w:val="es-CL"/>
        </w:rPr>
        <w:t>Usuario (APP):</w:t>
      </w:r>
    </w:p>
    <w:p w14:paraId="1DA433A0" w14:textId="59ACA2DA" w:rsidR="00035331" w:rsidRPr="007E7E4B" w:rsidRDefault="00035331" w:rsidP="00035331">
      <w:pPr>
        <w:rPr>
          <w:lang w:val="es-CL"/>
        </w:rPr>
      </w:pPr>
      <w:r w:rsidRPr="007E7E4B">
        <w:rPr>
          <w:noProof/>
          <w:lang w:val="es-CL"/>
        </w:rPr>
        <w:drawing>
          <wp:anchor distT="0" distB="0" distL="114300" distR="114300" simplePos="0" relativeHeight="251662848" behindDoc="0" locked="0" layoutInCell="1" allowOverlap="1" wp14:anchorId="14ED1263" wp14:editId="54CABC57">
            <wp:simplePos x="0" y="0"/>
            <wp:positionH relativeFrom="margin">
              <wp:posOffset>15323</wp:posOffset>
            </wp:positionH>
            <wp:positionV relativeFrom="paragraph">
              <wp:posOffset>15709</wp:posOffset>
            </wp:positionV>
            <wp:extent cx="4444365" cy="4955540"/>
            <wp:effectExtent l="0" t="0" r="0" b="0"/>
            <wp:wrapNone/>
            <wp:docPr id="882711622" name="Imagen 6" descr="Imagen que contiene For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711622" name="Imagen 6" descr="Imagen que contiene For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365" cy="495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4140E0" w14:textId="595677C7" w:rsidR="00035331" w:rsidRPr="007E7E4B" w:rsidRDefault="00035331" w:rsidP="00035331">
      <w:pPr>
        <w:rPr>
          <w:lang w:val="es-CL"/>
        </w:rPr>
      </w:pPr>
    </w:p>
    <w:p w14:paraId="05EC427C" w14:textId="4559E2A0" w:rsidR="00035331" w:rsidRPr="007E7E4B" w:rsidRDefault="00035331" w:rsidP="00035331">
      <w:pPr>
        <w:rPr>
          <w:lang w:val="es-CL"/>
        </w:rPr>
      </w:pPr>
    </w:p>
    <w:p w14:paraId="69C7131A" w14:textId="779937A3" w:rsidR="00035331" w:rsidRPr="007E7E4B" w:rsidRDefault="00035331" w:rsidP="00035331">
      <w:pPr>
        <w:rPr>
          <w:lang w:val="es-CL"/>
        </w:rPr>
      </w:pPr>
    </w:p>
    <w:p w14:paraId="231ACAD1" w14:textId="3DAD2582" w:rsidR="00035331" w:rsidRPr="007E7E4B" w:rsidRDefault="00035331" w:rsidP="00035331">
      <w:pPr>
        <w:rPr>
          <w:lang w:val="es-CL"/>
        </w:rPr>
      </w:pPr>
    </w:p>
    <w:p w14:paraId="156F0DA1" w14:textId="77777777" w:rsidR="00035331" w:rsidRPr="007E7E4B" w:rsidRDefault="00035331" w:rsidP="00035331">
      <w:pPr>
        <w:rPr>
          <w:lang w:val="es-CL"/>
        </w:rPr>
      </w:pPr>
    </w:p>
    <w:p w14:paraId="73470A8C" w14:textId="77777777" w:rsidR="00035331" w:rsidRPr="007E7E4B" w:rsidRDefault="00035331" w:rsidP="00035331">
      <w:pPr>
        <w:rPr>
          <w:lang w:val="es-CL"/>
        </w:rPr>
      </w:pPr>
    </w:p>
    <w:p w14:paraId="68C48F52" w14:textId="0EE6F4D2" w:rsidR="00035331" w:rsidRPr="007E7E4B" w:rsidRDefault="00035331" w:rsidP="00035331">
      <w:pPr>
        <w:rPr>
          <w:lang w:val="es-CL"/>
        </w:rPr>
      </w:pPr>
    </w:p>
    <w:p w14:paraId="4020877F" w14:textId="37F8AA5E" w:rsidR="00035331" w:rsidRPr="007E7E4B" w:rsidRDefault="00035331" w:rsidP="00035331">
      <w:pPr>
        <w:rPr>
          <w:lang w:val="es-CL"/>
        </w:rPr>
      </w:pPr>
    </w:p>
    <w:p w14:paraId="462E7254" w14:textId="7B5F6E8B" w:rsidR="00035331" w:rsidRPr="007E7E4B" w:rsidRDefault="00035331" w:rsidP="00035331">
      <w:pPr>
        <w:rPr>
          <w:lang w:val="es-CL"/>
        </w:rPr>
      </w:pPr>
    </w:p>
    <w:p w14:paraId="2F5FA6CA" w14:textId="4C791C12" w:rsidR="00035331" w:rsidRPr="007E7E4B" w:rsidRDefault="00035331" w:rsidP="00035331">
      <w:pPr>
        <w:rPr>
          <w:lang w:val="es-CL"/>
        </w:rPr>
      </w:pPr>
    </w:p>
    <w:p w14:paraId="06E1D956" w14:textId="77777777" w:rsidR="00035331" w:rsidRPr="007E7E4B" w:rsidRDefault="00035331" w:rsidP="00035331">
      <w:pPr>
        <w:rPr>
          <w:lang w:val="es-CL"/>
        </w:rPr>
      </w:pPr>
    </w:p>
    <w:p w14:paraId="4A65CD58" w14:textId="77777777" w:rsidR="00035331" w:rsidRPr="007E7E4B" w:rsidRDefault="00035331" w:rsidP="00035331">
      <w:pPr>
        <w:rPr>
          <w:lang w:val="es-CL"/>
        </w:rPr>
      </w:pPr>
    </w:p>
    <w:p w14:paraId="571E46C8" w14:textId="32F37501" w:rsidR="00035331" w:rsidRPr="007E7E4B" w:rsidRDefault="00035331" w:rsidP="00035331">
      <w:pPr>
        <w:rPr>
          <w:lang w:val="es-CL"/>
        </w:rPr>
      </w:pPr>
    </w:p>
    <w:p w14:paraId="52CDF175" w14:textId="5C3D01B2" w:rsidR="00035331" w:rsidRPr="007E7E4B" w:rsidRDefault="00035331" w:rsidP="00035331">
      <w:pPr>
        <w:rPr>
          <w:lang w:val="es-CL"/>
        </w:rPr>
      </w:pPr>
    </w:p>
    <w:p w14:paraId="58067558" w14:textId="2A5187AD" w:rsidR="00035331" w:rsidRPr="007E7E4B" w:rsidRDefault="00035331" w:rsidP="00035331">
      <w:pPr>
        <w:rPr>
          <w:lang w:val="es-CL"/>
        </w:rPr>
      </w:pPr>
    </w:p>
    <w:p w14:paraId="7D5E7963" w14:textId="216CFE91" w:rsidR="00035331" w:rsidRPr="007E7E4B" w:rsidRDefault="00035331" w:rsidP="00035331">
      <w:pPr>
        <w:rPr>
          <w:lang w:val="es-CL"/>
        </w:rPr>
      </w:pPr>
    </w:p>
    <w:p w14:paraId="081D68E9" w14:textId="17ABDAE8" w:rsidR="00035331" w:rsidRPr="007E7E4B" w:rsidRDefault="00035331" w:rsidP="00035331">
      <w:pPr>
        <w:rPr>
          <w:lang w:val="es-CL"/>
        </w:rPr>
      </w:pPr>
    </w:p>
    <w:p w14:paraId="3ABBD8E8" w14:textId="23E7DA87" w:rsidR="00035331" w:rsidRPr="007E7E4B" w:rsidRDefault="00035331" w:rsidP="00035331">
      <w:pPr>
        <w:rPr>
          <w:lang w:val="es-CL"/>
        </w:rPr>
      </w:pPr>
    </w:p>
    <w:p w14:paraId="3D4DE194" w14:textId="77777777" w:rsidR="00035331" w:rsidRPr="007E7E4B" w:rsidRDefault="00035331" w:rsidP="00035331">
      <w:pPr>
        <w:rPr>
          <w:lang w:val="es-CL"/>
        </w:rPr>
      </w:pPr>
    </w:p>
    <w:p w14:paraId="22F7FD43" w14:textId="77777777" w:rsidR="00035331" w:rsidRPr="007E7E4B" w:rsidRDefault="00035331" w:rsidP="00035331">
      <w:pPr>
        <w:rPr>
          <w:lang w:val="es-CL"/>
        </w:rPr>
      </w:pPr>
    </w:p>
    <w:p w14:paraId="223497FE" w14:textId="77777777" w:rsidR="00035331" w:rsidRPr="007E7E4B" w:rsidRDefault="00035331" w:rsidP="00035331">
      <w:pPr>
        <w:rPr>
          <w:lang w:val="es-CL"/>
        </w:rPr>
      </w:pPr>
    </w:p>
    <w:p w14:paraId="6173CDD4" w14:textId="77777777" w:rsidR="00035331" w:rsidRPr="007E7E4B" w:rsidRDefault="00035331" w:rsidP="00035331">
      <w:pPr>
        <w:rPr>
          <w:lang w:val="es-CL"/>
        </w:rPr>
      </w:pPr>
    </w:p>
    <w:p w14:paraId="11BC9FF9" w14:textId="77777777" w:rsidR="00035331" w:rsidRPr="007E7E4B" w:rsidRDefault="00035331" w:rsidP="00035331">
      <w:pPr>
        <w:rPr>
          <w:lang w:val="es-CL"/>
        </w:rPr>
      </w:pPr>
    </w:p>
    <w:p w14:paraId="376F1A53" w14:textId="77777777" w:rsidR="00035331" w:rsidRPr="007E7E4B" w:rsidRDefault="00035331" w:rsidP="00035331">
      <w:pPr>
        <w:rPr>
          <w:lang w:val="es-CL"/>
        </w:rPr>
      </w:pPr>
    </w:p>
    <w:p w14:paraId="278606DC" w14:textId="77777777" w:rsidR="00035331" w:rsidRPr="007E7E4B" w:rsidRDefault="00035331" w:rsidP="00035331">
      <w:pPr>
        <w:rPr>
          <w:lang w:val="es-CL"/>
        </w:rPr>
      </w:pPr>
    </w:p>
    <w:p w14:paraId="3A3EC761" w14:textId="77777777" w:rsidR="00035331" w:rsidRPr="007E7E4B" w:rsidRDefault="00035331" w:rsidP="00035331">
      <w:pPr>
        <w:rPr>
          <w:lang w:val="es-CL"/>
        </w:rPr>
      </w:pPr>
    </w:p>
    <w:p w14:paraId="0EE1E9DC" w14:textId="77777777" w:rsidR="00035331" w:rsidRPr="007E7E4B" w:rsidRDefault="00035331" w:rsidP="00035331">
      <w:pPr>
        <w:rPr>
          <w:lang w:val="es-CL"/>
        </w:rPr>
      </w:pPr>
    </w:p>
    <w:p w14:paraId="116EAB3F" w14:textId="77777777" w:rsidR="00035331" w:rsidRPr="007E7E4B" w:rsidRDefault="00035331" w:rsidP="00035331">
      <w:pPr>
        <w:rPr>
          <w:lang w:val="es-CL"/>
        </w:rPr>
      </w:pPr>
    </w:p>
    <w:p w14:paraId="37083CC8" w14:textId="77777777" w:rsidR="00035331" w:rsidRPr="007E7E4B" w:rsidRDefault="00035331" w:rsidP="00035331">
      <w:pPr>
        <w:rPr>
          <w:lang w:val="es-CL"/>
        </w:rPr>
      </w:pPr>
    </w:p>
    <w:p w14:paraId="629D3FCF" w14:textId="77777777" w:rsidR="00035331" w:rsidRPr="007E7E4B" w:rsidRDefault="00035331" w:rsidP="00035331">
      <w:pPr>
        <w:rPr>
          <w:lang w:val="es-CL"/>
        </w:rPr>
      </w:pPr>
    </w:p>
    <w:p w14:paraId="03008C16" w14:textId="77777777" w:rsidR="00035331" w:rsidRPr="007E7E4B" w:rsidRDefault="00035331" w:rsidP="00035331">
      <w:pPr>
        <w:rPr>
          <w:lang w:val="es-CL"/>
        </w:rPr>
      </w:pPr>
    </w:p>
    <w:p w14:paraId="0475F496" w14:textId="77777777" w:rsidR="00035331" w:rsidRPr="007E7E4B" w:rsidRDefault="00035331" w:rsidP="00035331">
      <w:pPr>
        <w:rPr>
          <w:lang w:val="es-CL"/>
        </w:rPr>
      </w:pPr>
    </w:p>
    <w:p w14:paraId="5028D71F" w14:textId="77777777" w:rsidR="00035331" w:rsidRPr="007E7E4B" w:rsidRDefault="00035331" w:rsidP="00035331">
      <w:pPr>
        <w:rPr>
          <w:lang w:val="es-CL"/>
        </w:rPr>
      </w:pPr>
    </w:p>
    <w:p w14:paraId="08904EF1" w14:textId="23312036" w:rsidR="00035331" w:rsidRPr="007E7E4B" w:rsidRDefault="00035331" w:rsidP="00035331">
      <w:pPr>
        <w:tabs>
          <w:tab w:val="left" w:pos="7688"/>
        </w:tabs>
        <w:rPr>
          <w:lang w:val="es-CL"/>
        </w:rPr>
      </w:pPr>
      <w:r w:rsidRPr="007E7E4B">
        <w:rPr>
          <w:lang w:val="es-CL"/>
        </w:rPr>
        <w:tab/>
      </w:r>
    </w:p>
    <w:p w14:paraId="4F6DB852" w14:textId="77777777" w:rsidR="00035331" w:rsidRPr="007E7E4B" w:rsidRDefault="00035331" w:rsidP="00035331">
      <w:pPr>
        <w:tabs>
          <w:tab w:val="left" w:pos="7688"/>
        </w:tabs>
        <w:rPr>
          <w:lang w:val="es-CL"/>
        </w:rPr>
      </w:pPr>
    </w:p>
    <w:p w14:paraId="535C6DD5" w14:textId="77777777" w:rsidR="00035331" w:rsidRPr="007E7E4B" w:rsidRDefault="00035331" w:rsidP="00035331">
      <w:pPr>
        <w:tabs>
          <w:tab w:val="left" w:pos="7688"/>
        </w:tabs>
        <w:rPr>
          <w:lang w:val="es-CL"/>
        </w:rPr>
      </w:pPr>
    </w:p>
    <w:p w14:paraId="259839E0" w14:textId="77777777" w:rsidR="00035331" w:rsidRPr="007E7E4B" w:rsidRDefault="00035331" w:rsidP="00035331">
      <w:pPr>
        <w:tabs>
          <w:tab w:val="left" w:pos="7688"/>
        </w:tabs>
        <w:rPr>
          <w:lang w:val="es-CL"/>
        </w:rPr>
      </w:pPr>
    </w:p>
    <w:p w14:paraId="4A4B8839" w14:textId="77777777" w:rsidR="00035331" w:rsidRPr="007E7E4B" w:rsidRDefault="00035331" w:rsidP="00035331">
      <w:pPr>
        <w:tabs>
          <w:tab w:val="left" w:pos="7688"/>
        </w:tabs>
        <w:rPr>
          <w:lang w:val="es-CL"/>
        </w:rPr>
      </w:pPr>
    </w:p>
    <w:p w14:paraId="31BF4E26" w14:textId="77777777" w:rsidR="00035331" w:rsidRPr="007E7E4B" w:rsidRDefault="00035331" w:rsidP="00035331">
      <w:pPr>
        <w:tabs>
          <w:tab w:val="left" w:pos="7688"/>
        </w:tabs>
        <w:rPr>
          <w:lang w:val="es-CL"/>
        </w:rPr>
      </w:pPr>
    </w:p>
    <w:p w14:paraId="2FBB83B3" w14:textId="13331442" w:rsidR="00035331" w:rsidRPr="007E7E4B" w:rsidRDefault="00035331" w:rsidP="00035331">
      <w:pPr>
        <w:tabs>
          <w:tab w:val="left" w:pos="7688"/>
        </w:tabs>
        <w:rPr>
          <w:b/>
          <w:bCs/>
          <w:lang w:val="es-CL"/>
        </w:rPr>
      </w:pPr>
      <w:r w:rsidRPr="007E7E4B">
        <w:rPr>
          <w:b/>
          <w:bCs/>
          <w:lang w:val="es-CL"/>
        </w:rPr>
        <w:lastRenderedPageBreak/>
        <w:t>Administrador (Pagina Web):</w:t>
      </w:r>
    </w:p>
    <w:p w14:paraId="5927254F" w14:textId="1F7342EB" w:rsidR="00035331" w:rsidRPr="007E7E4B" w:rsidRDefault="00035331" w:rsidP="00035331">
      <w:pPr>
        <w:rPr>
          <w:lang w:val="es-CL"/>
        </w:rPr>
      </w:pPr>
      <w:r w:rsidRPr="007E7E4B">
        <w:rPr>
          <w:noProof/>
          <w:lang w:val="es-CL"/>
        </w:rPr>
        <w:drawing>
          <wp:inline distT="0" distB="0" distL="0" distR="0" wp14:anchorId="58972FA3" wp14:editId="63627FB9">
            <wp:extent cx="4405023" cy="4881730"/>
            <wp:effectExtent l="0" t="0" r="0" b="0"/>
            <wp:docPr id="1884780387" name="Imagen 7" descr="Diagrama, Dibujo de ingenierí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780387" name="Imagen 7" descr="Diagrama, Dibujo de ingenierí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9697" cy="488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4E212" w14:textId="49A9A22C" w:rsidR="00C0051B" w:rsidRPr="007E7E4B" w:rsidRDefault="00C0051B" w:rsidP="001D43FE">
      <w:pPr>
        <w:pStyle w:val="Textoindependiente"/>
        <w:ind w:left="0"/>
        <w:rPr>
          <w:noProof/>
          <w:lang w:val="es-CL"/>
        </w:rPr>
      </w:pPr>
    </w:p>
    <w:p w14:paraId="062C8DD1" w14:textId="77777777" w:rsidR="00191254" w:rsidRPr="007E7E4B" w:rsidRDefault="00191254" w:rsidP="001D43FE">
      <w:pPr>
        <w:pStyle w:val="Textoindependiente"/>
        <w:ind w:left="0"/>
        <w:rPr>
          <w:noProof/>
          <w:lang w:val="es-CL"/>
        </w:rPr>
      </w:pPr>
    </w:p>
    <w:p w14:paraId="02B1D0B7" w14:textId="77777777" w:rsidR="00075BD0" w:rsidRPr="007E7E4B" w:rsidRDefault="00075BD0" w:rsidP="001D43FE">
      <w:pPr>
        <w:pStyle w:val="Textoindependiente"/>
        <w:ind w:left="0"/>
        <w:rPr>
          <w:noProof/>
          <w:lang w:val="es-CL"/>
        </w:rPr>
      </w:pPr>
    </w:p>
    <w:p w14:paraId="7AA0BFD6" w14:textId="1EA8C070" w:rsidR="006E6A93" w:rsidRPr="007E7E4B" w:rsidRDefault="003F25BE" w:rsidP="00A93783">
      <w:pPr>
        <w:pStyle w:val="EstiloTtulo2VerdanaJustificado"/>
        <w:rPr>
          <w:noProof/>
          <w:lang w:val="es-CL"/>
        </w:rPr>
      </w:pPr>
      <w:bookmarkStart w:id="25" w:name="_Toc84537091"/>
      <w:r w:rsidRPr="007E7E4B">
        <w:rPr>
          <w:noProof/>
          <w:lang w:val="es-CL"/>
        </w:rPr>
        <w:t>Casos de Uso</w:t>
      </w:r>
      <w:r w:rsidR="00FC4743" w:rsidRPr="007E7E4B">
        <w:rPr>
          <w:noProof/>
          <w:lang w:val="es-CL"/>
        </w:rPr>
        <w:t>s</w:t>
      </w:r>
      <w:r w:rsidR="00B0426C" w:rsidRPr="007E7E4B">
        <w:rPr>
          <w:noProof/>
          <w:lang w:val="es-CL"/>
        </w:rPr>
        <w:t xml:space="preserve"> Extendido</w:t>
      </w:r>
      <w:r w:rsidR="00FC4743" w:rsidRPr="007E7E4B">
        <w:rPr>
          <w:noProof/>
          <w:lang w:val="es-CL"/>
        </w:rPr>
        <w:t>s</w:t>
      </w:r>
      <w:bookmarkEnd w:id="25"/>
      <w:r w:rsidRPr="007E7E4B">
        <w:rPr>
          <w:noProof/>
          <w:lang w:val="es-CL"/>
        </w:rPr>
        <w:t xml:space="preserve"> </w:t>
      </w:r>
    </w:p>
    <w:p w14:paraId="03EC8044" w14:textId="523FEC82" w:rsidR="003F25BE" w:rsidRPr="007E7E4B" w:rsidRDefault="00086B03" w:rsidP="003F25BE">
      <w:pPr>
        <w:jc w:val="both"/>
        <w:rPr>
          <w:noProof/>
          <w:lang w:val="es-CL"/>
        </w:rPr>
      </w:pPr>
      <w:r w:rsidRPr="007E7E4B">
        <w:rPr>
          <w:noProof/>
          <w:lang w:val="es-CL"/>
        </w:rPr>
        <w:t>L</w:t>
      </w:r>
      <w:r w:rsidR="003F25BE" w:rsidRPr="007E7E4B">
        <w:rPr>
          <w:noProof/>
          <w:lang w:val="es-CL"/>
        </w:rPr>
        <w:t xml:space="preserve">os casos de uso considerados </w:t>
      </w:r>
      <w:r w:rsidR="00002CC3" w:rsidRPr="007E7E4B">
        <w:rPr>
          <w:noProof/>
          <w:lang w:val="es-CL"/>
        </w:rPr>
        <w:t xml:space="preserve">son </w:t>
      </w:r>
      <w:r w:rsidR="003F25BE" w:rsidRPr="007E7E4B">
        <w:rPr>
          <w:noProof/>
          <w:lang w:val="es-CL"/>
        </w:rPr>
        <w:t>los más relevantes para el desarrollo de la arquitectura</w:t>
      </w:r>
      <w:r w:rsidR="00002CC3" w:rsidRPr="007E7E4B">
        <w:rPr>
          <w:noProof/>
          <w:lang w:val="es-CL"/>
        </w:rPr>
        <w:t xml:space="preserve">. </w:t>
      </w:r>
      <w:r w:rsidR="00450442" w:rsidRPr="007E7E4B">
        <w:rPr>
          <w:noProof/>
          <w:lang w:val="es-CL"/>
        </w:rPr>
        <w:t>Se adjunta el documento o planilla caso uso.</w:t>
      </w:r>
    </w:p>
    <w:p w14:paraId="1DC5BB9A" w14:textId="77777777" w:rsidR="00035331" w:rsidRPr="007E7E4B" w:rsidRDefault="00035331" w:rsidP="003F25BE">
      <w:pPr>
        <w:jc w:val="both"/>
        <w:rPr>
          <w:noProof/>
          <w:lang w:val="es-CL"/>
        </w:rPr>
      </w:pPr>
    </w:p>
    <w:p w14:paraId="1190F4FE" w14:textId="3E6C7F75" w:rsidR="00035331" w:rsidRPr="007E7E4B" w:rsidRDefault="00035331" w:rsidP="00FC4743">
      <w:pPr>
        <w:jc w:val="both"/>
        <w:rPr>
          <w:b/>
          <w:bCs/>
          <w:noProof/>
          <w:lang w:val="es-CL"/>
        </w:rPr>
      </w:pPr>
      <w:r w:rsidRPr="007E7E4B">
        <w:rPr>
          <w:b/>
          <w:bCs/>
          <w:noProof/>
          <w:lang w:val="es-CL"/>
        </w:rPr>
        <w:t>Link para plantilla de caso de uso:</w:t>
      </w:r>
    </w:p>
    <w:p w14:paraId="4A8D95D0" w14:textId="062EB9B4" w:rsidR="00EA1BBF" w:rsidRPr="007E7E4B" w:rsidRDefault="00035331" w:rsidP="003F25BE">
      <w:pPr>
        <w:pStyle w:val="Textoindependiente"/>
        <w:ind w:left="0"/>
        <w:rPr>
          <w:b/>
          <w:bCs/>
          <w:noProof/>
          <w:lang w:val="es-CL"/>
        </w:rPr>
      </w:pPr>
      <w:hyperlink r:id="rId10" w:history="1">
        <w:r w:rsidRPr="007E7E4B">
          <w:rPr>
            <w:rStyle w:val="Hipervnculo"/>
            <w:b/>
            <w:bCs/>
            <w:noProof/>
            <w:lang w:val="es-CL"/>
          </w:rPr>
          <w:t>Documento Caso Uso Extendido.docx - Documentos de Google</w:t>
        </w:r>
      </w:hyperlink>
    </w:p>
    <w:p w14:paraId="4951A777" w14:textId="77777777" w:rsidR="00035331" w:rsidRPr="007E7E4B" w:rsidRDefault="00035331" w:rsidP="003F25BE">
      <w:pPr>
        <w:pStyle w:val="Textoindependiente"/>
        <w:ind w:left="0"/>
        <w:rPr>
          <w:b/>
          <w:bCs/>
          <w:noProof/>
          <w:lang w:val="es-CL"/>
        </w:rPr>
      </w:pPr>
    </w:p>
    <w:p w14:paraId="7C382DA2" w14:textId="203B2DCE" w:rsidR="00D07D63" w:rsidRPr="007E7E4B" w:rsidRDefault="006F457C" w:rsidP="003F25BE">
      <w:pPr>
        <w:pStyle w:val="Textoindependiente"/>
        <w:ind w:left="0"/>
        <w:rPr>
          <w:noProof/>
          <w:lang w:val="es-CL"/>
        </w:rPr>
      </w:pPr>
      <w:r w:rsidRPr="007E7E4B">
        <w:rPr>
          <w:noProof/>
          <w:lang w:val="es-CL"/>
        </w:rPr>
        <w:t xml:space="preserve">A </w:t>
      </w:r>
      <w:r w:rsidR="00D40728" w:rsidRPr="007E7E4B">
        <w:rPr>
          <w:noProof/>
          <w:lang w:val="es-CL"/>
        </w:rPr>
        <w:t>continuación,</w:t>
      </w:r>
      <w:r w:rsidRPr="007E7E4B">
        <w:rPr>
          <w:noProof/>
          <w:lang w:val="es-CL"/>
        </w:rPr>
        <w:t xml:space="preserve"> se listan los casos de uso relevantes, los cuales pueden ser encontrados con su especificación detallada en el documento “Casos de Uso</w:t>
      </w:r>
      <w:r w:rsidR="005A3089" w:rsidRPr="007E7E4B">
        <w:rPr>
          <w:noProof/>
          <w:lang w:val="es-CL"/>
        </w:rPr>
        <w:t xml:space="preserve"> Extendido</w:t>
      </w:r>
      <w:r w:rsidRPr="007E7E4B">
        <w:rPr>
          <w:noProof/>
          <w:lang w:val="es-CL"/>
        </w:rPr>
        <w:t>”.</w:t>
      </w:r>
    </w:p>
    <w:tbl>
      <w:tblPr>
        <w:tblpPr w:leftFromText="141" w:rightFromText="141" w:vertAnchor="text" w:horzAnchor="margin" w:tblpY="-54"/>
        <w:tblW w:w="871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62"/>
        <w:gridCol w:w="4762"/>
        <w:gridCol w:w="1701"/>
        <w:gridCol w:w="992"/>
      </w:tblGrid>
      <w:tr w:rsidR="009650A5" w:rsidRPr="007E7E4B" w14:paraId="7849AC02" w14:textId="77777777">
        <w:trPr>
          <w:trHeight w:val="595"/>
        </w:trPr>
        <w:tc>
          <w:tcPr>
            <w:tcW w:w="1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23BAD65" w14:textId="77777777" w:rsidR="009650A5" w:rsidRPr="007E7E4B" w:rsidRDefault="009650A5" w:rsidP="009650A5">
            <w:pPr>
              <w:widowControl/>
              <w:autoSpaceDE w:val="0"/>
              <w:autoSpaceDN w:val="0"/>
              <w:adjustRightInd w:val="0"/>
              <w:spacing w:line="240" w:lineRule="auto"/>
              <w:jc w:val="center"/>
              <w:rPr>
                <w:rFonts w:cs="Arial"/>
                <w:b/>
                <w:bCs/>
                <w:noProof/>
                <w:color w:val="000080"/>
                <w:sz w:val="16"/>
                <w:szCs w:val="16"/>
                <w:lang w:val="es-CL" w:eastAsia="es-ES"/>
              </w:rPr>
            </w:pPr>
            <w:r w:rsidRPr="007E7E4B">
              <w:rPr>
                <w:rFonts w:cs="Arial"/>
                <w:b/>
                <w:bCs/>
                <w:noProof/>
                <w:color w:val="000080"/>
                <w:sz w:val="16"/>
                <w:szCs w:val="16"/>
                <w:lang w:val="es-CL" w:eastAsia="es-ES"/>
              </w:rPr>
              <w:lastRenderedPageBreak/>
              <w:t>Código</w:t>
            </w:r>
          </w:p>
        </w:tc>
        <w:tc>
          <w:tcPr>
            <w:tcW w:w="47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677B3D1" w14:textId="77777777" w:rsidR="009650A5" w:rsidRPr="007E7E4B" w:rsidRDefault="009650A5" w:rsidP="009650A5">
            <w:pPr>
              <w:widowControl/>
              <w:autoSpaceDE w:val="0"/>
              <w:autoSpaceDN w:val="0"/>
              <w:adjustRightInd w:val="0"/>
              <w:spacing w:line="240" w:lineRule="auto"/>
              <w:jc w:val="center"/>
              <w:rPr>
                <w:rFonts w:cs="Arial"/>
                <w:b/>
                <w:bCs/>
                <w:noProof/>
                <w:color w:val="000080"/>
                <w:sz w:val="16"/>
                <w:szCs w:val="16"/>
                <w:lang w:val="es-CL" w:eastAsia="es-ES"/>
              </w:rPr>
            </w:pPr>
            <w:r w:rsidRPr="007E7E4B">
              <w:rPr>
                <w:rFonts w:cs="Arial"/>
                <w:b/>
                <w:bCs/>
                <w:noProof/>
                <w:color w:val="000080"/>
                <w:sz w:val="16"/>
                <w:szCs w:val="16"/>
                <w:lang w:val="es-CL" w:eastAsia="es-ES"/>
              </w:rPr>
              <w:t>Nombre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93A0E47" w14:textId="77777777" w:rsidR="009650A5" w:rsidRPr="007E7E4B" w:rsidRDefault="00002585" w:rsidP="009650A5">
            <w:pPr>
              <w:widowControl/>
              <w:autoSpaceDE w:val="0"/>
              <w:autoSpaceDN w:val="0"/>
              <w:adjustRightInd w:val="0"/>
              <w:spacing w:line="240" w:lineRule="auto"/>
              <w:jc w:val="center"/>
              <w:rPr>
                <w:rFonts w:cs="Arial"/>
                <w:b/>
                <w:bCs/>
                <w:noProof/>
                <w:color w:val="000080"/>
                <w:sz w:val="16"/>
                <w:szCs w:val="16"/>
                <w:lang w:val="es-CL" w:eastAsia="es-ES"/>
              </w:rPr>
            </w:pPr>
            <w:r w:rsidRPr="007E7E4B">
              <w:rPr>
                <w:rFonts w:cs="Arial"/>
                <w:b/>
                <w:bCs/>
                <w:noProof/>
                <w:color w:val="000080"/>
                <w:sz w:val="16"/>
                <w:szCs w:val="16"/>
                <w:lang w:val="es-CL" w:eastAsia="es-ES"/>
              </w:rPr>
              <w:t>Actores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34279DC" w14:textId="77777777" w:rsidR="009650A5" w:rsidRPr="007E7E4B" w:rsidRDefault="009650A5" w:rsidP="009650A5">
            <w:pPr>
              <w:widowControl/>
              <w:autoSpaceDE w:val="0"/>
              <w:autoSpaceDN w:val="0"/>
              <w:adjustRightInd w:val="0"/>
              <w:spacing w:line="240" w:lineRule="auto"/>
              <w:jc w:val="center"/>
              <w:rPr>
                <w:rFonts w:cs="Arial"/>
                <w:b/>
                <w:bCs/>
                <w:noProof/>
                <w:color w:val="000080"/>
                <w:sz w:val="16"/>
                <w:szCs w:val="16"/>
                <w:lang w:val="es-CL" w:eastAsia="es-ES"/>
              </w:rPr>
            </w:pPr>
            <w:r w:rsidRPr="007E7E4B">
              <w:rPr>
                <w:rFonts w:cs="Arial"/>
                <w:b/>
                <w:bCs/>
                <w:noProof/>
                <w:color w:val="000080"/>
                <w:sz w:val="16"/>
                <w:szCs w:val="16"/>
                <w:lang w:val="es-CL" w:eastAsia="es-ES"/>
              </w:rPr>
              <w:t>Prioridad</w:t>
            </w:r>
          </w:p>
        </w:tc>
      </w:tr>
      <w:tr w:rsidR="009650A5" w:rsidRPr="007E7E4B" w14:paraId="0FDB2E23" w14:textId="77777777">
        <w:trPr>
          <w:trHeight w:val="247"/>
        </w:trPr>
        <w:tc>
          <w:tcPr>
            <w:tcW w:w="1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D58C6AE" w14:textId="77777777" w:rsidR="009650A5" w:rsidRPr="007E7E4B" w:rsidRDefault="009650A5" w:rsidP="00160431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</w:pPr>
            <w:r w:rsidRPr="007E7E4B"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  <w:t>CU-001</w:t>
            </w:r>
          </w:p>
        </w:tc>
        <w:tc>
          <w:tcPr>
            <w:tcW w:w="47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1CAE817" w14:textId="77777777" w:rsidR="009650A5" w:rsidRPr="007E7E4B" w:rsidRDefault="0046355E" w:rsidP="00160431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</w:pPr>
            <w:r w:rsidRPr="007E7E4B"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  <w:t>Autentificar Usuario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0367CE5" w14:textId="77777777" w:rsidR="009650A5" w:rsidRPr="007E7E4B" w:rsidRDefault="0046355E" w:rsidP="00160431">
            <w:pPr>
              <w:widowControl/>
              <w:autoSpaceDE w:val="0"/>
              <w:autoSpaceDN w:val="0"/>
              <w:adjustRightInd w:val="0"/>
              <w:spacing w:line="240" w:lineRule="auto"/>
              <w:jc w:val="center"/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</w:pPr>
            <w:r w:rsidRPr="007E7E4B"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  <w:t>Todos los usuarios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5621C0F" w14:textId="77777777" w:rsidR="009650A5" w:rsidRPr="007E7E4B" w:rsidRDefault="0046355E" w:rsidP="00160431">
            <w:pPr>
              <w:widowControl/>
              <w:autoSpaceDE w:val="0"/>
              <w:autoSpaceDN w:val="0"/>
              <w:adjustRightInd w:val="0"/>
              <w:spacing w:line="240" w:lineRule="auto"/>
              <w:jc w:val="center"/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</w:pPr>
            <w:r w:rsidRPr="007E7E4B"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  <w:t>Media</w:t>
            </w:r>
          </w:p>
        </w:tc>
      </w:tr>
      <w:tr w:rsidR="009650A5" w:rsidRPr="007E7E4B" w14:paraId="111AB06D" w14:textId="77777777">
        <w:trPr>
          <w:trHeight w:val="247"/>
        </w:trPr>
        <w:tc>
          <w:tcPr>
            <w:tcW w:w="1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685C184" w14:textId="380EC9E9" w:rsidR="009650A5" w:rsidRPr="007E7E4B" w:rsidRDefault="000E1C0D" w:rsidP="00160431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</w:pPr>
            <w:r w:rsidRPr="007E7E4B"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  <w:t>CU-002</w:t>
            </w:r>
          </w:p>
        </w:tc>
        <w:tc>
          <w:tcPr>
            <w:tcW w:w="47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45DC5C3" w14:textId="53F13B6C" w:rsidR="009650A5" w:rsidRPr="007E7E4B" w:rsidRDefault="000E1C0D" w:rsidP="00160431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</w:pPr>
            <w:r w:rsidRPr="007E7E4B"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  <w:t>Registrarse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C789765" w14:textId="2B1A05C7" w:rsidR="009650A5" w:rsidRPr="007E7E4B" w:rsidRDefault="000E1C0D" w:rsidP="00160431">
            <w:pPr>
              <w:widowControl/>
              <w:autoSpaceDE w:val="0"/>
              <w:autoSpaceDN w:val="0"/>
              <w:adjustRightInd w:val="0"/>
              <w:spacing w:line="240" w:lineRule="auto"/>
              <w:jc w:val="center"/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</w:pPr>
            <w:r w:rsidRPr="007E7E4B"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  <w:t>Usuario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954B119" w14:textId="3E07682E" w:rsidR="009650A5" w:rsidRPr="007E7E4B" w:rsidRDefault="00903212" w:rsidP="00160431">
            <w:pPr>
              <w:widowControl/>
              <w:autoSpaceDE w:val="0"/>
              <w:autoSpaceDN w:val="0"/>
              <w:adjustRightInd w:val="0"/>
              <w:spacing w:line="240" w:lineRule="auto"/>
              <w:jc w:val="center"/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</w:pPr>
            <w:r w:rsidRPr="007E7E4B"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  <w:t>Alta</w:t>
            </w:r>
          </w:p>
        </w:tc>
      </w:tr>
      <w:tr w:rsidR="009650A5" w:rsidRPr="007E7E4B" w14:paraId="394D854B" w14:textId="77777777">
        <w:trPr>
          <w:trHeight w:val="247"/>
        </w:trPr>
        <w:tc>
          <w:tcPr>
            <w:tcW w:w="1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7EEFCBF" w14:textId="56DE9A38" w:rsidR="009650A5" w:rsidRPr="007E7E4B" w:rsidRDefault="000E1C0D" w:rsidP="00160431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</w:pPr>
            <w:r w:rsidRPr="007E7E4B"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  <w:t>CU-003</w:t>
            </w:r>
          </w:p>
        </w:tc>
        <w:tc>
          <w:tcPr>
            <w:tcW w:w="47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662F93D" w14:textId="77D7C37D" w:rsidR="009650A5" w:rsidRPr="007E7E4B" w:rsidRDefault="00160431" w:rsidP="00160431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</w:pPr>
            <w:r w:rsidRPr="007E7E4B"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  <w:t>Localizar Producto en Supermercado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E006870" w14:textId="3B2489D5" w:rsidR="009650A5" w:rsidRPr="007E7E4B" w:rsidRDefault="00160431" w:rsidP="00160431">
            <w:pPr>
              <w:widowControl/>
              <w:autoSpaceDE w:val="0"/>
              <w:autoSpaceDN w:val="0"/>
              <w:adjustRightInd w:val="0"/>
              <w:spacing w:line="240" w:lineRule="auto"/>
              <w:jc w:val="center"/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</w:pPr>
            <w:r w:rsidRPr="007E7E4B"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  <w:t>Usuario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0B34AE8" w14:textId="5179274C" w:rsidR="009650A5" w:rsidRPr="007E7E4B" w:rsidRDefault="00160431" w:rsidP="00160431">
            <w:pPr>
              <w:widowControl/>
              <w:autoSpaceDE w:val="0"/>
              <w:autoSpaceDN w:val="0"/>
              <w:adjustRightInd w:val="0"/>
              <w:spacing w:line="240" w:lineRule="auto"/>
              <w:jc w:val="center"/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</w:pPr>
            <w:r w:rsidRPr="007E7E4B"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  <w:t>Alta</w:t>
            </w:r>
          </w:p>
        </w:tc>
      </w:tr>
      <w:tr w:rsidR="00AE09C8" w:rsidRPr="007E7E4B" w14:paraId="286411FA" w14:textId="77777777">
        <w:trPr>
          <w:trHeight w:val="247"/>
        </w:trPr>
        <w:tc>
          <w:tcPr>
            <w:tcW w:w="1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DFF4E02" w14:textId="1F250CF1" w:rsidR="00AE09C8" w:rsidRPr="007E7E4B" w:rsidRDefault="00160431" w:rsidP="00160431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</w:pPr>
            <w:r w:rsidRPr="007E7E4B"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  <w:t>CU-006</w:t>
            </w:r>
          </w:p>
        </w:tc>
        <w:tc>
          <w:tcPr>
            <w:tcW w:w="47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66092AB" w14:textId="6A4ADF83" w:rsidR="00AE09C8" w:rsidRPr="007E7E4B" w:rsidRDefault="00160431" w:rsidP="00160431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</w:pPr>
            <w:r w:rsidRPr="007E7E4B"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  <w:t>Explorar Catálogo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1E79258" w14:textId="1AF6F680" w:rsidR="00AE09C8" w:rsidRPr="007E7E4B" w:rsidRDefault="00160431" w:rsidP="00160431">
            <w:pPr>
              <w:widowControl/>
              <w:autoSpaceDE w:val="0"/>
              <w:autoSpaceDN w:val="0"/>
              <w:adjustRightInd w:val="0"/>
              <w:spacing w:line="240" w:lineRule="auto"/>
              <w:jc w:val="center"/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</w:pPr>
            <w:r w:rsidRPr="007E7E4B"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  <w:t>Usuario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BE62D48" w14:textId="582C510E" w:rsidR="00AE09C8" w:rsidRPr="007E7E4B" w:rsidRDefault="00160431" w:rsidP="00160431">
            <w:pPr>
              <w:widowControl/>
              <w:autoSpaceDE w:val="0"/>
              <w:autoSpaceDN w:val="0"/>
              <w:adjustRightInd w:val="0"/>
              <w:spacing w:line="240" w:lineRule="auto"/>
              <w:jc w:val="center"/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</w:pPr>
            <w:r w:rsidRPr="007E7E4B"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  <w:t>Alta</w:t>
            </w:r>
          </w:p>
        </w:tc>
      </w:tr>
      <w:tr w:rsidR="00AE09C8" w:rsidRPr="007E7E4B" w14:paraId="13E39EE3" w14:textId="77777777">
        <w:trPr>
          <w:trHeight w:val="247"/>
        </w:trPr>
        <w:tc>
          <w:tcPr>
            <w:tcW w:w="1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2127019" w14:textId="0572BD11" w:rsidR="00AE09C8" w:rsidRPr="007E7E4B" w:rsidRDefault="00160431" w:rsidP="00160431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</w:pPr>
            <w:r w:rsidRPr="007E7E4B"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  <w:t>CU-007</w:t>
            </w:r>
          </w:p>
        </w:tc>
        <w:tc>
          <w:tcPr>
            <w:tcW w:w="47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863457A" w14:textId="3F16CF78" w:rsidR="00AE09C8" w:rsidRPr="007E7E4B" w:rsidRDefault="00160431" w:rsidP="00160431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</w:pPr>
            <w:r w:rsidRPr="007E7E4B"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  <w:t>Buscar Producto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36D1D5B" w14:textId="0F1067D2" w:rsidR="00AE09C8" w:rsidRPr="007E7E4B" w:rsidRDefault="00160431" w:rsidP="00160431">
            <w:pPr>
              <w:widowControl/>
              <w:autoSpaceDE w:val="0"/>
              <w:autoSpaceDN w:val="0"/>
              <w:adjustRightInd w:val="0"/>
              <w:spacing w:line="240" w:lineRule="auto"/>
              <w:jc w:val="center"/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</w:pPr>
            <w:r w:rsidRPr="007E7E4B"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  <w:t>Usuario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C0C0334" w14:textId="328C7E57" w:rsidR="00AE09C8" w:rsidRPr="007E7E4B" w:rsidRDefault="00160431" w:rsidP="00160431">
            <w:pPr>
              <w:widowControl/>
              <w:autoSpaceDE w:val="0"/>
              <w:autoSpaceDN w:val="0"/>
              <w:adjustRightInd w:val="0"/>
              <w:spacing w:line="240" w:lineRule="auto"/>
              <w:jc w:val="center"/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</w:pPr>
            <w:r w:rsidRPr="007E7E4B"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  <w:t>Alta</w:t>
            </w:r>
          </w:p>
        </w:tc>
      </w:tr>
      <w:tr w:rsidR="00AE09C8" w:rsidRPr="007E7E4B" w14:paraId="37605604" w14:textId="77777777">
        <w:trPr>
          <w:trHeight w:val="247"/>
        </w:trPr>
        <w:tc>
          <w:tcPr>
            <w:tcW w:w="1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E531866" w14:textId="1071C692" w:rsidR="00AE09C8" w:rsidRPr="007E7E4B" w:rsidRDefault="00160431" w:rsidP="00160431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</w:pPr>
            <w:r w:rsidRPr="007E7E4B"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  <w:t>CU-008</w:t>
            </w:r>
          </w:p>
        </w:tc>
        <w:tc>
          <w:tcPr>
            <w:tcW w:w="47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4DBC1CA" w14:textId="0ECB3C7F" w:rsidR="00AE09C8" w:rsidRPr="007E7E4B" w:rsidRDefault="00160431" w:rsidP="00160431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</w:pPr>
            <w:r w:rsidRPr="007E7E4B"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  <w:t>Ver Detalle y Ubicación en Tienda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DA66030" w14:textId="23FE1CA3" w:rsidR="00AE09C8" w:rsidRPr="007E7E4B" w:rsidRDefault="00160431" w:rsidP="00160431">
            <w:pPr>
              <w:widowControl/>
              <w:autoSpaceDE w:val="0"/>
              <w:autoSpaceDN w:val="0"/>
              <w:adjustRightInd w:val="0"/>
              <w:spacing w:line="240" w:lineRule="auto"/>
              <w:jc w:val="center"/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</w:pPr>
            <w:r w:rsidRPr="007E7E4B"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  <w:t>Usuario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2C4EA60" w14:textId="7418AC8F" w:rsidR="00AE09C8" w:rsidRPr="007E7E4B" w:rsidRDefault="00160431" w:rsidP="00160431">
            <w:pPr>
              <w:widowControl/>
              <w:autoSpaceDE w:val="0"/>
              <w:autoSpaceDN w:val="0"/>
              <w:adjustRightInd w:val="0"/>
              <w:spacing w:line="240" w:lineRule="auto"/>
              <w:jc w:val="center"/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</w:pPr>
            <w:r w:rsidRPr="007E7E4B"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  <w:t>Alta</w:t>
            </w:r>
          </w:p>
        </w:tc>
      </w:tr>
      <w:tr w:rsidR="00AE09C8" w:rsidRPr="007E7E4B" w14:paraId="5B21B053" w14:textId="77777777">
        <w:trPr>
          <w:trHeight w:val="247"/>
        </w:trPr>
        <w:tc>
          <w:tcPr>
            <w:tcW w:w="1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5D0BBF0" w14:textId="518D2C12" w:rsidR="00AE09C8" w:rsidRPr="007E7E4B" w:rsidRDefault="00160431" w:rsidP="00160431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</w:pPr>
            <w:r w:rsidRPr="007E7E4B"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  <w:t>CU-012</w:t>
            </w:r>
          </w:p>
        </w:tc>
        <w:tc>
          <w:tcPr>
            <w:tcW w:w="47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3C6898E" w14:textId="2C621176" w:rsidR="00AE09C8" w:rsidRPr="007E7E4B" w:rsidRDefault="00160431" w:rsidP="00160431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</w:pPr>
            <w:r w:rsidRPr="007E7E4B"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  <w:t>Gestionar Usuarios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297DC3C" w14:textId="57F40219" w:rsidR="00AE09C8" w:rsidRPr="007E7E4B" w:rsidRDefault="00160431" w:rsidP="00160431">
            <w:pPr>
              <w:widowControl/>
              <w:autoSpaceDE w:val="0"/>
              <w:autoSpaceDN w:val="0"/>
              <w:adjustRightInd w:val="0"/>
              <w:spacing w:line="240" w:lineRule="auto"/>
              <w:jc w:val="center"/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</w:pPr>
            <w:r w:rsidRPr="007E7E4B"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  <w:t>Administrador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6E8C6DB" w14:textId="2291E827" w:rsidR="00AE09C8" w:rsidRPr="007E7E4B" w:rsidRDefault="00160431" w:rsidP="00160431">
            <w:pPr>
              <w:widowControl/>
              <w:autoSpaceDE w:val="0"/>
              <w:autoSpaceDN w:val="0"/>
              <w:adjustRightInd w:val="0"/>
              <w:spacing w:line="240" w:lineRule="auto"/>
              <w:jc w:val="center"/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</w:pPr>
            <w:r w:rsidRPr="007E7E4B"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  <w:t>Alta</w:t>
            </w:r>
          </w:p>
        </w:tc>
      </w:tr>
      <w:tr w:rsidR="00AE09C8" w:rsidRPr="007E7E4B" w14:paraId="2251911F" w14:textId="77777777">
        <w:trPr>
          <w:trHeight w:val="247"/>
        </w:trPr>
        <w:tc>
          <w:tcPr>
            <w:tcW w:w="1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676483B" w14:textId="7892912B" w:rsidR="00AE09C8" w:rsidRPr="007E7E4B" w:rsidRDefault="00160431" w:rsidP="00160431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</w:pPr>
            <w:r w:rsidRPr="007E7E4B"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  <w:t>CU-013</w:t>
            </w:r>
          </w:p>
        </w:tc>
        <w:tc>
          <w:tcPr>
            <w:tcW w:w="47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2BDBE5F" w14:textId="5C213C5E" w:rsidR="00AE09C8" w:rsidRPr="007E7E4B" w:rsidRDefault="00160431" w:rsidP="00160431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</w:pPr>
            <w:r w:rsidRPr="007E7E4B"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  <w:t>Gestionar Roles y Permisos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43D3287" w14:textId="06CEB237" w:rsidR="00AE09C8" w:rsidRPr="007E7E4B" w:rsidRDefault="00160431" w:rsidP="00160431">
            <w:pPr>
              <w:widowControl/>
              <w:autoSpaceDE w:val="0"/>
              <w:autoSpaceDN w:val="0"/>
              <w:adjustRightInd w:val="0"/>
              <w:spacing w:line="240" w:lineRule="auto"/>
              <w:jc w:val="center"/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</w:pPr>
            <w:r w:rsidRPr="007E7E4B"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  <w:t>Administrador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AC85429" w14:textId="7F7270DE" w:rsidR="00AE09C8" w:rsidRPr="007E7E4B" w:rsidRDefault="00160431" w:rsidP="00160431">
            <w:pPr>
              <w:widowControl/>
              <w:autoSpaceDE w:val="0"/>
              <w:autoSpaceDN w:val="0"/>
              <w:adjustRightInd w:val="0"/>
              <w:spacing w:line="240" w:lineRule="auto"/>
              <w:jc w:val="center"/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</w:pPr>
            <w:r w:rsidRPr="007E7E4B"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  <w:t>Alta</w:t>
            </w:r>
          </w:p>
        </w:tc>
      </w:tr>
      <w:tr w:rsidR="00AE09C8" w:rsidRPr="007E7E4B" w14:paraId="69EF1274" w14:textId="77777777">
        <w:trPr>
          <w:trHeight w:val="247"/>
        </w:trPr>
        <w:tc>
          <w:tcPr>
            <w:tcW w:w="1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E391F37" w14:textId="068E03FB" w:rsidR="00AE09C8" w:rsidRPr="007E7E4B" w:rsidRDefault="00160431" w:rsidP="00160431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</w:pPr>
            <w:r w:rsidRPr="007E7E4B"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  <w:t>CU-014</w:t>
            </w:r>
          </w:p>
        </w:tc>
        <w:tc>
          <w:tcPr>
            <w:tcW w:w="47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06F495C" w14:textId="60D5119E" w:rsidR="00AE09C8" w:rsidRPr="007E7E4B" w:rsidRDefault="00160431" w:rsidP="00160431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</w:pPr>
            <w:r w:rsidRPr="007E7E4B"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  <w:t>Administrar Catálogo de Productos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85E3A18" w14:textId="0570F2AF" w:rsidR="00AE09C8" w:rsidRPr="007E7E4B" w:rsidRDefault="00160431" w:rsidP="00160431">
            <w:pPr>
              <w:widowControl/>
              <w:autoSpaceDE w:val="0"/>
              <w:autoSpaceDN w:val="0"/>
              <w:adjustRightInd w:val="0"/>
              <w:spacing w:line="240" w:lineRule="auto"/>
              <w:jc w:val="center"/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</w:pPr>
            <w:r w:rsidRPr="007E7E4B"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  <w:t>Administrador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1E7853B" w14:textId="19703091" w:rsidR="00AE09C8" w:rsidRPr="007E7E4B" w:rsidRDefault="00160431" w:rsidP="00160431">
            <w:pPr>
              <w:widowControl/>
              <w:autoSpaceDE w:val="0"/>
              <w:autoSpaceDN w:val="0"/>
              <w:adjustRightInd w:val="0"/>
              <w:spacing w:line="240" w:lineRule="auto"/>
              <w:jc w:val="center"/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</w:pPr>
            <w:r w:rsidRPr="007E7E4B"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  <w:t>Alta</w:t>
            </w:r>
          </w:p>
        </w:tc>
      </w:tr>
      <w:tr w:rsidR="00AE09C8" w:rsidRPr="007E7E4B" w14:paraId="5D28EB99" w14:textId="77777777">
        <w:trPr>
          <w:trHeight w:val="247"/>
        </w:trPr>
        <w:tc>
          <w:tcPr>
            <w:tcW w:w="1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3A3ED2C" w14:textId="4595AAA4" w:rsidR="00AE09C8" w:rsidRPr="007E7E4B" w:rsidRDefault="00160431" w:rsidP="00160431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</w:pPr>
            <w:r w:rsidRPr="007E7E4B"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  <w:t>CU-016</w:t>
            </w:r>
          </w:p>
        </w:tc>
        <w:tc>
          <w:tcPr>
            <w:tcW w:w="47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2CE5C39" w14:textId="7C474376" w:rsidR="00AE09C8" w:rsidRPr="007E7E4B" w:rsidRDefault="00160431" w:rsidP="00160431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</w:pPr>
            <w:r w:rsidRPr="007E7E4B"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  <w:t>Exportar Reportes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1B4A2C5" w14:textId="34128BDB" w:rsidR="00AE09C8" w:rsidRPr="007E7E4B" w:rsidRDefault="00160431" w:rsidP="00160431">
            <w:pPr>
              <w:widowControl/>
              <w:autoSpaceDE w:val="0"/>
              <w:autoSpaceDN w:val="0"/>
              <w:adjustRightInd w:val="0"/>
              <w:spacing w:line="240" w:lineRule="auto"/>
              <w:jc w:val="center"/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</w:pPr>
            <w:r w:rsidRPr="007E7E4B"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  <w:t>Administrador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9D50B8C" w14:textId="4C47D3E2" w:rsidR="00AE09C8" w:rsidRPr="007E7E4B" w:rsidRDefault="00160431" w:rsidP="00160431">
            <w:pPr>
              <w:widowControl/>
              <w:autoSpaceDE w:val="0"/>
              <w:autoSpaceDN w:val="0"/>
              <w:adjustRightInd w:val="0"/>
              <w:spacing w:line="240" w:lineRule="auto"/>
              <w:jc w:val="center"/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</w:pPr>
            <w:r w:rsidRPr="007E7E4B"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  <w:t>Media</w:t>
            </w:r>
          </w:p>
        </w:tc>
      </w:tr>
    </w:tbl>
    <w:p w14:paraId="295AF006" w14:textId="77777777" w:rsidR="006E6A93" w:rsidRPr="007E7E4B" w:rsidRDefault="00835319" w:rsidP="00A93783">
      <w:pPr>
        <w:pStyle w:val="EstiloTtulo2VerdanaJustificado"/>
        <w:rPr>
          <w:noProof/>
          <w:lang w:val="es-CL"/>
        </w:rPr>
      </w:pPr>
      <w:bookmarkStart w:id="26" w:name="_Toc84537092"/>
      <w:r w:rsidRPr="007E7E4B">
        <w:rPr>
          <w:noProof/>
          <w:lang w:val="es-CL"/>
        </w:rPr>
        <w:t>Especificación de los Escenarios de Calidad Relevantes</w:t>
      </w:r>
      <w:bookmarkEnd w:id="26"/>
    </w:p>
    <w:p w14:paraId="20B6CDC7" w14:textId="77777777" w:rsidR="00CD6A9F" w:rsidRPr="007E7E4B" w:rsidRDefault="006372C8" w:rsidP="00CD6A9F">
      <w:pPr>
        <w:jc w:val="both"/>
        <w:rPr>
          <w:noProof/>
          <w:lang w:val="es-CL"/>
        </w:rPr>
      </w:pPr>
      <w:r w:rsidRPr="007E7E4B">
        <w:rPr>
          <w:noProof/>
          <w:lang w:val="es-CL"/>
        </w:rPr>
        <w:t>Después de un análisis en conjunto con los stakeholders, l</w:t>
      </w:r>
      <w:r w:rsidR="00CD6A9F" w:rsidRPr="007E7E4B">
        <w:rPr>
          <w:noProof/>
          <w:lang w:val="es-CL"/>
        </w:rPr>
        <w:t>os escenarios de cal</w:t>
      </w:r>
      <w:r w:rsidR="000F6297" w:rsidRPr="007E7E4B">
        <w:rPr>
          <w:noProof/>
          <w:lang w:val="es-CL"/>
        </w:rPr>
        <w:t>idad se expresan a continuación:</w:t>
      </w:r>
    </w:p>
    <w:p w14:paraId="20011C98" w14:textId="77777777" w:rsidR="00CD6A9F" w:rsidRPr="007E7E4B" w:rsidRDefault="00CD6A9F" w:rsidP="00CD6A9F">
      <w:pPr>
        <w:jc w:val="both"/>
        <w:rPr>
          <w:rFonts w:ascii="Times" w:hAnsi="Times"/>
          <w:noProof/>
          <w:sz w:val="24"/>
          <w:szCs w:val="24"/>
          <w:lang w:val="es-C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79"/>
        <w:gridCol w:w="1673"/>
        <w:gridCol w:w="5476"/>
      </w:tblGrid>
      <w:tr w:rsidR="00A74D41" w:rsidRPr="007E7E4B" w14:paraId="45C0CC71" w14:textId="77777777" w:rsidTr="00A74D41">
        <w:tc>
          <w:tcPr>
            <w:tcW w:w="8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D4C30" w14:textId="1DFD0DAC" w:rsidR="00A74D41" w:rsidRPr="007E7E4B" w:rsidRDefault="00A74D41">
            <w:pPr>
              <w:spacing w:line="240" w:lineRule="auto"/>
              <w:jc w:val="both"/>
              <w:rPr>
                <w:rFonts w:asciiTheme="minorHAnsi" w:hAnsiTheme="minorHAnsi"/>
                <w:lang w:val="es-CL"/>
              </w:rPr>
            </w:pPr>
            <w:r w:rsidRPr="007E7E4B">
              <w:rPr>
                <w:lang w:val="es-CL"/>
              </w:rPr>
              <w:t>Identificador:</w:t>
            </w:r>
            <w:r w:rsidR="009E7879" w:rsidRPr="007E7E4B">
              <w:rPr>
                <w:lang w:val="es-CL"/>
              </w:rPr>
              <w:t xml:space="preserve"> ID-01</w:t>
            </w:r>
          </w:p>
        </w:tc>
      </w:tr>
      <w:tr w:rsidR="00A74D41" w:rsidRPr="007E7E4B" w14:paraId="3B46C673" w14:textId="77777777" w:rsidTr="009E7879">
        <w:tc>
          <w:tcPr>
            <w:tcW w:w="3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FE066" w14:textId="4C44D172" w:rsidR="00A74D41" w:rsidRPr="007E7E4B" w:rsidRDefault="00A74D41">
            <w:pPr>
              <w:spacing w:line="240" w:lineRule="auto"/>
              <w:jc w:val="both"/>
              <w:rPr>
                <w:lang w:val="es-CL"/>
              </w:rPr>
            </w:pPr>
            <w:r w:rsidRPr="007E7E4B">
              <w:rPr>
                <w:lang w:val="es-CL"/>
              </w:rPr>
              <w:t>Escenario(s):</w:t>
            </w:r>
            <w:r w:rsidR="009E7879" w:rsidRPr="007E7E4B">
              <w:rPr>
                <w:lang w:val="es-CL"/>
              </w:rPr>
              <w:t xml:space="preserve"> </w:t>
            </w:r>
          </w:p>
        </w:tc>
        <w:tc>
          <w:tcPr>
            <w:tcW w:w="5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05843" w14:textId="0723E240" w:rsidR="00A74D41" w:rsidRPr="007E7E4B" w:rsidRDefault="009E7879">
            <w:pPr>
              <w:spacing w:line="240" w:lineRule="auto"/>
              <w:jc w:val="both"/>
              <w:rPr>
                <w:lang w:val="es-CL"/>
              </w:rPr>
            </w:pPr>
            <w:r w:rsidRPr="007E7E4B">
              <w:rPr>
                <w:lang w:val="es-CL"/>
              </w:rPr>
              <w:t>CU-001 Autentificar Usuario</w:t>
            </w:r>
          </w:p>
        </w:tc>
      </w:tr>
      <w:tr w:rsidR="00A74D41" w:rsidRPr="007E7E4B" w14:paraId="400A9DB2" w14:textId="77777777" w:rsidTr="009E7879">
        <w:tc>
          <w:tcPr>
            <w:tcW w:w="3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807E4" w14:textId="77777777" w:rsidR="00A74D41" w:rsidRPr="007E7E4B" w:rsidRDefault="00A74D41">
            <w:pPr>
              <w:spacing w:line="240" w:lineRule="auto"/>
              <w:jc w:val="both"/>
              <w:rPr>
                <w:lang w:val="es-CL"/>
              </w:rPr>
            </w:pPr>
            <w:r w:rsidRPr="007E7E4B">
              <w:rPr>
                <w:lang w:val="es-CL"/>
              </w:rPr>
              <w:t>Atributos de Calidad relevantes:</w:t>
            </w:r>
          </w:p>
        </w:tc>
        <w:tc>
          <w:tcPr>
            <w:tcW w:w="5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36EB2" w14:textId="0B8CEBDC" w:rsidR="00A74D41" w:rsidRPr="007E7E4B" w:rsidRDefault="009E7879">
            <w:pPr>
              <w:spacing w:line="240" w:lineRule="auto"/>
              <w:jc w:val="both"/>
              <w:rPr>
                <w:lang w:val="es-CL"/>
              </w:rPr>
            </w:pPr>
            <w:r w:rsidRPr="007E7E4B">
              <w:rPr>
                <w:lang w:val="es-CL"/>
              </w:rPr>
              <w:t>Seguridad, Desempeño, Usabilidad</w:t>
            </w:r>
          </w:p>
        </w:tc>
      </w:tr>
      <w:tr w:rsidR="00A74D41" w:rsidRPr="007E7E4B" w14:paraId="088EEBA1" w14:textId="77777777" w:rsidTr="009E7879">
        <w:tc>
          <w:tcPr>
            <w:tcW w:w="16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09964" w14:textId="77777777" w:rsidR="00A74D41" w:rsidRPr="007E7E4B" w:rsidRDefault="00A74D41">
            <w:pPr>
              <w:spacing w:line="240" w:lineRule="auto"/>
              <w:jc w:val="both"/>
              <w:rPr>
                <w:lang w:val="es-CL"/>
              </w:rPr>
            </w:pPr>
            <w:r w:rsidRPr="007E7E4B">
              <w:rPr>
                <w:lang w:val="es-CL"/>
              </w:rPr>
              <w:t>Componentes del Escenario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98878" w14:textId="77777777" w:rsidR="00A74D41" w:rsidRPr="007E7E4B" w:rsidRDefault="00A74D41">
            <w:pPr>
              <w:spacing w:line="240" w:lineRule="auto"/>
              <w:jc w:val="both"/>
              <w:rPr>
                <w:lang w:val="es-CL"/>
              </w:rPr>
            </w:pPr>
            <w:r w:rsidRPr="007E7E4B">
              <w:rPr>
                <w:lang w:val="es-CL"/>
              </w:rPr>
              <w:t>Estímulos:</w:t>
            </w:r>
          </w:p>
        </w:tc>
        <w:tc>
          <w:tcPr>
            <w:tcW w:w="5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50FE1" w14:textId="308D1A72" w:rsidR="00A74D41" w:rsidRPr="007E7E4B" w:rsidRDefault="009E7879" w:rsidP="009E7879">
            <w:pPr>
              <w:tabs>
                <w:tab w:val="left" w:pos="1327"/>
              </w:tabs>
              <w:spacing w:line="240" w:lineRule="auto"/>
              <w:jc w:val="both"/>
              <w:rPr>
                <w:lang w:val="es-CL"/>
              </w:rPr>
            </w:pPr>
            <w:r w:rsidRPr="007E7E4B">
              <w:rPr>
                <w:lang w:val="es-CL"/>
              </w:rPr>
              <w:t>El usuario ingresa email y contraseña y presiona Ingresar.</w:t>
            </w:r>
          </w:p>
        </w:tc>
      </w:tr>
      <w:tr w:rsidR="00A74D41" w:rsidRPr="007E7E4B" w14:paraId="453671A7" w14:textId="77777777" w:rsidTr="009E787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F23E80" w14:textId="77777777" w:rsidR="00A74D41" w:rsidRPr="007E7E4B" w:rsidRDefault="00A74D41">
            <w:pPr>
              <w:spacing w:line="240" w:lineRule="auto"/>
              <w:rPr>
                <w:sz w:val="22"/>
                <w:szCs w:val="22"/>
                <w:lang w:val="es-CL"/>
              </w:rPr>
            </w:pP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4AB7E" w14:textId="77777777" w:rsidR="00A74D41" w:rsidRPr="007E7E4B" w:rsidRDefault="00A74D41">
            <w:pPr>
              <w:spacing w:line="240" w:lineRule="auto"/>
              <w:jc w:val="both"/>
              <w:rPr>
                <w:lang w:val="es-CL"/>
              </w:rPr>
            </w:pPr>
            <w:r w:rsidRPr="007E7E4B">
              <w:rPr>
                <w:lang w:val="es-CL"/>
              </w:rPr>
              <w:t>Fuente del estimulo</w:t>
            </w:r>
          </w:p>
        </w:tc>
        <w:tc>
          <w:tcPr>
            <w:tcW w:w="5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39EF9" w14:textId="6AE9F5F8" w:rsidR="00A74D41" w:rsidRPr="007E7E4B" w:rsidRDefault="009E7879">
            <w:pPr>
              <w:spacing w:line="240" w:lineRule="auto"/>
              <w:jc w:val="both"/>
              <w:rPr>
                <w:lang w:val="es-CL"/>
              </w:rPr>
            </w:pPr>
            <w:r w:rsidRPr="007E7E4B">
              <w:rPr>
                <w:lang w:val="es-CL"/>
              </w:rPr>
              <w:t>Usuario legítimo (considerar intentos maliciosos).</w:t>
            </w:r>
          </w:p>
        </w:tc>
      </w:tr>
      <w:tr w:rsidR="00A74D41" w:rsidRPr="007E7E4B" w14:paraId="3FDBE6F9" w14:textId="77777777" w:rsidTr="009E787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B2E5AD" w14:textId="77777777" w:rsidR="00A74D41" w:rsidRPr="007E7E4B" w:rsidRDefault="00A74D41">
            <w:pPr>
              <w:spacing w:line="240" w:lineRule="auto"/>
              <w:rPr>
                <w:sz w:val="22"/>
                <w:szCs w:val="22"/>
                <w:lang w:val="es-CL"/>
              </w:rPr>
            </w:pP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20373" w14:textId="77777777" w:rsidR="00A74D41" w:rsidRPr="007E7E4B" w:rsidRDefault="00A74D41">
            <w:pPr>
              <w:spacing w:line="240" w:lineRule="auto"/>
              <w:jc w:val="both"/>
              <w:rPr>
                <w:lang w:val="es-CL"/>
              </w:rPr>
            </w:pPr>
            <w:r w:rsidRPr="007E7E4B">
              <w:rPr>
                <w:lang w:val="es-CL"/>
              </w:rPr>
              <w:t>Ambiente:</w:t>
            </w:r>
          </w:p>
        </w:tc>
        <w:tc>
          <w:tcPr>
            <w:tcW w:w="5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B384F" w14:textId="4EEF458F" w:rsidR="00A74D41" w:rsidRPr="007E7E4B" w:rsidRDefault="009E7879">
            <w:pPr>
              <w:spacing w:line="240" w:lineRule="auto"/>
              <w:jc w:val="both"/>
              <w:rPr>
                <w:lang w:val="es-CL"/>
              </w:rPr>
            </w:pPr>
            <w:r w:rsidRPr="007E7E4B">
              <w:rPr>
                <w:lang w:val="es-CL"/>
              </w:rPr>
              <w:t>Producción; API y BD disponibles; tráfico normal/alto.</w:t>
            </w:r>
          </w:p>
        </w:tc>
      </w:tr>
      <w:tr w:rsidR="00A74D41" w:rsidRPr="007E7E4B" w14:paraId="7730C7EC" w14:textId="77777777" w:rsidTr="009E787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38A1BD" w14:textId="77777777" w:rsidR="00A74D41" w:rsidRPr="007E7E4B" w:rsidRDefault="00A74D41">
            <w:pPr>
              <w:spacing w:line="240" w:lineRule="auto"/>
              <w:rPr>
                <w:sz w:val="22"/>
                <w:szCs w:val="22"/>
                <w:lang w:val="es-CL"/>
              </w:rPr>
            </w:pP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1D436" w14:textId="77777777" w:rsidR="00A74D41" w:rsidRPr="007E7E4B" w:rsidRDefault="00A74D41">
            <w:pPr>
              <w:spacing w:line="240" w:lineRule="auto"/>
              <w:jc w:val="both"/>
              <w:rPr>
                <w:lang w:val="es-CL"/>
              </w:rPr>
            </w:pPr>
            <w:r w:rsidRPr="007E7E4B">
              <w:rPr>
                <w:lang w:val="es-CL"/>
              </w:rPr>
              <w:t>Artefacto:</w:t>
            </w:r>
          </w:p>
        </w:tc>
        <w:tc>
          <w:tcPr>
            <w:tcW w:w="5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6DB88" w14:textId="00F3ED53" w:rsidR="00A74D41" w:rsidRPr="007E7E4B" w:rsidRDefault="009E7879">
            <w:pPr>
              <w:spacing w:line="240" w:lineRule="auto"/>
              <w:jc w:val="both"/>
              <w:rPr>
                <w:lang w:val="es-CL"/>
              </w:rPr>
            </w:pPr>
            <w:r w:rsidRPr="007E7E4B">
              <w:rPr>
                <w:lang w:val="es-CL"/>
              </w:rPr>
              <w:t>Módulo de autenticación (API Auth con JWT y roles).</w:t>
            </w:r>
          </w:p>
        </w:tc>
      </w:tr>
      <w:tr w:rsidR="00A74D41" w:rsidRPr="007E7E4B" w14:paraId="0B0A9FB8" w14:textId="77777777" w:rsidTr="009E787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729409" w14:textId="77777777" w:rsidR="00A74D41" w:rsidRPr="007E7E4B" w:rsidRDefault="00A74D41">
            <w:pPr>
              <w:spacing w:line="240" w:lineRule="auto"/>
              <w:rPr>
                <w:sz w:val="22"/>
                <w:szCs w:val="22"/>
                <w:lang w:val="es-CL"/>
              </w:rPr>
            </w:pP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5D4F1" w14:textId="77777777" w:rsidR="00A74D41" w:rsidRPr="007E7E4B" w:rsidRDefault="00A74D41">
            <w:pPr>
              <w:spacing w:line="240" w:lineRule="auto"/>
              <w:jc w:val="both"/>
              <w:rPr>
                <w:lang w:val="es-CL"/>
              </w:rPr>
            </w:pPr>
            <w:r w:rsidRPr="007E7E4B">
              <w:rPr>
                <w:lang w:val="es-CL"/>
              </w:rPr>
              <w:t>Respuesta:</w:t>
            </w:r>
          </w:p>
        </w:tc>
        <w:tc>
          <w:tcPr>
            <w:tcW w:w="5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6F9D0" w14:textId="44E9A6F3" w:rsidR="00A74D41" w:rsidRPr="007E7E4B" w:rsidRDefault="009E7879">
            <w:pPr>
              <w:spacing w:line="240" w:lineRule="auto"/>
              <w:jc w:val="both"/>
              <w:rPr>
                <w:lang w:val="es-CL"/>
              </w:rPr>
            </w:pPr>
            <w:r w:rsidRPr="007E7E4B">
              <w:rPr>
                <w:lang w:val="es-CL"/>
              </w:rPr>
              <w:t>Validación de credenciales, emisión de token y redirección según rol.</w:t>
            </w:r>
          </w:p>
        </w:tc>
      </w:tr>
      <w:tr w:rsidR="00A74D41" w:rsidRPr="007E7E4B" w14:paraId="6BB0F3BF" w14:textId="77777777" w:rsidTr="009E787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9E12C3" w14:textId="77777777" w:rsidR="00A74D41" w:rsidRPr="007E7E4B" w:rsidRDefault="00A74D41">
            <w:pPr>
              <w:spacing w:line="240" w:lineRule="auto"/>
              <w:rPr>
                <w:sz w:val="22"/>
                <w:szCs w:val="22"/>
                <w:lang w:val="es-CL"/>
              </w:rPr>
            </w:pP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2902B" w14:textId="77777777" w:rsidR="00A74D41" w:rsidRPr="007E7E4B" w:rsidRDefault="00A74D41">
            <w:pPr>
              <w:spacing w:line="240" w:lineRule="auto"/>
              <w:jc w:val="both"/>
              <w:rPr>
                <w:lang w:val="es-CL"/>
              </w:rPr>
            </w:pPr>
            <w:r w:rsidRPr="007E7E4B">
              <w:rPr>
                <w:lang w:val="es-CL"/>
              </w:rPr>
              <w:t>Medida de Respuesta</w:t>
            </w:r>
          </w:p>
        </w:tc>
        <w:tc>
          <w:tcPr>
            <w:tcW w:w="5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1867B" w14:textId="5067C8D1" w:rsidR="00A74D41" w:rsidRPr="007E7E4B" w:rsidRDefault="009E7879">
            <w:pPr>
              <w:spacing w:line="240" w:lineRule="auto"/>
              <w:jc w:val="both"/>
              <w:rPr>
                <w:lang w:val="es-CL"/>
              </w:rPr>
            </w:pPr>
            <w:r w:rsidRPr="007E7E4B">
              <w:rPr>
                <w:lang w:val="es-CL"/>
              </w:rPr>
              <w:t xml:space="preserve">p95 ≤ 800 ms; bloqueo tras 5 intentos fallidos; evento de </w:t>
            </w:r>
            <w:proofErr w:type="spellStart"/>
            <w:r w:rsidRPr="007E7E4B">
              <w:rPr>
                <w:lang w:val="es-CL"/>
              </w:rPr>
              <w:t>login</w:t>
            </w:r>
            <w:proofErr w:type="spellEnd"/>
            <w:r w:rsidRPr="007E7E4B">
              <w:rPr>
                <w:lang w:val="es-CL"/>
              </w:rPr>
              <w:t xml:space="preserve"> auditado &lt; 1 s.</w:t>
            </w:r>
          </w:p>
        </w:tc>
      </w:tr>
    </w:tbl>
    <w:p w14:paraId="7BF97948" w14:textId="77777777" w:rsidR="004B2751" w:rsidRPr="007E7E4B" w:rsidRDefault="004B2751" w:rsidP="00CD6A9F">
      <w:pPr>
        <w:jc w:val="both"/>
        <w:rPr>
          <w:noProof/>
          <w:lang w:val="es-CL"/>
        </w:rPr>
      </w:pPr>
    </w:p>
    <w:p w14:paraId="132E66CD" w14:textId="3CF888C9" w:rsidR="0024355D" w:rsidRPr="007E7E4B" w:rsidRDefault="0024355D" w:rsidP="0024355D">
      <w:pPr>
        <w:pStyle w:val="Textoindependiente"/>
        <w:ind w:left="0"/>
        <w:rPr>
          <w:noProof/>
          <w:lang w:val="es-C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79"/>
        <w:gridCol w:w="1673"/>
        <w:gridCol w:w="5476"/>
      </w:tblGrid>
      <w:tr w:rsidR="004920E4" w:rsidRPr="007E7E4B" w14:paraId="70D42D11" w14:textId="77777777" w:rsidTr="004920E4">
        <w:tc>
          <w:tcPr>
            <w:tcW w:w="8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5791D" w14:textId="3AA26DA7" w:rsidR="004920E4" w:rsidRPr="007E7E4B" w:rsidRDefault="004920E4">
            <w:pPr>
              <w:spacing w:line="240" w:lineRule="auto"/>
              <w:jc w:val="both"/>
              <w:rPr>
                <w:rFonts w:asciiTheme="minorHAnsi" w:hAnsiTheme="minorHAnsi"/>
                <w:lang w:val="es-CL"/>
              </w:rPr>
            </w:pPr>
            <w:r w:rsidRPr="007E7E4B">
              <w:rPr>
                <w:lang w:val="es-CL"/>
              </w:rPr>
              <w:t>Identificador:</w:t>
            </w:r>
            <w:r w:rsidR="009E7879" w:rsidRPr="007E7E4B">
              <w:rPr>
                <w:lang w:val="es-CL"/>
              </w:rPr>
              <w:t xml:space="preserve"> ID-02</w:t>
            </w:r>
          </w:p>
        </w:tc>
      </w:tr>
      <w:tr w:rsidR="004920E4" w:rsidRPr="007E7E4B" w14:paraId="37E28FA1" w14:textId="77777777" w:rsidTr="004920E4">
        <w:tc>
          <w:tcPr>
            <w:tcW w:w="3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1D5B9" w14:textId="77777777" w:rsidR="004920E4" w:rsidRPr="007E7E4B" w:rsidRDefault="004920E4">
            <w:pPr>
              <w:spacing w:line="240" w:lineRule="auto"/>
              <w:jc w:val="both"/>
              <w:rPr>
                <w:lang w:val="es-CL"/>
              </w:rPr>
            </w:pPr>
            <w:r w:rsidRPr="007E7E4B">
              <w:rPr>
                <w:lang w:val="es-CL"/>
              </w:rPr>
              <w:t>Escenario(s):</w:t>
            </w:r>
          </w:p>
        </w:tc>
        <w:tc>
          <w:tcPr>
            <w:tcW w:w="5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0C718" w14:textId="004D076D" w:rsidR="004920E4" w:rsidRPr="007E7E4B" w:rsidRDefault="009E7879">
            <w:pPr>
              <w:spacing w:line="240" w:lineRule="auto"/>
              <w:jc w:val="both"/>
              <w:rPr>
                <w:lang w:val="es-CL"/>
              </w:rPr>
            </w:pPr>
            <w:r w:rsidRPr="007E7E4B">
              <w:rPr>
                <w:lang w:val="es-CL"/>
              </w:rPr>
              <w:t>CU-002 Registrarse</w:t>
            </w:r>
          </w:p>
        </w:tc>
      </w:tr>
      <w:tr w:rsidR="004920E4" w:rsidRPr="007E7E4B" w14:paraId="1CD39B1A" w14:textId="77777777" w:rsidTr="004920E4">
        <w:tc>
          <w:tcPr>
            <w:tcW w:w="3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CD7E7" w14:textId="77777777" w:rsidR="004920E4" w:rsidRPr="007E7E4B" w:rsidRDefault="004920E4">
            <w:pPr>
              <w:spacing w:line="240" w:lineRule="auto"/>
              <w:jc w:val="both"/>
              <w:rPr>
                <w:lang w:val="es-CL"/>
              </w:rPr>
            </w:pPr>
            <w:r w:rsidRPr="007E7E4B">
              <w:rPr>
                <w:lang w:val="es-CL"/>
              </w:rPr>
              <w:t>Atributos de Calidad relevantes:</w:t>
            </w:r>
          </w:p>
        </w:tc>
        <w:tc>
          <w:tcPr>
            <w:tcW w:w="5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3662D" w14:textId="3ABE51CA" w:rsidR="004920E4" w:rsidRPr="007E7E4B" w:rsidRDefault="009E7879">
            <w:pPr>
              <w:spacing w:line="240" w:lineRule="auto"/>
              <w:jc w:val="both"/>
              <w:rPr>
                <w:lang w:val="es-CL"/>
              </w:rPr>
            </w:pPr>
            <w:r w:rsidRPr="007E7E4B">
              <w:rPr>
                <w:lang w:val="es-CL"/>
              </w:rPr>
              <w:t>Seguridad, Usabilidad, Desempeño</w:t>
            </w:r>
          </w:p>
        </w:tc>
      </w:tr>
      <w:tr w:rsidR="004920E4" w:rsidRPr="007E7E4B" w14:paraId="5A02A925" w14:textId="77777777" w:rsidTr="004920E4">
        <w:tc>
          <w:tcPr>
            <w:tcW w:w="16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1E43F" w14:textId="77777777" w:rsidR="004920E4" w:rsidRPr="007E7E4B" w:rsidRDefault="004920E4">
            <w:pPr>
              <w:spacing w:line="240" w:lineRule="auto"/>
              <w:jc w:val="both"/>
              <w:rPr>
                <w:lang w:val="es-CL"/>
              </w:rPr>
            </w:pPr>
            <w:r w:rsidRPr="007E7E4B">
              <w:rPr>
                <w:lang w:val="es-CL"/>
              </w:rPr>
              <w:t>Componentes del Escenario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E40BE" w14:textId="77777777" w:rsidR="004920E4" w:rsidRPr="007E7E4B" w:rsidRDefault="004920E4">
            <w:pPr>
              <w:spacing w:line="240" w:lineRule="auto"/>
              <w:jc w:val="both"/>
              <w:rPr>
                <w:lang w:val="es-CL"/>
              </w:rPr>
            </w:pPr>
            <w:r w:rsidRPr="007E7E4B">
              <w:rPr>
                <w:lang w:val="es-CL"/>
              </w:rPr>
              <w:t>Estímulos:</w:t>
            </w:r>
          </w:p>
        </w:tc>
        <w:tc>
          <w:tcPr>
            <w:tcW w:w="5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69C9B" w14:textId="14066D11" w:rsidR="004920E4" w:rsidRPr="007E7E4B" w:rsidRDefault="009E7879">
            <w:pPr>
              <w:spacing w:line="240" w:lineRule="auto"/>
              <w:jc w:val="both"/>
              <w:rPr>
                <w:lang w:val="es-CL"/>
              </w:rPr>
            </w:pPr>
            <w:r w:rsidRPr="007E7E4B">
              <w:rPr>
                <w:lang w:val="es-CL"/>
              </w:rPr>
              <w:t>Envío de formulario de registro.</w:t>
            </w:r>
          </w:p>
        </w:tc>
      </w:tr>
      <w:tr w:rsidR="004920E4" w:rsidRPr="007E7E4B" w14:paraId="6CC03170" w14:textId="77777777" w:rsidTr="004920E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1FCB2E" w14:textId="77777777" w:rsidR="004920E4" w:rsidRPr="007E7E4B" w:rsidRDefault="004920E4">
            <w:pPr>
              <w:spacing w:line="240" w:lineRule="auto"/>
              <w:rPr>
                <w:sz w:val="22"/>
                <w:szCs w:val="22"/>
                <w:lang w:val="es-CL"/>
              </w:rPr>
            </w:pP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27C46" w14:textId="77777777" w:rsidR="004920E4" w:rsidRPr="007E7E4B" w:rsidRDefault="004920E4">
            <w:pPr>
              <w:spacing w:line="240" w:lineRule="auto"/>
              <w:jc w:val="both"/>
              <w:rPr>
                <w:lang w:val="es-CL"/>
              </w:rPr>
            </w:pPr>
            <w:r w:rsidRPr="007E7E4B">
              <w:rPr>
                <w:lang w:val="es-CL"/>
              </w:rPr>
              <w:t>Fuente del estimulo</w:t>
            </w:r>
          </w:p>
        </w:tc>
        <w:tc>
          <w:tcPr>
            <w:tcW w:w="5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67E17" w14:textId="33CCAAD1" w:rsidR="004920E4" w:rsidRPr="007E7E4B" w:rsidRDefault="009E7879">
            <w:pPr>
              <w:spacing w:line="240" w:lineRule="auto"/>
              <w:jc w:val="both"/>
              <w:rPr>
                <w:lang w:val="es-CL"/>
              </w:rPr>
            </w:pPr>
            <w:r w:rsidRPr="007E7E4B">
              <w:rPr>
                <w:lang w:val="es-CL"/>
              </w:rPr>
              <w:t>Usuario final.</w:t>
            </w:r>
          </w:p>
        </w:tc>
      </w:tr>
      <w:tr w:rsidR="004920E4" w:rsidRPr="007E7E4B" w14:paraId="79FA8247" w14:textId="77777777" w:rsidTr="004920E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3583E9" w14:textId="77777777" w:rsidR="004920E4" w:rsidRPr="007E7E4B" w:rsidRDefault="004920E4">
            <w:pPr>
              <w:spacing w:line="240" w:lineRule="auto"/>
              <w:rPr>
                <w:sz w:val="22"/>
                <w:szCs w:val="22"/>
                <w:lang w:val="es-CL"/>
              </w:rPr>
            </w:pP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23C9D" w14:textId="77777777" w:rsidR="004920E4" w:rsidRPr="007E7E4B" w:rsidRDefault="004920E4">
            <w:pPr>
              <w:spacing w:line="240" w:lineRule="auto"/>
              <w:jc w:val="both"/>
              <w:rPr>
                <w:lang w:val="es-CL"/>
              </w:rPr>
            </w:pPr>
            <w:r w:rsidRPr="007E7E4B">
              <w:rPr>
                <w:lang w:val="es-CL"/>
              </w:rPr>
              <w:t>Ambiente:</w:t>
            </w:r>
          </w:p>
        </w:tc>
        <w:tc>
          <w:tcPr>
            <w:tcW w:w="5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C2B00" w14:textId="4EDC334A" w:rsidR="004920E4" w:rsidRPr="007E7E4B" w:rsidRDefault="009E7879">
            <w:pPr>
              <w:spacing w:line="240" w:lineRule="auto"/>
              <w:jc w:val="both"/>
              <w:rPr>
                <w:lang w:val="es-CL"/>
              </w:rPr>
            </w:pPr>
            <w:r w:rsidRPr="007E7E4B">
              <w:rPr>
                <w:lang w:val="es-CL"/>
              </w:rPr>
              <w:t>Producción; SMTP habilitado; tráfico normal.</w:t>
            </w:r>
          </w:p>
        </w:tc>
      </w:tr>
      <w:tr w:rsidR="004920E4" w:rsidRPr="007E7E4B" w14:paraId="6DF977B7" w14:textId="77777777" w:rsidTr="004920E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64D17C" w14:textId="77777777" w:rsidR="004920E4" w:rsidRPr="007E7E4B" w:rsidRDefault="004920E4">
            <w:pPr>
              <w:spacing w:line="240" w:lineRule="auto"/>
              <w:rPr>
                <w:sz w:val="22"/>
                <w:szCs w:val="22"/>
                <w:lang w:val="es-CL"/>
              </w:rPr>
            </w:pP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546E8" w14:textId="77777777" w:rsidR="004920E4" w:rsidRPr="007E7E4B" w:rsidRDefault="004920E4">
            <w:pPr>
              <w:spacing w:line="240" w:lineRule="auto"/>
              <w:jc w:val="both"/>
              <w:rPr>
                <w:lang w:val="es-CL"/>
              </w:rPr>
            </w:pPr>
            <w:r w:rsidRPr="007E7E4B">
              <w:rPr>
                <w:lang w:val="es-CL"/>
              </w:rPr>
              <w:t>Artefacto:</w:t>
            </w:r>
          </w:p>
        </w:tc>
        <w:tc>
          <w:tcPr>
            <w:tcW w:w="5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E0959" w14:textId="22C7AD9D" w:rsidR="004920E4" w:rsidRPr="007E7E4B" w:rsidRDefault="009E7879">
            <w:pPr>
              <w:spacing w:line="240" w:lineRule="auto"/>
              <w:jc w:val="both"/>
              <w:rPr>
                <w:lang w:val="es-CL"/>
              </w:rPr>
            </w:pPr>
            <w:r w:rsidRPr="007E7E4B">
              <w:rPr>
                <w:lang w:val="es-CL"/>
              </w:rPr>
              <w:t>API de registro, verificación de correo, políticas de contraseña.</w:t>
            </w:r>
          </w:p>
        </w:tc>
      </w:tr>
      <w:tr w:rsidR="004920E4" w:rsidRPr="007E7E4B" w14:paraId="03FE462B" w14:textId="77777777" w:rsidTr="004920E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72A643" w14:textId="77777777" w:rsidR="004920E4" w:rsidRPr="007E7E4B" w:rsidRDefault="004920E4">
            <w:pPr>
              <w:spacing w:line="240" w:lineRule="auto"/>
              <w:rPr>
                <w:sz w:val="22"/>
                <w:szCs w:val="22"/>
                <w:lang w:val="es-CL"/>
              </w:rPr>
            </w:pP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118B4" w14:textId="77777777" w:rsidR="004920E4" w:rsidRPr="007E7E4B" w:rsidRDefault="004920E4">
            <w:pPr>
              <w:spacing w:line="240" w:lineRule="auto"/>
              <w:jc w:val="both"/>
              <w:rPr>
                <w:lang w:val="es-CL"/>
              </w:rPr>
            </w:pPr>
            <w:r w:rsidRPr="007E7E4B">
              <w:rPr>
                <w:lang w:val="es-CL"/>
              </w:rPr>
              <w:t>Respuesta:</w:t>
            </w:r>
          </w:p>
        </w:tc>
        <w:tc>
          <w:tcPr>
            <w:tcW w:w="5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D8C5A" w14:textId="512A0E6E" w:rsidR="004920E4" w:rsidRPr="007E7E4B" w:rsidRDefault="009E7879">
            <w:pPr>
              <w:spacing w:line="240" w:lineRule="auto"/>
              <w:jc w:val="both"/>
              <w:rPr>
                <w:lang w:val="es-CL"/>
              </w:rPr>
            </w:pPr>
            <w:r w:rsidRPr="007E7E4B">
              <w:rPr>
                <w:lang w:val="es-CL"/>
              </w:rPr>
              <w:t>Alta de cuenta, envío de correo de confirmación, estado “pendiente” hasta confirmar.</w:t>
            </w:r>
          </w:p>
        </w:tc>
      </w:tr>
      <w:tr w:rsidR="004920E4" w:rsidRPr="007E7E4B" w14:paraId="62B96A6C" w14:textId="77777777" w:rsidTr="004920E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D6A1A2" w14:textId="77777777" w:rsidR="004920E4" w:rsidRPr="007E7E4B" w:rsidRDefault="004920E4">
            <w:pPr>
              <w:spacing w:line="240" w:lineRule="auto"/>
              <w:rPr>
                <w:sz w:val="22"/>
                <w:szCs w:val="22"/>
                <w:lang w:val="es-CL"/>
              </w:rPr>
            </w:pP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39EAA" w14:textId="77777777" w:rsidR="004920E4" w:rsidRPr="007E7E4B" w:rsidRDefault="004920E4">
            <w:pPr>
              <w:spacing w:line="240" w:lineRule="auto"/>
              <w:jc w:val="both"/>
              <w:rPr>
                <w:lang w:val="es-CL"/>
              </w:rPr>
            </w:pPr>
            <w:r w:rsidRPr="007E7E4B">
              <w:rPr>
                <w:lang w:val="es-CL"/>
              </w:rPr>
              <w:t>Medida de Respuesta</w:t>
            </w:r>
          </w:p>
        </w:tc>
        <w:tc>
          <w:tcPr>
            <w:tcW w:w="5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ABF4A" w14:textId="3198B364" w:rsidR="004920E4" w:rsidRPr="007E7E4B" w:rsidRDefault="009E7879">
            <w:pPr>
              <w:spacing w:line="240" w:lineRule="auto"/>
              <w:jc w:val="both"/>
              <w:rPr>
                <w:lang w:val="es-CL"/>
              </w:rPr>
            </w:pPr>
            <w:r w:rsidRPr="007E7E4B">
              <w:rPr>
                <w:lang w:val="es-CL"/>
              </w:rPr>
              <w:t>p95 ≤ 800 ms en creación; 100% correos duplicados rechazados; correo emitido &lt; 30 s.</w:t>
            </w:r>
          </w:p>
        </w:tc>
      </w:tr>
    </w:tbl>
    <w:p w14:paraId="25A45373" w14:textId="065CB4F3" w:rsidR="004920E4" w:rsidRPr="007E7E4B" w:rsidRDefault="009E7879" w:rsidP="009E7879">
      <w:pPr>
        <w:pStyle w:val="Textoindependiente"/>
        <w:tabs>
          <w:tab w:val="left" w:pos="1039"/>
        </w:tabs>
        <w:ind w:left="0"/>
        <w:rPr>
          <w:noProof/>
          <w:lang w:val="es-CL"/>
        </w:rPr>
      </w:pPr>
      <w:r w:rsidRPr="007E7E4B">
        <w:rPr>
          <w:noProof/>
          <w:lang w:val="es-CL"/>
        </w:rPr>
        <w:tab/>
      </w:r>
    </w:p>
    <w:p w14:paraId="03610AC1" w14:textId="77777777" w:rsidR="009E7879" w:rsidRPr="007E7E4B" w:rsidRDefault="009E7879" w:rsidP="009E7879">
      <w:pPr>
        <w:pStyle w:val="Textoindependiente"/>
        <w:tabs>
          <w:tab w:val="left" w:pos="1039"/>
        </w:tabs>
        <w:ind w:left="0"/>
        <w:rPr>
          <w:noProof/>
          <w:lang w:val="es-CL"/>
        </w:rPr>
      </w:pPr>
    </w:p>
    <w:p w14:paraId="092852DE" w14:textId="77777777" w:rsidR="009E7879" w:rsidRPr="007E7E4B" w:rsidRDefault="009E7879" w:rsidP="009E7879">
      <w:pPr>
        <w:pStyle w:val="Textoindependiente"/>
        <w:tabs>
          <w:tab w:val="left" w:pos="1039"/>
        </w:tabs>
        <w:ind w:left="0"/>
        <w:rPr>
          <w:noProof/>
          <w:lang w:val="es-CL"/>
        </w:rPr>
      </w:pPr>
    </w:p>
    <w:p w14:paraId="6D3392AB" w14:textId="77777777" w:rsidR="00890DC4" w:rsidRPr="007E7E4B" w:rsidRDefault="00890DC4" w:rsidP="009E7879">
      <w:pPr>
        <w:pStyle w:val="Textoindependiente"/>
        <w:tabs>
          <w:tab w:val="left" w:pos="1039"/>
        </w:tabs>
        <w:ind w:left="0"/>
        <w:rPr>
          <w:noProof/>
          <w:lang w:val="es-CL"/>
        </w:rPr>
      </w:pPr>
    </w:p>
    <w:p w14:paraId="2729C577" w14:textId="08892A0B" w:rsidR="004A63BA" w:rsidRPr="007E7E4B" w:rsidRDefault="004A63BA" w:rsidP="0024355D">
      <w:pPr>
        <w:pStyle w:val="Textoindependiente"/>
        <w:ind w:left="0"/>
        <w:rPr>
          <w:noProof/>
          <w:lang w:val="es-C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79"/>
        <w:gridCol w:w="1673"/>
        <w:gridCol w:w="5476"/>
      </w:tblGrid>
      <w:tr w:rsidR="004A63BA" w:rsidRPr="007E7E4B" w14:paraId="542B2848" w14:textId="77777777" w:rsidTr="004A63BA">
        <w:tc>
          <w:tcPr>
            <w:tcW w:w="8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24418" w14:textId="6B96FE4F" w:rsidR="004A63BA" w:rsidRPr="007E7E4B" w:rsidRDefault="004A63BA" w:rsidP="009E7879">
            <w:pPr>
              <w:tabs>
                <w:tab w:val="left" w:pos="2404"/>
              </w:tabs>
              <w:spacing w:line="240" w:lineRule="auto"/>
              <w:jc w:val="both"/>
              <w:rPr>
                <w:rFonts w:asciiTheme="minorHAnsi" w:hAnsiTheme="minorHAnsi"/>
                <w:lang w:val="es-CL"/>
              </w:rPr>
            </w:pPr>
            <w:r w:rsidRPr="007E7E4B">
              <w:rPr>
                <w:lang w:val="es-CL"/>
              </w:rPr>
              <w:lastRenderedPageBreak/>
              <w:t>Identificador:</w:t>
            </w:r>
            <w:r w:rsidR="009E7879" w:rsidRPr="007E7E4B">
              <w:rPr>
                <w:lang w:val="es-CL"/>
              </w:rPr>
              <w:t xml:space="preserve"> ID-03</w:t>
            </w:r>
            <w:r w:rsidR="009E7879" w:rsidRPr="007E7E4B">
              <w:rPr>
                <w:lang w:val="es-CL"/>
              </w:rPr>
              <w:tab/>
              <w:t xml:space="preserve"> </w:t>
            </w:r>
          </w:p>
        </w:tc>
      </w:tr>
      <w:tr w:rsidR="004A63BA" w:rsidRPr="007E7E4B" w14:paraId="78DCE90E" w14:textId="77777777" w:rsidTr="004A63BA">
        <w:tc>
          <w:tcPr>
            <w:tcW w:w="3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52AA6" w14:textId="77777777" w:rsidR="004A63BA" w:rsidRPr="007E7E4B" w:rsidRDefault="004A63BA">
            <w:pPr>
              <w:spacing w:line="240" w:lineRule="auto"/>
              <w:jc w:val="both"/>
              <w:rPr>
                <w:lang w:val="es-CL"/>
              </w:rPr>
            </w:pPr>
            <w:r w:rsidRPr="007E7E4B">
              <w:rPr>
                <w:lang w:val="es-CL"/>
              </w:rPr>
              <w:t>Escenario(s):</w:t>
            </w:r>
          </w:p>
        </w:tc>
        <w:tc>
          <w:tcPr>
            <w:tcW w:w="5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1E9A3" w14:textId="1EFBD09D" w:rsidR="004A63BA" w:rsidRPr="007E7E4B" w:rsidRDefault="009E7879">
            <w:pPr>
              <w:spacing w:line="240" w:lineRule="auto"/>
              <w:jc w:val="both"/>
              <w:rPr>
                <w:lang w:val="es-CL"/>
              </w:rPr>
            </w:pPr>
            <w:r w:rsidRPr="007E7E4B">
              <w:rPr>
                <w:lang w:val="es-CL"/>
              </w:rPr>
              <w:t>CU-003 Localizar Producto en Supermercado / CU-008 Ver Detalle y Ubicación</w:t>
            </w:r>
          </w:p>
        </w:tc>
      </w:tr>
      <w:tr w:rsidR="004A63BA" w:rsidRPr="007E7E4B" w14:paraId="7E8BFF80" w14:textId="77777777" w:rsidTr="004A63BA">
        <w:tc>
          <w:tcPr>
            <w:tcW w:w="3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5ABEE" w14:textId="77777777" w:rsidR="004A63BA" w:rsidRPr="007E7E4B" w:rsidRDefault="004A63BA">
            <w:pPr>
              <w:spacing w:line="240" w:lineRule="auto"/>
              <w:jc w:val="both"/>
              <w:rPr>
                <w:lang w:val="es-CL"/>
              </w:rPr>
            </w:pPr>
            <w:r w:rsidRPr="007E7E4B">
              <w:rPr>
                <w:lang w:val="es-CL"/>
              </w:rPr>
              <w:t>Atributos de Calidad relevantes:</w:t>
            </w:r>
          </w:p>
        </w:tc>
        <w:tc>
          <w:tcPr>
            <w:tcW w:w="5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1AE63" w14:textId="1D25DD84" w:rsidR="004A63BA" w:rsidRPr="007E7E4B" w:rsidRDefault="009E7879">
            <w:pPr>
              <w:spacing w:line="240" w:lineRule="auto"/>
              <w:jc w:val="both"/>
              <w:rPr>
                <w:lang w:val="es-CL"/>
              </w:rPr>
            </w:pPr>
            <w:r w:rsidRPr="007E7E4B">
              <w:rPr>
                <w:lang w:val="es-CL"/>
              </w:rPr>
              <w:t>Usabilidad, Desempeño</w:t>
            </w:r>
          </w:p>
        </w:tc>
      </w:tr>
      <w:tr w:rsidR="004A63BA" w:rsidRPr="007E7E4B" w14:paraId="012067BE" w14:textId="77777777" w:rsidTr="004A63BA">
        <w:tc>
          <w:tcPr>
            <w:tcW w:w="16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5D54C" w14:textId="77777777" w:rsidR="004A63BA" w:rsidRPr="007E7E4B" w:rsidRDefault="004A63BA">
            <w:pPr>
              <w:spacing w:line="240" w:lineRule="auto"/>
              <w:jc w:val="both"/>
              <w:rPr>
                <w:lang w:val="es-CL"/>
              </w:rPr>
            </w:pPr>
            <w:r w:rsidRPr="007E7E4B">
              <w:rPr>
                <w:lang w:val="es-CL"/>
              </w:rPr>
              <w:t>Componentes del Escenario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4B1EE" w14:textId="77777777" w:rsidR="004A63BA" w:rsidRPr="007E7E4B" w:rsidRDefault="004A63BA">
            <w:pPr>
              <w:spacing w:line="240" w:lineRule="auto"/>
              <w:jc w:val="both"/>
              <w:rPr>
                <w:lang w:val="es-CL"/>
              </w:rPr>
            </w:pPr>
            <w:r w:rsidRPr="007E7E4B">
              <w:rPr>
                <w:lang w:val="es-CL"/>
              </w:rPr>
              <w:t>Estímulos:</w:t>
            </w:r>
          </w:p>
        </w:tc>
        <w:tc>
          <w:tcPr>
            <w:tcW w:w="5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AD1D2" w14:textId="2B7145F5" w:rsidR="004A63BA" w:rsidRPr="007E7E4B" w:rsidRDefault="009E7879">
            <w:pPr>
              <w:spacing w:line="240" w:lineRule="auto"/>
              <w:jc w:val="both"/>
              <w:rPr>
                <w:lang w:val="es-CL"/>
              </w:rPr>
            </w:pPr>
            <w:r w:rsidRPr="007E7E4B">
              <w:rPr>
                <w:lang w:val="es-CL"/>
              </w:rPr>
              <w:t>El usuario abre el detalle de un producto desde la búsqueda.</w:t>
            </w:r>
          </w:p>
        </w:tc>
      </w:tr>
      <w:tr w:rsidR="004A63BA" w:rsidRPr="007E7E4B" w14:paraId="1F3A360E" w14:textId="77777777" w:rsidTr="004A63BA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38A0A4" w14:textId="77777777" w:rsidR="004A63BA" w:rsidRPr="007E7E4B" w:rsidRDefault="004A63BA">
            <w:pPr>
              <w:spacing w:line="240" w:lineRule="auto"/>
              <w:rPr>
                <w:sz w:val="22"/>
                <w:szCs w:val="22"/>
                <w:lang w:val="es-CL"/>
              </w:rPr>
            </w:pP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78B65" w14:textId="77777777" w:rsidR="004A63BA" w:rsidRPr="007E7E4B" w:rsidRDefault="004A63BA">
            <w:pPr>
              <w:spacing w:line="240" w:lineRule="auto"/>
              <w:jc w:val="both"/>
              <w:rPr>
                <w:lang w:val="es-CL"/>
              </w:rPr>
            </w:pPr>
            <w:r w:rsidRPr="007E7E4B">
              <w:rPr>
                <w:lang w:val="es-CL"/>
              </w:rPr>
              <w:t>Fuente del estimulo</w:t>
            </w:r>
          </w:p>
        </w:tc>
        <w:tc>
          <w:tcPr>
            <w:tcW w:w="5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B8281" w14:textId="647AD7F9" w:rsidR="004A63BA" w:rsidRPr="007E7E4B" w:rsidRDefault="009E7879">
            <w:pPr>
              <w:spacing w:line="240" w:lineRule="auto"/>
              <w:jc w:val="both"/>
              <w:rPr>
                <w:lang w:val="es-CL"/>
              </w:rPr>
            </w:pPr>
            <w:r w:rsidRPr="007E7E4B">
              <w:rPr>
                <w:lang w:val="es-CL"/>
              </w:rPr>
              <w:t>Usuario final (móvil y escritorio).</w:t>
            </w:r>
          </w:p>
        </w:tc>
      </w:tr>
      <w:tr w:rsidR="004A63BA" w:rsidRPr="007E7E4B" w14:paraId="6EEB8035" w14:textId="77777777" w:rsidTr="004A63BA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386A7D" w14:textId="77777777" w:rsidR="004A63BA" w:rsidRPr="007E7E4B" w:rsidRDefault="004A63BA">
            <w:pPr>
              <w:spacing w:line="240" w:lineRule="auto"/>
              <w:rPr>
                <w:sz w:val="22"/>
                <w:szCs w:val="22"/>
                <w:lang w:val="es-CL"/>
              </w:rPr>
            </w:pP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A081D" w14:textId="77777777" w:rsidR="004A63BA" w:rsidRPr="007E7E4B" w:rsidRDefault="004A63BA">
            <w:pPr>
              <w:spacing w:line="240" w:lineRule="auto"/>
              <w:jc w:val="both"/>
              <w:rPr>
                <w:lang w:val="es-CL"/>
              </w:rPr>
            </w:pPr>
            <w:r w:rsidRPr="007E7E4B">
              <w:rPr>
                <w:lang w:val="es-CL"/>
              </w:rPr>
              <w:t>Ambiente:</w:t>
            </w:r>
          </w:p>
        </w:tc>
        <w:tc>
          <w:tcPr>
            <w:tcW w:w="5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61E0C" w14:textId="48FA9A10" w:rsidR="004A63BA" w:rsidRPr="007E7E4B" w:rsidRDefault="009E7879">
            <w:pPr>
              <w:spacing w:line="240" w:lineRule="auto"/>
              <w:jc w:val="both"/>
              <w:rPr>
                <w:lang w:val="es-CL"/>
              </w:rPr>
            </w:pPr>
            <w:r w:rsidRPr="007E7E4B">
              <w:rPr>
                <w:lang w:val="es-CL"/>
              </w:rPr>
              <w:t>Producción; conectividad móvil promedio.</w:t>
            </w:r>
          </w:p>
        </w:tc>
      </w:tr>
      <w:tr w:rsidR="004A63BA" w:rsidRPr="007E7E4B" w14:paraId="13F08215" w14:textId="77777777" w:rsidTr="004A63BA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A266E4" w14:textId="77777777" w:rsidR="004A63BA" w:rsidRPr="007E7E4B" w:rsidRDefault="004A63BA">
            <w:pPr>
              <w:spacing w:line="240" w:lineRule="auto"/>
              <w:rPr>
                <w:sz w:val="22"/>
                <w:szCs w:val="22"/>
                <w:lang w:val="es-CL"/>
              </w:rPr>
            </w:pP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21991" w14:textId="77777777" w:rsidR="004A63BA" w:rsidRPr="007E7E4B" w:rsidRDefault="004A63BA">
            <w:pPr>
              <w:spacing w:line="240" w:lineRule="auto"/>
              <w:jc w:val="both"/>
              <w:rPr>
                <w:lang w:val="es-CL"/>
              </w:rPr>
            </w:pPr>
            <w:r w:rsidRPr="007E7E4B">
              <w:rPr>
                <w:lang w:val="es-CL"/>
              </w:rPr>
              <w:t>Artefacto:</w:t>
            </w:r>
          </w:p>
        </w:tc>
        <w:tc>
          <w:tcPr>
            <w:tcW w:w="5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B6FE5" w14:textId="36D16BA7" w:rsidR="004A63BA" w:rsidRPr="007E7E4B" w:rsidRDefault="009E7879">
            <w:pPr>
              <w:spacing w:line="240" w:lineRule="auto"/>
              <w:jc w:val="both"/>
              <w:rPr>
                <w:lang w:val="es-CL"/>
              </w:rPr>
            </w:pPr>
            <w:r w:rsidRPr="007E7E4B">
              <w:rPr>
                <w:lang w:val="es-CL"/>
              </w:rPr>
              <w:t>API de detalle y ubicación (pasillo/estantería), vista de mapa/ruta.</w:t>
            </w:r>
          </w:p>
        </w:tc>
      </w:tr>
      <w:tr w:rsidR="004A63BA" w:rsidRPr="007E7E4B" w14:paraId="0E8A003D" w14:textId="77777777" w:rsidTr="004A63BA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BB11FC" w14:textId="77777777" w:rsidR="004A63BA" w:rsidRPr="007E7E4B" w:rsidRDefault="004A63BA">
            <w:pPr>
              <w:spacing w:line="240" w:lineRule="auto"/>
              <w:rPr>
                <w:sz w:val="22"/>
                <w:szCs w:val="22"/>
                <w:lang w:val="es-CL"/>
              </w:rPr>
            </w:pP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DA66B" w14:textId="77777777" w:rsidR="004A63BA" w:rsidRPr="007E7E4B" w:rsidRDefault="004A63BA">
            <w:pPr>
              <w:spacing w:line="240" w:lineRule="auto"/>
              <w:jc w:val="both"/>
              <w:rPr>
                <w:lang w:val="es-CL"/>
              </w:rPr>
            </w:pPr>
            <w:r w:rsidRPr="007E7E4B">
              <w:rPr>
                <w:lang w:val="es-CL"/>
              </w:rPr>
              <w:t>Respuesta:</w:t>
            </w:r>
          </w:p>
        </w:tc>
        <w:tc>
          <w:tcPr>
            <w:tcW w:w="5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647B7" w14:textId="4D371861" w:rsidR="004A63BA" w:rsidRPr="007E7E4B" w:rsidRDefault="009E7879">
            <w:pPr>
              <w:spacing w:line="240" w:lineRule="auto"/>
              <w:jc w:val="both"/>
              <w:rPr>
                <w:lang w:val="es-CL"/>
              </w:rPr>
            </w:pPr>
            <w:r w:rsidRPr="007E7E4B">
              <w:rPr>
                <w:lang w:val="es-CL"/>
              </w:rPr>
              <w:t>Se muestra ubicación clara y ruta sugerida dentro de la tienda.</w:t>
            </w:r>
          </w:p>
        </w:tc>
      </w:tr>
      <w:tr w:rsidR="004A63BA" w:rsidRPr="007E7E4B" w14:paraId="2804A084" w14:textId="77777777" w:rsidTr="004A63BA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37E5F2" w14:textId="77777777" w:rsidR="004A63BA" w:rsidRPr="007E7E4B" w:rsidRDefault="004A63BA">
            <w:pPr>
              <w:spacing w:line="240" w:lineRule="auto"/>
              <w:rPr>
                <w:sz w:val="22"/>
                <w:szCs w:val="22"/>
                <w:lang w:val="es-CL"/>
              </w:rPr>
            </w:pP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D612F" w14:textId="77777777" w:rsidR="004A63BA" w:rsidRPr="007E7E4B" w:rsidRDefault="004A63BA">
            <w:pPr>
              <w:spacing w:line="240" w:lineRule="auto"/>
              <w:jc w:val="both"/>
              <w:rPr>
                <w:lang w:val="es-CL"/>
              </w:rPr>
            </w:pPr>
            <w:r w:rsidRPr="007E7E4B">
              <w:rPr>
                <w:lang w:val="es-CL"/>
              </w:rPr>
              <w:t>Medida de Respuesta</w:t>
            </w:r>
          </w:p>
        </w:tc>
        <w:tc>
          <w:tcPr>
            <w:tcW w:w="5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633F9" w14:textId="687BE045" w:rsidR="004A63BA" w:rsidRPr="007E7E4B" w:rsidRDefault="009E7879">
            <w:pPr>
              <w:spacing w:line="240" w:lineRule="auto"/>
              <w:jc w:val="both"/>
              <w:rPr>
                <w:lang w:val="es-CL"/>
              </w:rPr>
            </w:pPr>
            <w:r w:rsidRPr="007E7E4B">
              <w:rPr>
                <w:lang w:val="es-CL"/>
              </w:rPr>
              <w:t>Información visible ≤ 3 clics; tiempo a ubicación ≤ 5 s; ≥ 90% tasa de éxito en prueba de tareas</w:t>
            </w:r>
          </w:p>
        </w:tc>
      </w:tr>
    </w:tbl>
    <w:p w14:paraId="111EAA3C" w14:textId="77777777" w:rsidR="004A63BA" w:rsidRPr="007E7E4B" w:rsidRDefault="004A63BA" w:rsidP="0024355D">
      <w:pPr>
        <w:pStyle w:val="Textoindependiente"/>
        <w:ind w:left="0"/>
        <w:rPr>
          <w:noProof/>
          <w:lang w:val="es-C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79"/>
        <w:gridCol w:w="1673"/>
        <w:gridCol w:w="5476"/>
      </w:tblGrid>
      <w:tr w:rsidR="009E7879" w:rsidRPr="007E7E4B" w14:paraId="118608D8" w14:textId="77777777" w:rsidTr="003E59C8">
        <w:tc>
          <w:tcPr>
            <w:tcW w:w="8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26413" w14:textId="6D6C3D8E" w:rsidR="009E7879" w:rsidRPr="007E7E4B" w:rsidRDefault="009E7879" w:rsidP="003E59C8">
            <w:pPr>
              <w:spacing w:line="240" w:lineRule="auto"/>
              <w:jc w:val="both"/>
              <w:rPr>
                <w:rFonts w:asciiTheme="minorHAnsi" w:hAnsiTheme="minorHAnsi"/>
                <w:lang w:val="es-CL"/>
              </w:rPr>
            </w:pPr>
            <w:r w:rsidRPr="007E7E4B">
              <w:rPr>
                <w:lang w:val="es-CL"/>
              </w:rPr>
              <w:t>Identificador: ID-04</w:t>
            </w:r>
          </w:p>
        </w:tc>
      </w:tr>
      <w:tr w:rsidR="009E7879" w:rsidRPr="007E7E4B" w14:paraId="6AD1FDFE" w14:textId="77777777" w:rsidTr="003E59C8">
        <w:tc>
          <w:tcPr>
            <w:tcW w:w="3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E0375" w14:textId="77777777" w:rsidR="009E7879" w:rsidRPr="007E7E4B" w:rsidRDefault="009E7879" w:rsidP="003E59C8">
            <w:pPr>
              <w:spacing w:line="240" w:lineRule="auto"/>
              <w:jc w:val="both"/>
              <w:rPr>
                <w:lang w:val="es-CL"/>
              </w:rPr>
            </w:pPr>
            <w:r w:rsidRPr="007E7E4B">
              <w:rPr>
                <w:lang w:val="es-CL"/>
              </w:rPr>
              <w:t>Escenario(s):</w:t>
            </w:r>
          </w:p>
        </w:tc>
        <w:tc>
          <w:tcPr>
            <w:tcW w:w="5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79A29" w14:textId="1D77F89B" w:rsidR="009E7879" w:rsidRPr="007E7E4B" w:rsidRDefault="009E7879" w:rsidP="003E59C8">
            <w:pPr>
              <w:spacing w:line="240" w:lineRule="auto"/>
              <w:jc w:val="both"/>
              <w:rPr>
                <w:lang w:val="es-CL"/>
              </w:rPr>
            </w:pPr>
            <w:r w:rsidRPr="007E7E4B">
              <w:rPr>
                <w:lang w:val="es-CL"/>
              </w:rPr>
              <w:t>CU-012 Gestionar Usuarios / CU-013 Gestionar Roles y Permisos</w:t>
            </w:r>
          </w:p>
        </w:tc>
      </w:tr>
      <w:tr w:rsidR="009E7879" w:rsidRPr="007E7E4B" w14:paraId="73142308" w14:textId="77777777" w:rsidTr="003E59C8">
        <w:tc>
          <w:tcPr>
            <w:tcW w:w="3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9F715" w14:textId="77777777" w:rsidR="009E7879" w:rsidRPr="007E7E4B" w:rsidRDefault="009E7879" w:rsidP="003E59C8">
            <w:pPr>
              <w:spacing w:line="240" w:lineRule="auto"/>
              <w:jc w:val="both"/>
              <w:rPr>
                <w:lang w:val="es-CL"/>
              </w:rPr>
            </w:pPr>
            <w:r w:rsidRPr="007E7E4B">
              <w:rPr>
                <w:lang w:val="es-CL"/>
              </w:rPr>
              <w:t>Atributos de Calidad relevantes:</w:t>
            </w:r>
          </w:p>
        </w:tc>
        <w:tc>
          <w:tcPr>
            <w:tcW w:w="5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89335" w14:textId="7BE3AD11" w:rsidR="009E7879" w:rsidRPr="007E7E4B" w:rsidRDefault="009E7879" w:rsidP="003E59C8">
            <w:pPr>
              <w:spacing w:line="240" w:lineRule="auto"/>
              <w:jc w:val="both"/>
              <w:rPr>
                <w:lang w:val="es-CL"/>
              </w:rPr>
            </w:pPr>
            <w:r w:rsidRPr="007E7E4B">
              <w:rPr>
                <w:lang w:val="es-CL"/>
              </w:rPr>
              <w:t>Seguridad, Auditoría</w:t>
            </w:r>
          </w:p>
        </w:tc>
      </w:tr>
      <w:tr w:rsidR="009E7879" w:rsidRPr="007E7E4B" w14:paraId="7CF62D03" w14:textId="77777777" w:rsidTr="003E59C8">
        <w:tc>
          <w:tcPr>
            <w:tcW w:w="16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0CE62" w14:textId="77777777" w:rsidR="009E7879" w:rsidRPr="007E7E4B" w:rsidRDefault="009E7879" w:rsidP="003E59C8">
            <w:pPr>
              <w:spacing w:line="240" w:lineRule="auto"/>
              <w:jc w:val="both"/>
              <w:rPr>
                <w:lang w:val="es-CL"/>
              </w:rPr>
            </w:pPr>
            <w:r w:rsidRPr="007E7E4B">
              <w:rPr>
                <w:lang w:val="es-CL"/>
              </w:rPr>
              <w:t>Componentes del Escenario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A75C5" w14:textId="77777777" w:rsidR="009E7879" w:rsidRPr="007E7E4B" w:rsidRDefault="009E7879" w:rsidP="003E59C8">
            <w:pPr>
              <w:spacing w:line="240" w:lineRule="auto"/>
              <w:jc w:val="both"/>
              <w:rPr>
                <w:lang w:val="es-CL"/>
              </w:rPr>
            </w:pPr>
            <w:r w:rsidRPr="007E7E4B">
              <w:rPr>
                <w:lang w:val="es-CL"/>
              </w:rPr>
              <w:t>Estímulos:</w:t>
            </w:r>
          </w:p>
        </w:tc>
        <w:tc>
          <w:tcPr>
            <w:tcW w:w="5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4DD2F" w14:textId="47C005D2" w:rsidR="009E7879" w:rsidRPr="007E7E4B" w:rsidRDefault="009E7879" w:rsidP="003E59C8">
            <w:pPr>
              <w:spacing w:line="240" w:lineRule="auto"/>
              <w:jc w:val="both"/>
              <w:rPr>
                <w:lang w:val="es-CL"/>
              </w:rPr>
            </w:pPr>
            <w:r w:rsidRPr="007E7E4B">
              <w:rPr>
                <w:lang w:val="es-CL"/>
              </w:rPr>
              <w:t>Intento de acceder a ruta administrativa sin permisos.</w:t>
            </w:r>
          </w:p>
        </w:tc>
      </w:tr>
      <w:tr w:rsidR="009E7879" w:rsidRPr="007E7E4B" w14:paraId="610BAC17" w14:textId="77777777" w:rsidTr="003E59C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29BD3C" w14:textId="77777777" w:rsidR="009E7879" w:rsidRPr="007E7E4B" w:rsidRDefault="009E7879" w:rsidP="003E59C8">
            <w:pPr>
              <w:spacing w:line="240" w:lineRule="auto"/>
              <w:rPr>
                <w:sz w:val="22"/>
                <w:szCs w:val="22"/>
                <w:lang w:val="es-CL"/>
              </w:rPr>
            </w:pP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D6510" w14:textId="77777777" w:rsidR="009E7879" w:rsidRPr="007E7E4B" w:rsidRDefault="009E7879" w:rsidP="003E59C8">
            <w:pPr>
              <w:spacing w:line="240" w:lineRule="auto"/>
              <w:jc w:val="both"/>
              <w:rPr>
                <w:lang w:val="es-CL"/>
              </w:rPr>
            </w:pPr>
            <w:r w:rsidRPr="007E7E4B">
              <w:rPr>
                <w:lang w:val="es-CL"/>
              </w:rPr>
              <w:t>Fuente del estimulo</w:t>
            </w:r>
          </w:p>
        </w:tc>
        <w:tc>
          <w:tcPr>
            <w:tcW w:w="5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AEE7B" w14:textId="4DBB86D4" w:rsidR="009E7879" w:rsidRPr="007E7E4B" w:rsidRDefault="009E7879" w:rsidP="003E59C8">
            <w:pPr>
              <w:spacing w:line="240" w:lineRule="auto"/>
              <w:jc w:val="both"/>
              <w:rPr>
                <w:lang w:val="es-CL"/>
              </w:rPr>
            </w:pPr>
            <w:r w:rsidRPr="007E7E4B">
              <w:rPr>
                <w:lang w:val="es-CL"/>
              </w:rPr>
              <w:t>Usuario autenticado sin rol adecuado o actor malicioso.</w:t>
            </w:r>
          </w:p>
        </w:tc>
      </w:tr>
      <w:tr w:rsidR="009E7879" w:rsidRPr="007E7E4B" w14:paraId="59C3CF53" w14:textId="77777777" w:rsidTr="003E59C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D5CC2B" w14:textId="77777777" w:rsidR="009E7879" w:rsidRPr="007E7E4B" w:rsidRDefault="009E7879" w:rsidP="003E59C8">
            <w:pPr>
              <w:spacing w:line="240" w:lineRule="auto"/>
              <w:rPr>
                <w:sz w:val="22"/>
                <w:szCs w:val="22"/>
                <w:lang w:val="es-CL"/>
              </w:rPr>
            </w:pP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650FC" w14:textId="77777777" w:rsidR="009E7879" w:rsidRPr="007E7E4B" w:rsidRDefault="009E7879" w:rsidP="003E59C8">
            <w:pPr>
              <w:spacing w:line="240" w:lineRule="auto"/>
              <w:jc w:val="both"/>
              <w:rPr>
                <w:lang w:val="es-CL"/>
              </w:rPr>
            </w:pPr>
            <w:r w:rsidRPr="007E7E4B">
              <w:rPr>
                <w:lang w:val="es-CL"/>
              </w:rPr>
              <w:t>Ambiente:</w:t>
            </w:r>
          </w:p>
        </w:tc>
        <w:tc>
          <w:tcPr>
            <w:tcW w:w="5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D9257" w14:textId="204BC8FD" w:rsidR="009E7879" w:rsidRPr="007E7E4B" w:rsidRDefault="009E7879" w:rsidP="003E59C8">
            <w:pPr>
              <w:spacing w:line="240" w:lineRule="auto"/>
              <w:jc w:val="both"/>
              <w:rPr>
                <w:lang w:val="es-CL"/>
              </w:rPr>
            </w:pPr>
            <w:r w:rsidRPr="007E7E4B">
              <w:rPr>
                <w:lang w:val="es-CL"/>
              </w:rPr>
              <w:t>Operación normal.</w:t>
            </w:r>
          </w:p>
        </w:tc>
      </w:tr>
      <w:tr w:rsidR="009E7879" w:rsidRPr="007E7E4B" w14:paraId="4A0252EA" w14:textId="77777777" w:rsidTr="003E59C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F581BB" w14:textId="77777777" w:rsidR="009E7879" w:rsidRPr="007E7E4B" w:rsidRDefault="009E7879" w:rsidP="003E59C8">
            <w:pPr>
              <w:spacing w:line="240" w:lineRule="auto"/>
              <w:rPr>
                <w:sz w:val="22"/>
                <w:szCs w:val="22"/>
                <w:lang w:val="es-CL"/>
              </w:rPr>
            </w:pP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EBDBF" w14:textId="77777777" w:rsidR="009E7879" w:rsidRPr="007E7E4B" w:rsidRDefault="009E7879" w:rsidP="003E59C8">
            <w:pPr>
              <w:spacing w:line="240" w:lineRule="auto"/>
              <w:jc w:val="both"/>
              <w:rPr>
                <w:lang w:val="es-CL"/>
              </w:rPr>
            </w:pPr>
            <w:r w:rsidRPr="007E7E4B">
              <w:rPr>
                <w:lang w:val="es-CL"/>
              </w:rPr>
              <w:t>Artefacto:</w:t>
            </w:r>
          </w:p>
        </w:tc>
        <w:tc>
          <w:tcPr>
            <w:tcW w:w="5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227ED" w14:textId="55ABF68B" w:rsidR="009E7879" w:rsidRPr="007E7E4B" w:rsidRDefault="009E7879" w:rsidP="003E59C8">
            <w:pPr>
              <w:spacing w:line="240" w:lineRule="auto"/>
              <w:jc w:val="both"/>
              <w:rPr>
                <w:lang w:val="es-CL"/>
              </w:rPr>
            </w:pPr>
            <w:r w:rsidRPr="007E7E4B">
              <w:rPr>
                <w:lang w:val="es-CL"/>
              </w:rPr>
              <w:t>Middleware de autorización por roles/permisos; JWT.</w:t>
            </w:r>
          </w:p>
        </w:tc>
      </w:tr>
      <w:tr w:rsidR="009E7879" w:rsidRPr="007E7E4B" w14:paraId="7C801996" w14:textId="77777777" w:rsidTr="003E59C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3AE1A" w14:textId="77777777" w:rsidR="009E7879" w:rsidRPr="007E7E4B" w:rsidRDefault="009E7879" w:rsidP="003E59C8">
            <w:pPr>
              <w:spacing w:line="240" w:lineRule="auto"/>
              <w:rPr>
                <w:sz w:val="22"/>
                <w:szCs w:val="22"/>
                <w:lang w:val="es-CL"/>
              </w:rPr>
            </w:pP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B0625" w14:textId="77777777" w:rsidR="009E7879" w:rsidRPr="007E7E4B" w:rsidRDefault="009E7879" w:rsidP="003E59C8">
            <w:pPr>
              <w:spacing w:line="240" w:lineRule="auto"/>
              <w:jc w:val="both"/>
              <w:rPr>
                <w:lang w:val="es-CL"/>
              </w:rPr>
            </w:pPr>
            <w:r w:rsidRPr="007E7E4B">
              <w:rPr>
                <w:lang w:val="es-CL"/>
              </w:rPr>
              <w:t>Respuesta:</w:t>
            </w:r>
          </w:p>
        </w:tc>
        <w:tc>
          <w:tcPr>
            <w:tcW w:w="5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78619" w14:textId="5BC1BCDA" w:rsidR="009E7879" w:rsidRPr="007E7E4B" w:rsidRDefault="009E7879" w:rsidP="003E59C8">
            <w:pPr>
              <w:spacing w:line="240" w:lineRule="auto"/>
              <w:jc w:val="both"/>
              <w:rPr>
                <w:lang w:val="es-CL"/>
              </w:rPr>
            </w:pPr>
            <w:r w:rsidRPr="007E7E4B">
              <w:rPr>
                <w:lang w:val="es-CL"/>
              </w:rPr>
              <w:t>Acceso denegado (403) y registro de auditoría.</w:t>
            </w:r>
          </w:p>
        </w:tc>
      </w:tr>
      <w:tr w:rsidR="009E7879" w:rsidRPr="007E7E4B" w14:paraId="19409905" w14:textId="77777777" w:rsidTr="003E59C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628BA6" w14:textId="77777777" w:rsidR="009E7879" w:rsidRPr="007E7E4B" w:rsidRDefault="009E7879" w:rsidP="003E59C8">
            <w:pPr>
              <w:spacing w:line="240" w:lineRule="auto"/>
              <w:rPr>
                <w:sz w:val="22"/>
                <w:szCs w:val="22"/>
                <w:lang w:val="es-CL"/>
              </w:rPr>
            </w:pP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43865" w14:textId="77777777" w:rsidR="009E7879" w:rsidRPr="007E7E4B" w:rsidRDefault="009E7879" w:rsidP="003E59C8">
            <w:pPr>
              <w:spacing w:line="240" w:lineRule="auto"/>
              <w:jc w:val="both"/>
              <w:rPr>
                <w:lang w:val="es-CL"/>
              </w:rPr>
            </w:pPr>
            <w:r w:rsidRPr="007E7E4B">
              <w:rPr>
                <w:lang w:val="es-CL"/>
              </w:rPr>
              <w:t>Medida de Respuesta</w:t>
            </w:r>
          </w:p>
        </w:tc>
        <w:tc>
          <w:tcPr>
            <w:tcW w:w="5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45368" w14:textId="1419D795" w:rsidR="009E7879" w:rsidRPr="007E7E4B" w:rsidRDefault="009E7879" w:rsidP="003E59C8">
            <w:pPr>
              <w:spacing w:line="240" w:lineRule="auto"/>
              <w:jc w:val="both"/>
              <w:rPr>
                <w:lang w:val="es-CL"/>
              </w:rPr>
            </w:pPr>
            <w:r w:rsidRPr="007E7E4B">
              <w:rPr>
                <w:lang w:val="es-CL"/>
              </w:rPr>
              <w:t xml:space="preserve">100% accesos no autorizados bloqueados; log con usuario, IP, </w:t>
            </w:r>
            <w:proofErr w:type="spellStart"/>
            <w:r w:rsidRPr="007E7E4B">
              <w:rPr>
                <w:lang w:val="es-CL"/>
              </w:rPr>
              <w:t>endpoint</w:t>
            </w:r>
            <w:proofErr w:type="spellEnd"/>
            <w:r w:rsidRPr="007E7E4B">
              <w:rPr>
                <w:lang w:val="es-CL"/>
              </w:rPr>
              <w:t xml:space="preserve"> y </w:t>
            </w:r>
            <w:proofErr w:type="spellStart"/>
            <w:r w:rsidRPr="007E7E4B">
              <w:rPr>
                <w:lang w:val="es-CL"/>
              </w:rPr>
              <w:t>timestamp</w:t>
            </w:r>
            <w:proofErr w:type="spellEnd"/>
            <w:r w:rsidRPr="007E7E4B">
              <w:rPr>
                <w:lang w:val="es-CL"/>
              </w:rPr>
              <w:t xml:space="preserve"> &lt; 1 s.</w:t>
            </w:r>
          </w:p>
        </w:tc>
      </w:tr>
    </w:tbl>
    <w:p w14:paraId="1D2C6F38" w14:textId="77777777" w:rsidR="009E7879" w:rsidRPr="007E7E4B" w:rsidRDefault="009E7879">
      <w:pPr>
        <w:widowControl/>
        <w:spacing w:line="240" w:lineRule="auto"/>
        <w:rPr>
          <w:noProof/>
          <w:lang w:val="es-C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79"/>
        <w:gridCol w:w="1673"/>
        <w:gridCol w:w="5476"/>
      </w:tblGrid>
      <w:tr w:rsidR="009E7879" w:rsidRPr="007E7E4B" w14:paraId="1A242B51" w14:textId="77777777" w:rsidTr="003E59C8">
        <w:tc>
          <w:tcPr>
            <w:tcW w:w="8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36B32" w14:textId="0D838713" w:rsidR="009E7879" w:rsidRPr="007E7E4B" w:rsidRDefault="009E7879" w:rsidP="003E59C8">
            <w:pPr>
              <w:spacing w:line="240" w:lineRule="auto"/>
              <w:jc w:val="both"/>
              <w:rPr>
                <w:rFonts w:asciiTheme="minorHAnsi" w:hAnsiTheme="minorHAnsi"/>
                <w:lang w:val="es-CL"/>
              </w:rPr>
            </w:pPr>
            <w:r w:rsidRPr="007E7E4B">
              <w:rPr>
                <w:lang w:val="es-CL"/>
              </w:rPr>
              <w:t>Identificador: ID-05</w:t>
            </w:r>
          </w:p>
        </w:tc>
      </w:tr>
      <w:tr w:rsidR="009E7879" w:rsidRPr="007E7E4B" w14:paraId="032D3711" w14:textId="77777777" w:rsidTr="003E59C8">
        <w:tc>
          <w:tcPr>
            <w:tcW w:w="3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E8735" w14:textId="77777777" w:rsidR="009E7879" w:rsidRPr="007E7E4B" w:rsidRDefault="009E7879" w:rsidP="003E59C8">
            <w:pPr>
              <w:spacing w:line="240" w:lineRule="auto"/>
              <w:jc w:val="both"/>
              <w:rPr>
                <w:lang w:val="es-CL"/>
              </w:rPr>
            </w:pPr>
            <w:r w:rsidRPr="007E7E4B">
              <w:rPr>
                <w:lang w:val="es-CL"/>
              </w:rPr>
              <w:t>Escenario(s):</w:t>
            </w:r>
          </w:p>
        </w:tc>
        <w:tc>
          <w:tcPr>
            <w:tcW w:w="5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5F2B6" w14:textId="1F54F08B" w:rsidR="009E7879" w:rsidRPr="007E7E4B" w:rsidRDefault="009E7879" w:rsidP="003E59C8">
            <w:pPr>
              <w:spacing w:line="240" w:lineRule="auto"/>
              <w:jc w:val="both"/>
              <w:rPr>
                <w:lang w:val="es-CL"/>
              </w:rPr>
            </w:pPr>
            <w:r w:rsidRPr="007E7E4B">
              <w:rPr>
                <w:lang w:val="es-CL"/>
              </w:rPr>
              <w:t>CU-016 Exportar Reportes</w:t>
            </w:r>
          </w:p>
        </w:tc>
      </w:tr>
      <w:tr w:rsidR="009E7879" w:rsidRPr="007E7E4B" w14:paraId="767FF06B" w14:textId="77777777" w:rsidTr="003E59C8">
        <w:tc>
          <w:tcPr>
            <w:tcW w:w="3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63FE5" w14:textId="77777777" w:rsidR="009E7879" w:rsidRPr="007E7E4B" w:rsidRDefault="009E7879" w:rsidP="003E59C8">
            <w:pPr>
              <w:spacing w:line="240" w:lineRule="auto"/>
              <w:jc w:val="both"/>
              <w:rPr>
                <w:lang w:val="es-CL"/>
              </w:rPr>
            </w:pPr>
            <w:r w:rsidRPr="007E7E4B">
              <w:rPr>
                <w:lang w:val="es-CL"/>
              </w:rPr>
              <w:t>Atributos de Calidad relevantes:</w:t>
            </w:r>
          </w:p>
        </w:tc>
        <w:tc>
          <w:tcPr>
            <w:tcW w:w="5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E214B" w14:textId="3C07BC81" w:rsidR="009E7879" w:rsidRPr="007E7E4B" w:rsidRDefault="009E7879" w:rsidP="003E59C8">
            <w:pPr>
              <w:spacing w:line="240" w:lineRule="auto"/>
              <w:jc w:val="both"/>
              <w:rPr>
                <w:lang w:val="es-CL"/>
              </w:rPr>
            </w:pPr>
            <w:r w:rsidRPr="007E7E4B">
              <w:rPr>
                <w:lang w:val="es-CL"/>
              </w:rPr>
              <w:t xml:space="preserve">Operatividad, </w:t>
            </w:r>
            <w:proofErr w:type="spellStart"/>
            <w:r w:rsidRPr="007E7E4B">
              <w:rPr>
                <w:lang w:val="es-CL"/>
              </w:rPr>
              <w:t>Observabilidad</w:t>
            </w:r>
            <w:proofErr w:type="spellEnd"/>
            <w:r w:rsidRPr="007E7E4B">
              <w:rPr>
                <w:lang w:val="es-CL"/>
              </w:rPr>
              <w:t>, Desempeño</w:t>
            </w:r>
          </w:p>
        </w:tc>
      </w:tr>
      <w:tr w:rsidR="009E7879" w:rsidRPr="007E7E4B" w14:paraId="0E35EECD" w14:textId="77777777" w:rsidTr="003E59C8">
        <w:tc>
          <w:tcPr>
            <w:tcW w:w="16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71F3A" w14:textId="77777777" w:rsidR="009E7879" w:rsidRPr="007E7E4B" w:rsidRDefault="009E7879" w:rsidP="003E59C8">
            <w:pPr>
              <w:spacing w:line="240" w:lineRule="auto"/>
              <w:jc w:val="both"/>
              <w:rPr>
                <w:lang w:val="es-CL"/>
              </w:rPr>
            </w:pPr>
            <w:r w:rsidRPr="007E7E4B">
              <w:rPr>
                <w:lang w:val="es-CL"/>
              </w:rPr>
              <w:t>Componentes del Escenario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5AC57" w14:textId="77777777" w:rsidR="009E7879" w:rsidRPr="007E7E4B" w:rsidRDefault="009E7879" w:rsidP="003E59C8">
            <w:pPr>
              <w:spacing w:line="240" w:lineRule="auto"/>
              <w:jc w:val="both"/>
              <w:rPr>
                <w:lang w:val="es-CL"/>
              </w:rPr>
            </w:pPr>
            <w:r w:rsidRPr="007E7E4B">
              <w:rPr>
                <w:lang w:val="es-CL"/>
              </w:rPr>
              <w:t>Estímulos:</w:t>
            </w:r>
          </w:p>
        </w:tc>
        <w:tc>
          <w:tcPr>
            <w:tcW w:w="5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16F42" w14:textId="58831F59" w:rsidR="009E7879" w:rsidRPr="007E7E4B" w:rsidRDefault="009E7879" w:rsidP="003E59C8">
            <w:pPr>
              <w:spacing w:line="240" w:lineRule="auto"/>
              <w:jc w:val="both"/>
              <w:rPr>
                <w:lang w:val="es-CL"/>
              </w:rPr>
            </w:pPr>
            <w:r w:rsidRPr="007E7E4B">
              <w:rPr>
                <w:lang w:val="es-CL"/>
              </w:rPr>
              <w:t>Administrador solicita exportación CSV/PDF con filtros.</w:t>
            </w:r>
          </w:p>
        </w:tc>
      </w:tr>
      <w:tr w:rsidR="009E7879" w:rsidRPr="007E7E4B" w14:paraId="549E2EF4" w14:textId="77777777" w:rsidTr="003E59C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16EE50" w14:textId="77777777" w:rsidR="009E7879" w:rsidRPr="007E7E4B" w:rsidRDefault="009E7879" w:rsidP="003E59C8">
            <w:pPr>
              <w:spacing w:line="240" w:lineRule="auto"/>
              <w:rPr>
                <w:sz w:val="22"/>
                <w:szCs w:val="22"/>
                <w:lang w:val="es-CL"/>
              </w:rPr>
            </w:pP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1439B" w14:textId="77777777" w:rsidR="009E7879" w:rsidRPr="007E7E4B" w:rsidRDefault="009E7879" w:rsidP="003E59C8">
            <w:pPr>
              <w:spacing w:line="240" w:lineRule="auto"/>
              <w:jc w:val="both"/>
              <w:rPr>
                <w:lang w:val="es-CL"/>
              </w:rPr>
            </w:pPr>
            <w:r w:rsidRPr="007E7E4B">
              <w:rPr>
                <w:lang w:val="es-CL"/>
              </w:rPr>
              <w:t>Fuente del estimulo</w:t>
            </w:r>
          </w:p>
        </w:tc>
        <w:tc>
          <w:tcPr>
            <w:tcW w:w="5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B9BA1" w14:textId="6166CE3C" w:rsidR="009E7879" w:rsidRPr="007E7E4B" w:rsidRDefault="009E7879" w:rsidP="003E59C8">
            <w:pPr>
              <w:spacing w:line="240" w:lineRule="auto"/>
              <w:jc w:val="both"/>
              <w:rPr>
                <w:lang w:val="es-CL"/>
              </w:rPr>
            </w:pPr>
            <w:r w:rsidRPr="007E7E4B">
              <w:rPr>
                <w:lang w:val="es-CL"/>
              </w:rPr>
              <w:t>Administrador o tarea programada.</w:t>
            </w:r>
          </w:p>
        </w:tc>
      </w:tr>
      <w:tr w:rsidR="009E7879" w:rsidRPr="007E7E4B" w14:paraId="7C66D663" w14:textId="77777777" w:rsidTr="003E59C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7C1AB6" w14:textId="77777777" w:rsidR="009E7879" w:rsidRPr="007E7E4B" w:rsidRDefault="009E7879" w:rsidP="003E59C8">
            <w:pPr>
              <w:spacing w:line="240" w:lineRule="auto"/>
              <w:rPr>
                <w:sz w:val="22"/>
                <w:szCs w:val="22"/>
                <w:lang w:val="es-CL"/>
              </w:rPr>
            </w:pP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98A50" w14:textId="77777777" w:rsidR="009E7879" w:rsidRPr="007E7E4B" w:rsidRDefault="009E7879" w:rsidP="003E59C8">
            <w:pPr>
              <w:spacing w:line="240" w:lineRule="auto"/>
              <w:jc w:val="both"/>
              <w:rPr>
                <w:lang w:val="es-CL"/>
              </w:rPr>
            </w:pPr>
            <w:r w:rsidRPr="007E7E4B">
              <w:rPr>
                <w:lang w:val="es-CL"/>
              </w:rPr>
              <w:t>Ambiente:</w:t>
            </w:r>
          </w:p>
        </w:tc>
        <w:tc>
          <w:tcPr>
            <w:tcW w:w="5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C02DD" w14:textId="6086239D" w:rsidR="009E7879" w:rsidRPr="007E7E4B" w:rsidRDefault="009E7879" w:rsidP="003E59C8">
            <w:pPr>
              <w:spacing w:line="240" w:lineRule="auto"/>
              <w:jc w:val="both"/>
              <w:rPr>
                <w:lang w:val="es-CL"/>
              </w:rPr>
            </w:pPr>
            <w:r w:rsidRPr="007E7E4B">
              <w:rPr>
                <w:lang w:val="es-CL"/>
              </w:rPr>
              <w:t xml:space="preserve">Producción; </w:t>
            </w:r>
            <w:proofErr w:type="spellStart"/>
            <w:r w:rsidRPr="007E7E4B">
              <w:rPr>
                <w:lang w:val="es-CL"/>
              </w:rPr>
              <w:t>dataset</w:t>
            </w:r>
            <w:proofErr w:type="spellEnd"/>
            <w:r w:rsidRPr="007E7E4B">
              <w:rPr>
                <w:lang w:val="es-CL"/>
              </w:rPr>
              <w:t xml:space="preserve"> hasta 100k filas.</w:t>
            </w:r>
          </w:p>
        </w:tc>
      </w:tr>
      <w:tr w:rsidR="009E7879" w:rsidRPr="007E7E4B" w14:paraId="4F808382" w14:textId="77777777" w:rsidTr="003E59C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3B88C8" w14:textId="77777777" w:rsidR="009E7879" w:rsidRPr="007E7E4B" w:rsidRDefault="009E7879" w:rsidP="003E59C8">
            <w:pPr>
              <w:spacing w:line="240" w:lineRule="auto"/>
              <w:rPr>
                <w:sz w:val="22"/>
                <w:szCs w:val="22"/>
                <w:lang w:val="es-CL"/>
              </w:rPr>
            </w:pP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B1B06" w14:textId="77777777" w:rsidR="009E7879" w:rsidRPr="007E7E4B" w:rsidRDefault="009E7879" w:rsidP="003E59C8">
            <w:pPr>
              <w:spacing w:line="240" w:lineRule="auto"/>
              <w:jc w:val="both"/>
              <w:rPr>
                <w:lang w:val="es-CL"/>
              </w:rPr>
            </w:pPr>
            <w:r w:rsidRPr="007E7E4B">
              <w:rPr>
                <w:lang w:val="es-CL"/>
              </w:rPr>
              <w:t>Artefacto:</w:t>
            </w:r>
          </w:p>
        </w:tc>
        <w:tc>
          <w:tcPr>
            <w:tcW w:w="5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8A21F" w14:textId="67536533" w:rsidR="009E7879" w:rsidRPr="007E7E4B" w:rsidRDefault="009E7879" w:rsidP="003E59C8">
            <w:pPr>
              <w:spacing w:line="240" w:lineRule="auto"/>
              <w:jc w:val="both"/>
              <w:rPr>
                <w:lang w:val="es-CL"/>
              </w:rPr>
            </w:pPr>
            <w:r w:rsidRPr="007E7E4B">
              <w:rPr>
                <w:lang w:val="es-CL"/>
              </w:rPr>
              <w:t>Servicio de reportes, cola/tareas, almacenamiento de archivos.</w:t>
            </w:r>
          </w:p>
        </w:tc>
      </w:tr>
      <w:tr w:rsidR="009E7879" w:rsidRPr="007E7E4B" w14:paraId="771EFDFA" w14:textId="77777777" w:rsidTr="003E59C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4202FF" w14:textId="77777777" w:rsidR="009E7879" w:rsidRPr="007E7E4B" w:rsidRDefault="009E7879" w:rsidP="003E59C8">
            <w:pPr>
              <w:spacing w:line="240" w:lineRule="auto"/>
              <w:rPr>
                <w:sz w:val="22"/>
                <w:szCs w:val="22"/>
                <w:lang w:val="es-CL"/>
              </w:rPr>
            </w:pP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9B246" w14:textId="77777777" w:rsidR="009E7879" w:rsidRPr="007E7E4B" w:rsidRDefault="009E7879" w:rsidP="003E59C8">
            <w:pPr>
              <w:spacing w:line="240" w:lineRule="auto"/>
              <w:jc w:val="both"/>
              <w:rPr>
                <w:lang w:val="es-CL"/>
              </w:rPr>
            </w:pPr>
            <w:r w:rsidRPr="007E7E4B">
              <w:rPr>
                <w:lang w:val="es-CL"/>
              </w:rPr>
              <w:t>Respuesta:</w:t>
            </w:r>
          </w:p>
        </w:tc>
        <w:tc>
          <w:tcPr>
            <w:tcW w:w="5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905C5" w14:textId="52A7BD0E" w:rsidR="009E7879" w:rsidRPr="007E7E4B" w:rsidRDefault="009E7879" w:rsidP="003E59C8">
            <w:pPr>
              <w:spacing w:line="240" w:lineRule="auto"/>
              <w:jc w:val="both"/>
              <w:rPr>
                <w:lang w:val="es-CL"/>
              </w:rPr>
            </w:pPr>
            <w:r w:rsidRPr="007E7E4B">
              <w:rPr>
                <w:lang w:val="es-CL"/>
              </w:rPr>
              <w:t>Generación asíncrona; notificación y enlace de descarga; reintento ante falla.</w:t>
            </w:r>
          </w:p>
        </w:tc>
      </w:tr>
      <w:tr w:rsidR="009E7879" w:rsidRPr="007E7E4B" w14:paraId="6FB7C607" w14:textId="77777777" w:rsidTr="003E59C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024E7C" w14:textId="77777777" w:rsidR="009E7879" w:rsidRPr="007E7E4B" w:rsidRDefault="009E7879" w:rsidP="003E59C8">
            <w:pPr>
              <w:spacing w:line="240" w:lineRule="auto"/>
              <w:rPr>
                <w:sz w:val="22"/>
                <w:szCs w:val="22"/>
                <w:lang w:val="es-CL"/>
              </w:rPr>
            </w:pP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9F631" w14:textId="77777777" w:rsidR="009E7879" w:rsidRPr="007E7E4B" w:rsidRDefault="009E7879" w:rsidP="003E59C8">
            <w:pPr>
              <w:spacing w:line="240" w:lineRule="auto"/>
              <w:jc w:val="both"/>
              <w:rPr>
                <w:lang w:val="es-CL"/>
              </w:rPr>
            </w:pPr>
            <w:r w:rsidRPr="007E7E4B">
              <w:rPr>
                <w:lang w:val="es-CL"/>
              </w:rPr>
              <w:t>Medida de Respuesta</w:t>
            </w:r>
          </w:p>
        </w:tc>
        <w:tc>
          <w:tcPr>
            <w:tcW w:w="5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6751E" w14:textId="1D8013BA" w:rsidR="009E7879" w:rsidRPr="007E7E4B" w:rsidRDefault="009E7879" w:rsidP="003E59C8">
            <w:pPr>
              <w:spacing w:line="240" w:lineRule="auto"/>
              <w:jc w:val="both"/>
              <w:rPr>
                <w:lang w:val="es-CL"/>
              </w:rPr>
            </w:pPr>
            <w:r w:rsidRPr="007E7E4B">
              <w:rPr>
                <w:lang w:val="es-CL"/>
              </w:rPr>
              <w:t>Reporte ≤ 2 min (100k filas); alerta operativa &lt; 1 min; reintento automático ≤ 5 min; MTTR ≤ 30 min.</w:t>
            </w:r>
          </w:p>
        </w:tc>
      </w:tr>
    </w:tbl>
    <w:p w14:paraId="239B421A" w14:textId="77777777" w:rsidR="009E7879" w:rsidRPr="007E7E4B" w:rsidRDefault="009E7879">
      <w:pPr>
        <w:widowControl/>
        <w:spacing w:line="240" w:lineRule="auto"/>
        <w:rPr>
          <w:noProof/>
          <w:lang w:val="es-CL"/>
        </w:rPr>
      </w:pPr>
    </w:p>
    <w:p w14:paraId="6713A28C" w14:textId="77777777" w:rsidR="00890DC4" w:rsidRPr="007E7E4B" w:rsidRDefault="00890DC4">
      <w:pPr>
        <w:widowControl/>
        <w:spacing w:line="240" w:lineRule="auto"/>
        <w:rPr>
          <w:noProof/>
          <w:lang w:val="es-CL"/>
        </w:rPr>
      </w:pPr>
    </w:p>
    <w:p w14:paraId="4B23CA34" w14:textId="77777777" w:rsidR="00890DC4" w:rsidRPr="007E7E4B" w:rsidRDefault="00890DC4">
      <w:pPr>
        <w:widowControl/>
        <w:spacing w:line="240" w:lineRule="auto"/>
        <w:rPr>
          <w:noProof/>
          <w:lang w:val="es-CL"/>
        </w:rPr>
      </w:pPr>
    </w:p>
    <w:p w14:paraId="218CD902" w14:textId="77777777" w:rsidR="00890DC4" w:rsidRPr="007E7E4B" w:rsidRDefault="00890DC4">
      <w:pPr>
        <w:widowControl/>
        <w:spacing w:line="240" w:lineRule="auto"/>
        <w:rPr>
          <w:noProof/>
          <w:lang w:val="es-CL"/>
        </w:rPr>
      </w:pPr>
    </w:p>
    <w:p w14:paraId="182E76D7" w14:textId="77777777" w:rsidR="00890DC4" w:rsidRPr="007E7E4B" w:rsidRDefault="00890DC4">
      <w:pPr>
        <w:widowControl/>
        <w:spacing w:line="240" w:lineRule="auto"/>
        <w:rPr>
          <w:noProof/>
          <w:lang w:val="es-CL"/>
        </w:rPr>
      </w:pPr>
    </w:p>
    <w:p w14:paraId="7B3F5028" w14:textId="77777777" w:rsidR="00890DC4" w:rsidRPr="007E7E4B" w:rsidRDefault="00890DC4">
      <w:pPr>
        <w:widowControl/>
        <w:spacing w:line="240" w:lineRule="auto"/>
        <w:rPr>
          <w:noProof/>
          <w:lang w:val="es-CL"/>
        </w:rPr>
      </w:pPr>
    </w:p>
    <w:p w14:paraId="74BA1D5A" w14:textId="77777777" w:rsidR="00890DC4" w:rsidRPr="007E7E4B" w:rsidRDefault="00890DC4">
      <w:pPr>
        <w:widowControl/>
        <w:spacing w:line="240" w:lineRule="auto"/>
        <w:rPr>
          <w:noProof/>
          <w:lang w:val="es-CL"/>
        </w:rPr>
      </w:pPr>
    </w:p>
    <w:p w14:paraId="123340B7" w14:textId="77777777" w:rsidR="00890DC4" w:rsidRPr="007E7E4B" w:rsidRDefault="00890DC4">
      <w:pPr>
        <w:widowControl/>
        <w:spacing w:line="240" w:lineRule="auto"/>
        <w:rPr>
          <w:noProof/>
          <w:lang w:val="es-CL"/>
        </w:rPr>
      </w:pPr>
    </w:p>
    <w:p w14:paraId="516582F0" w14:textId="77777777" w:rsidR="00890DC4" w:rsidRPr="007E7E4B" w:rsidRDefault="00890DC4">
      <w:pPr>
        <w:widowControl/>
        <w:spacing w:line="240" w:lineRule="auto"/>
        <w:rPr>
          <w:noProof/>
          <w:lang w:val="es-CL"/>
        </w:rPr>
      </w:pPr>
    </w:p>
    <w:p w14:paraId="135A3343" w14:textId="77777777" w:rsidR="00890DC4" w:rsidRPr="007E7E4B" w:rsidRDefault="00890DC4">
      <w:pPr>
        <w:widowControl/>
        <w:spacing w:line="240" w:lineRule="auto"/>
        <w:rPr>
          <w:noProof/>
          <w:lang w:val="es-CL"/>
        </w:rPr>
      </w:pPr>
    </w:p>
    <w:p w14:paraId="27550A5A" w14:textId="77777777" w:rsidR="00890DC4" w:rsidRPr="007E7E4B" w:rsidRDefault="00890DC4">
      <w:pPr>
        <w:widowControl/>
        <w:spacing w:line="240" w:lineRule="auto"/>
        <w:rPr>
          <w:noProof/>
          <w:lang w:val="es-CL"/>
        </w:rPr>
      </w:pPr>
    </w:p>
    <w:p w14:paraId="7A1C6E47" w14:textId="77777777" w:rsidR="00890DC4" w:rsidRPr="007E7E4B" w:rsidRDefault="00890DC4">
      <w:pPr>
        <w:widowControl/>
        <w:spacing w:line="240" w:lineRule="auto"/>
        <w:rPr>
          <w:noProof/>
          <w:lang w:val="es-CL"/>
        </w:rPr>
      </w:pPr>
    </w:p>
    <w:p w14:paraId="64304135" w14:textId="77777777" w:rsidR="00890DC4" w:rsidRPr="007E7E4B" w:rsidRDefault="00890DC4">
      <w:pPr>
        <w:widowControl/>
        <w:spacing w:line="240" w:lineRule="auto"/>
        <w:rPr>
          <w:noProof/>
          <w:lang w:val="es-C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79"/>
        <w:gridCol w:w="1673"/>
        <w:gridCol w:w="5476"/>
      </w:tblGrid>
      <w:tr w:rsidR="009E7879" w:rsidRPr="007E7E4B" w14:paraId="3B3424B7" w14:textId="77777777" w:rsidTr="003E59C8">
        <w:tc>
          <w:tcPr>
            <w:tcW w:w="8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39EEA" w14:textId="2D347F06" w:rsidR="009E7879" w:rsidRPr="007E7E4B" w:rsidRDefault="009E7879" w:rsidP="003E59C8">
            <w:pPr>
              <w:spacing w:line="240" w:lineRule="auto"/>
              <w:jc w:val="both"/>
              <w:rPr>
                <w:rFonts w:asciiTheme="minorHAnsi" w:hAnsiTheme="minorHAnsi"/>
                <w:lang w:val="es-CL"/>
              </w:rPr>
            </w:pPr>
            <w:r w:rsidRPr="007E7E4B">
              <w:rPr>
                <w:lang w:val="es-CL"/>
              </w:rPr>
              <w:lastRenderedPageBreak/>
              <w:t>Identificador:</w:t>
            </w:r>
            <w:r w:rsidR="00890DC4" w:rsidRPr="007E7E4B">
              <w:rPr>
                <w:lang w:val="es-CL"/>
              </w:rPr>
              <w:t xml:space="preserve"> ID-06</w:t>
            </w:r>
          </w:p>
        </w:tc>
      </w:tr>
      <w:tr w:rsidR="009E7879" w:rsidRPr="007E7E4B" w14:paraId="15A2D069" w14:textId="77777777" w:rsidTr="003E59C8">
        <w:tc>
          <w:tcPr>
            <w:tcW w:w="3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152AD" w14:textId="77777777" w:rsidR="009E7879" w:rsidRPr="007E7E4B" w:rsidRDefault="009E7879" w:rsidP="003E59C8">
            <w:pPr>
              <w:spacing w:line="240" w:lineRule="auto"/>
              <w:jc w:val="both"/>
              <w:rPr>
                <w:lang w:val="es-CL"/>
              </w:rPr>
            </w:pPr>
            <w:r w:rsidRPr="007E7E4B">
              <w:rPr>
                <w:lang w:val="es-CL"/>
              </w:rPr>
              <w:t>Escenario(s):</w:t>
            </w:r>
          </w:p>
        </w:tc>
        <w:tc>
          <w:tcPr>
            <w:tcW w:w="5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D9AA7" w14:textId="0E61AE04" w:rsidR="009E7879" w:rsidRPr="007E7E4B" w:rsidRDefault="00890DC4" w:rsidP="003E59C8">
            <w:pPr>
              <w:spacing w:line="240" w:lineRule="auto"/>
              <w:jc w:val="both"/>
              <w:rPr>
                <w:lang w:val="es-CL"/>
              </w:rPr>
            </w:pPr>
            <w:r w:rsidRPr="007E7E4B">
              <w:rPr>
                <w:lang w:val="es-CL"/>
              </w:rPr>
              <w:t>CU-014 Administrar Catálogo de Productos (impacta a CU-003 Localizar y CU-008 Ver Detalle y Ubicación)</w:t>
            </w:r>
          </w:p>
        </w:tc>
      </w:tr>
      <w:tr w:rsidR="009E7879" w:rsidRPr="007E7E4B" w14:paraId="339E2276" w14:textId="77777777" w:rsidTr="003E59C8">
        <w:tc>
          <w:tcPr>
            <w:tcW w:w="3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21A86" w14:textId="77777777" w:rsidR="009E7879" w:rsidRPr="007E7E4B" w:rsidRDefault="009E7879" w:rsidP="003E59C8">
            <w:pPr>
              <w:spacing w:line="240" w:lineRule="auto"/>
              <w:jc w:val="both"/>
              <w:rPr>
                <w:lang w:val="es-CL"/>
              </w:rPr>
            </w:pPr>
            <w:r w:rsidRPr="007E7E4B">
              <w:rPr>
                <w:lang w:val="es-CL"/>
              </w:rPr>
              <w:t>Atributos de Calidad relevantes:</w:t>
            </w:r>
          </w:p>
        </w:tc>
        <w:tc>
          <w:tcPr>
            <w:tcW w:w="5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03A02" w14:textId="6EFE8011" w:rsidR="009E7879" w:rsidRPr="007E7E4B" w:rsidRDefault="00890DC4" w:rsidP="003E59C8">
            <w:pPr>
              <w:spacing w:line="240" w:lineRule="auto"/>
              <w:jc w:val="both"/>
              <w:rPr>
                <w:lang w:val="es-CL"/>
              </w:rPr>
            </w:pPr>
            <w:r w:rsidRPr="007E7E4B">
              <w:rPr>
                <w:lang w:val="es-CL"/>
              </w:rPr>
              <w:t>Consistencia de datos, Operatividad, Modificabilidad</w:t>
            </w:r>
          </w:p>
        </w:tc>
      </w:tr>
      <w:tr w:rsidR="009E7879" w:rsidRPr="007E7E4B" w14:paraId="3C8AA639" w14:textId="77777777" w:rsidTr="003E59C8">
        <w:tc>
          <w:tcPr>
            <w:tcW w:w="16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CEA7F" w14:textId="77777777" w:rsidR="009E7879" w:rsidRPr="007E7E4B" w:rsidRDefault="009E7879" w:rsidP="003E59C8">
            <w:pPr>
              <w:spacing w:line="240" w:lineRule="auto"/>
              <w:jc w:val="both"/>
              <w:rPr>
                <w:lang w:val="es-CL"/>
              </w:rPr>
            </w:pPr>
            <w:r w:rsidRPr="007E7E4B">
              <w:rPr>
                <w:lang w:val="es-CL"/>
              </w:rPr>
              <w:t>Componentes del Escenario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CFDFA" w14:textId="77777777" w:rsidR="009E7879" w:rsidRPr="007E7E4B" w:rsidRDefault="009E7879" w:rsidP="003E59C8">
            <w:pPr>
              <w:spacing w:line="240" w:lineRule="auto"/>
              <w:jc w:val="both"/>
              <w:rPr>
                <w:lang w:val="es-CL"/>
              </w:rPr>
            </w:pPr>
            <w:r w:rsidRPr="007E7E4B">
              <w:rPr>
                <w:lang w:val="es-CL"/>
              </w:rPr>
              <w:t>Estímulos:</w:t>
            </w:r>
          </w:p>
        </w:tc>
        <w:tc>
          <w:tcPr>
            <w:tcW w:w="5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8329F" w14:textId="7B84A432" w:rsidR="009E7879" w:rsidRPr="007E7E4B" w:rsidRDefault="00890DC4" w:rsidP="003E59C8">
            <w:pPr>
              <w:spacing w:line="240" w:lineRule="auto"/>
              <w:jc w:val="both"/>
              <w:rPr>
                <w:lang w:val="es-CL"/>
              </w:rPr>
            </w:pPr>
            <w:r w:rsidRPr="007E7E4B">
              <w:rPr>
                <w:lang w:val="es-CL"/>
              </w:rPr>
              <w:t>El Administrador cambia pasillo/estantería o stock de un producto.</w:t>
            </w:r>
          </w:p>
        </w:tc>
      </w:tr>
      <w:tr w:rsidR="009E7879" w:rsidRPr="007E7E4B" w14:paraId="0AA2E143" w14:textId="77777777" w:rsidTr="003E59C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17B5D8" w14:textId="77777777" w:rsidR="009E7879" w:rsidRPr="007E7E4B" w:rsidRDefault="009E7879" w:rsidP="003E59C8">
            <w:pPr>
              <w:spacing w:line="240" w:lineRule="auto"/>
              <w:rPr>
                <w:sz w:val="22"/>
                <w:szCs w:val="22"/>
                <w:lang w:val="es-CL"/>
              </w:rPr>
            </w:pP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7F0D7" w14:textId="77777777" w:rsidR="009E7879" w:rsidRPr="007E7E4B" w:rsidRDefault="009E7879" w:rsidP="003E59C8">
            <w:pPr>
              <w:spacing w:line="240" w:lineRule="auto"/>
              <w:jc w:val="both"/>
              <w:rPr>
                <w:lang w:val="es-CL"/>
              </w:rPr>
            </w:pPr>
            <w:r w:rsidRPr="007E7E4B">
              <w:rPr>
                <w:lang w:val="es-CL"/>
              </w:rPr>
              <w:t>Fuente del estimulo</w:t>
            </w:r>
          </w:p>
        </w:tc>
        <w:tc>
          <w:tcPr>
            <w:tcW w:w="5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F4BFC" w14:textId="0380AFDA" w:rsidR="009E7879" w:rsidRPr="007E7E4B" w:rsidRDefault="00890DC4" w:rsidP="003E59C8">
            <w:pPr>
              <w:spacing w:line="240" w:lineRule="auto"/>
              <w:jc w:val="both"/>
              <w:rPr>
                <w:lang w:val="es-CL"/>
              </w:rPr>
            </w:pPr>
            <w:r w:rsidRPr="007E7E4B">
              <w:rPr>
                <w:lang w:val="es-CL"/>
              </w:rPr>
              <w:t>Administrador (Web).</w:t>
            </w:r>
          </w:p>
        </w:tc>
      </w:tr>
      <w:tr w:rsidR="009E7879" w:rsidRPr="007E7E4B" w14:paraId="0AACBF83" w14:textId="77777777" w:rsidTr="003E59C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A86B3C" w14:textId="77777777" w:rsidR="009E7879" w:rsidRPr="007E7E4B" w:rsidRDefault="009E7879" w:rsidP="003E59C8">
            <w:pPr>
              <w:spacing w:line="240" w:lineRule="auto"/>
              <w:rPr>
                <w:sz w:val="22"/>
                <w:szCs w:val="22"/>
                <w:lang w:val="es-CL"/>
              </w:rPr>
            </w:pP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6907F" w14:textId="77777777" w:rsidR="009E7879" w:rsidRPr="007E7E4B" w:rsidRDefault="009E7879" w:rsidP="003E59C8">
            <w:pPr>
              <w:spacing w:line="240" w:lineRule="auto"/>
              <w:jc w:val="both"/>
              <w:rPr>
                <w:lang w:val="es-CL"/>
              </w:rPr>
            </w:pPr>
            <w:r w:rsidRPr="007E7E4B">
              <w:rPr>
                <w:lang w:val="es-CL"/>
              </w:rPr>
              <w:t>Ambiente:</w:t>
            </w:r>
          </w:p>
        </w:tc>
        <w:tc>
          <w:tcPr>
            <w:tcW w:w="5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23EB6" w14:textId="58B9902C" w:rsidR="009E7879" w:rsidRPr="007E7E4B" w:rsidRDefault="00890DC4" w:rsidP="003E59C8">
            <w:pPr>
              <w:spacing w:line="240" w:lineRule="auto"/>
              <w:jc w:val="both"/>
              <w:rPr>
                <w:lang w:val="es-CL"/>
              </w:rPr>
            </w:pPr>
            <w:r w:rsidRPr="007E7E4B">
              <w:rPr>
                <w:lang w:val="es-CL"/>
              </w:rPr>
              <w:t>Producción, usuarios consultando desde la App.</w:t>
            </w:r>
          </w:p>
        </w:tc>
      </w:tr>
      <w:tr w:rsidR="009E7879" w:rsidRPr="007E7E4B" w14:paraId="536C3F8B" w14:textId="77777777" w:rsidTr="003E59C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3BAD94" w14:textId="77777777" w:rsidR="009E7879" w:rsidRPr="007E7E4B" w:rsidRDefault="009E7879" w:rsidP="003E59C8">
            <w:pPr>
              <w:spacing w:line="240" w:lineRule="auto"/>
              <w:rPr>
                <w:sz w:val="22"/>
                <w:szCs w:val="22"/>
                <w:lang w:val="es-CL"/>
              </w:rPr>
            </w:pP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EC7F4" w14:textId="77777777" w:rsidR="009E7879" w:rsidRPr="007E7E4B" w:rsidRDefault="009E7879" w:rsidP="003E59C8">
            <w:pPr>
              <w:spacing w:line="240" w:lineRule="auto"/>
              <w:jc w:val="both"/>
              <w:rPr>
                <w:lang w:val="es-CL"/>
              </w:rPr>
            </w:pPr>
            <w:r w:rsidRPr="007E7E4B">
              <w:rPr>
                <w:lang w:val="es-CL"/>
              </w:rPr>
              <w:t>Artefacto:</w:t>
            </w:r>
          </w:p>
        </w:tc>
        <w:tc>
          <w:tcPr>
            <w:tcW w:w="5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9B688" w14:textId="19CACFBF" w:rsidR="009E7879" w:rsidRPr="007E7E4B" w:rsidRDefault="00890DC4" w:rsidP="003E59C8">
            <w:pPr>
              <w:spacing w:line="240" w:lineRule="auto"/>
              <w:jc w:val="both"/>
              <w:rPr>
                <w:lang w:val="es-CL"/>
              </w:rPr>
            </w:pPr>
            <w:r w:rsidRPr="007E7E4B">
              <w:rPr>
                <w:lang w:val="es-CL"/>
              </w:rPr>
              <w:t xml:space="preserve">API de Mantenedores, BD </w:t>
            </w:r>
            <w:proofErr w:type="spellStart"/>
            <w:r w:rsidRPr="007E7E4B">
              <w:rPr>
                <w:lang w:val="es-CL"/>
              </w:rPr>
              <w:t>Postgres</w:t>
            </w:r>
            <w:proofErr w:type="spellEnd"/>
            <w:r w:rsidRPr="007E7E4B">
              <w:rPr>
                <w:lang w:val="es-CL"/>
              </w:rPr>
              <w:t xml:space="preserve"> (transacciones), caché de consultas, mecanismo de invalidación/cola de eventos.</w:t>
            </w:r>
          </w:p>
        </w:tc>
      </w:tr>
      <w:tr w:rsidR="009E7879" w:rsidRPr="007E7E4B" w14:paraId="2196B44F" w14:textId="77777777" w:rsidTr="003E59C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CEA3EA" w14:textId="77777777" w:rsidR="009E7879" w:rsidRPr="007E7E4B" w:rsidRDefault="009E7879" w:rsidP="003E59C8">
            <w:pPr>
              <w:spacing w:line="240" w:lineRule="auto"/>
              <w:rPr>
                <w:sz w:val="22"/>
                <w:szCs w:val="22"/>
                <w:lang w:val="es-CL"/>
              </w:rPr>
            </w:pP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341D7" w14:textId="77777777" w:rsidR="009E7879" w:rsidRPr="007E7E4B" w:rsidRDefault="009E7879" w:rsidP="003E59C8">
            <w:pPr>
              <w:spacing w:line="240" w:lineRule="auto"/>
              <w:jc w:val="both"/>
              <w:rPr>
                <w:lang w:val="es-CL"/>
              </w:rPr>
            </w:pPr>
            <w:r w:rsidRPr="007E7E4B">
              <w:rPr>
                <w:lang w:val="es-CL"/>
              </w:rPr>
              <w:t>Respuesta:</w:t>
            </w:r>
          </w:p>
        </w:tc>
        <w:tc>
          <w:tcPr>
            <w:tcW w:w="5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1BC6F" w14:textId="787013C0" w:rsidR="009E7879" w:rsidRPr="007E7E4B" w:rsidRDefault="00890DC4" w:rsidP="003E59C8">
            <w:pPr>
              <w:spacing w:line="240" w:lineRule="auto"/>
              <w:jc w:val="both"/>
              <w:rPr>
                <w:lang w:val="es-CL"/>
              </w:rPr>
            </w:pPr>
            <w:r w:rsidRPr="007E7E4B">
              <w:rPr>
                <w:lang w:val="es-CL"/>
              </w:rPr>
              <w:t>La actualización se confirma atómicamente; se invalida la caché y se propaga el cambio; la App muestra la nueva ubicación sin lecturas desactualizadas.</w:t>
            </w:r>
          </w:p>
        </w:tc>
      </w:tr>
      <w:tr w:rsidR="009E7879" w:rsidRPr="007E7E4B" w14:paraId="64B7AE33" w14:textId="77777777" w:rsidTr="003E59C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900734" w14:textId="77777777" w:rsidR="009E7879" w:rsidRPr="007E7E4B" w:rsidRDefault="009E7879" w:rsidP="003E59C8">
            <w:pPr>
              <w:spacing w:line="240" w:lineRule="auto"/>
              <w:rPr>
                <w:sz w:val="22"/>
                <w:szCs w:val="22"/>
                <w:lang w:val="es-CL"/>
              </w:rPr>
            </w:pP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11AD4" w14:textId="77777777" w:rsidR="009E7879" w:rsidRPr="007E7E4B" w:rsidRDefault="009E7879" w:rsidP="003E59C8">
            <w:pPr>
              <w:spacing w:line="240" w:lineRule="auto"/>
              <w:jc w:val="both"/>
              <w:rPr>
                <w:lang w:val="es-CL"/>
              </w:rPr>
            </w:pPr>
            <w:r w:rsidRPr="007E7E4B">
              <w:rPr>
                <w:lang w:val="es-CL"/>
              </w:rPr>
              <w:t>Medida de Respuesta</w:t>
            </w:r>
          </w:p>
        </w:tc>
        <w:tc>
          <w:tcPr>
            <w:tcW w:w="5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EEEB0" w14:textId="1FBFA3A4" w:rsidR="009E7879" w:rsidRPr="007E7E4B" w:rsidRDefault="00890DC4" w:rsidP="003E59C8">
            <w:pPr>
              <w:spacing w:line="240" w:lineRule="auto"/>
              <w:jc w:val="both"/>
              <w:rPr>
                <w:lang w:val="es-CL"/>
              </w:rPr>
            </w:pPr>
            <w:r w:rsidRPr="007E7E4B">
              <w:rPr>
                <w:lang w:val="es-CL"/>
              </w:rPr>
              <w:t>Confirmación de transacción &lt; 1 s; invalidación de caché &lt; 2 s; propagación a la App ≤ 5 s; 0% lecturas sucias/fantasmas; tasa de éxito de propagación ≥ 99,9%.</w:t>
            </w:r>
          </w:p>
        </w:tc>
      </w:tr>
    </w:tbl>
    <w:p w14:paraId="2D4D72B8" w14:textId="77777777" w:rsidR="00890DC4" w:rsidRPr="007E7E4B" w:rsidRDefault="00890DC4" w:rsidP="00890DC4">
      <w:pPr>
        <w:rPr>
          <w:lang w:val="es-CL"/>
        </w:rPr>
      </w:pPr>
      <w:bookmarkStart w:id="27" w:name="_Toc84537093"/>
    </w:p>
    <w:p w14:paraId="4F440C57" w14:textId="7C701E88" w:rsidR="00890DC4" w:rsidRPr="007E7E4B" w:rsidRDefault="00890DC4" w:rsidP="00890DC4">
      <w:pPr>
        <w:pStyle w:val="EstiloTtulo1VerdanaJustificado"/>
        <w:rPr>
          <w:noProof/>
          <w:lang w:val="es-CL"/>
        </w:rPr>
      </w:pPr>
      <w:r w:rsidRPr="007E7E4B">
        <w:rPr>
          <w:noProof/>
          <w:lang w:val="es-CL"/>
        </w:rPr>
        <w:t>Vista de Procesos</w:t>
      </w:r>
      <w:bookmarkEnd w:id="27"/>
    </w:p>
    <w:p w14:paraId="009A48D1" w14:textId="216FD70D" w:rsidR="00890DC4" w:rsidRPr="007E7E4B" w:rsidRDefault="00890DC4" w:rsidP="00890DC4">
      <w:pPr>
        <w:rPr>
          <w:noProof/>
          <w:lang w:val="es-CL"/>
        </w:rPr>
      </w:pPr>
    </w:p>
    <w:p w14:paraId="39E819EC" w14:textId="144976CC" w:rsidR="00890DC4" w:rsidRPr="007E7E4B" w:rsidRDefault="00890DC4" w:rsidP="00890DC4">
      <w:pPr>
        <w:pStyle w:val="Epgrafe"/>
        <w:rPr>
          <w:noProof/>
          <w:lang w:val="es-CL"/>
        </w:rPr>
      </w:pPr>
      <w:r w:rsidRPr="007E7E4B">
        <w:rPr>
          <w:noProof/>
          <w:lang w:val="es-CL"/>
        </w:rPr>
        <w:t>Ilustración 2: Diagramas de Actividades</w:t>
      </w:r>
    </w:p>
    <w:p w14:paraId="3DDDBCA8" w14:textId="77777777" w:rsidR="009C6D89" w:rsidRPr="007E7E4B" w:rsidRDefault="009C6D89" w:rsidP="009C6D89">
      <w:pPr>
        <w:rPr>
          <w:lang w:val="es-CL"/>
        </w:rPr>
      </w:pPr>
    </w:p>
    <w:p w14:paraId="1C0CBA28" w14:textId="403EF988" w:rsidR="009C6D89" w:rsidRPr="007E7E4B" w:rsidRDefault="009C6D89" w:rsidP="009C6D89">
      <w:pPr>
        <w:rPr>
          <w:b/>
          <w:bCs/>
          <w:color w:val="1F4E79" w:themeColor="accent1" w:themeShade="80"/>
          <w:lang w:val="es-CL"/>
        </w:rPr>
      </w:pPr>
      <w:r w:rsidRPr="007E7E4B">
        <w:rPr>
          <w:b/>
          <w:bCs/>
          <w:color w:val="1F4E79" w:themeColor="accent1" w:themeShade="80"/>
          <w:lang w:val="es-CL"/>
        </w:rPr>
        <w:t>Registro:</w:t>
      </w:r>
    </w:p>
    <w:p w14:paraId="6A431600" w14:textId="31CA1111" w:rsidR="009C6D89" w:rsidRPr="007E7E4B" w:rsidRDefault="009C6D89" w:rsidP="009C6D89">
      <w:pPr>
        <w:rPr>
          <w:lang w:val="es-CL"/>
        </w:rPr>
      </w:pPr>
      <w:r w:rsidRPr="007E7E4B">
        <w:rPr>
          <w:noProof/>
          <w:lang w:val="es-CL"/>
        </w:rPr>
        <w:drawing>
          <wp:inline distT="0" distB="0" distL="0" distR="0" wp14:anchorId="0AEB30D1" wp14:editId="1D7ED7C1">
            <wp:extent cx="5740400" cy="1163320"/>
            <wp:effectExtent l="0" t="0" r="0" b="0"/>
            <wp:docPr id="441843303" name="Imagen 11" descr="Imagen que contiene For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843303" name="Imagen 11" descr="Imagen que contiene For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116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79FFA" w14:textId="77777777" w:rsidR="009C6D89" w:rsidRPr="007E7E4B" w:rsidRDefault="009C6D89" w:rsidP="009C6D89">
      <w:pPr>
        <w:rPr>
          <w:b/>
          <w:bCs/>
          <w:color w:val="1F4E79" w:themeColor="accent1" w:themeShade="80"/>
          <w:lang w:val="es-CL"/>
        </w:rPr>
      </w:pPr>
    </w:p>
    <w:p w14:paraId="531C646D" w14:textId="3136513F" w:rsidR="009C6D89" w:rsidRPr="007E7E4B" w:rsidRDefault="009C6D89" w:rsidP="009C6D89">
      <w:pPr>
        <w:rPr>
          <w:b/>
          <w:bCs/>
          <w:color w:val="1F4E79" w:themeColor="accent1" w:themeShade="80"/>
          <w:lang w:val="es-CL"/>
        </w:rPr>
      </w:pPr>
      <w:r w:rsidRPr="007E7E4B">
        <w:rPr>
          <w:b/>
          <w:bCs/>
          <w:color w:val="1F4E79" w:themeColor="accent1" w:themeShade="80"/>
          <w:lang w:val="es-CL"/>
        </w:rPr>
        <w:t>Inicio Sesión:</w:t>
      </w:r>
    </w:p>
    <w:p w14:paraId="762A820A" w14:textId="232B7BAB" w:rsidR="00C257F7" w:rsidRPr="007E7E4B" w:rsidRDefault="009C6D89">
      <w:pPr>
        <w:widowControl/>
        <w:spacing w:line="240" w:lineRule="auto"/>
        <w:rPr>
          <w:b/>
          <w:bCs/>
          <w:noProof/>
          <w:color w:val="000080"/>
          <w:sz w:val="28"/>
          <w:lang w:val="es-CL"/>
        </w:rPr>
      </w:pPr>
      <w:r w:rsidRPr="007E7E4B">
        <w:rPr>
          <w:noProof/>
          <w:lang w:val="es-CL"/>
        </w:rPr>
        <w:drawing>
          <wp:inline distT="0" distB="0" distL="0" distR="0" wp14:anchorId="77FC300A" wp14:editId="50A322E7">
            <wp:extent cx="5740400" cy="1656715"/>
            <wp:effectExtent l="0" t="0" r="0" b="635"/>
            <wp:docPr id="1276836215" name="Imagen 10" descr="Imagen que contiene 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836215" name="Imagen 10" descr="Imagen que contiene Interfaz de usuario gráfic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165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7E4B">
        <w:rPr>
          <w:noProof/>
          <w:lang w:val="es-CL"/>
        </w:rPr>
        <w:t xml:space="preserve"> </w:t>
      </w:r>
      <w:r w:rsidRPr="007E7E4B">
        <w:rPr>
          <w:noProof/>
          <w:lang w:val="es-CL"/>
        </w:rPr>
        <w:drawing>
          <wp:anchor distT="0" distB="0" distL="114300" distR="114300" simplePos="0" relativeHeight="251664896" behindDoc="0" locked="0" layoutInCell="1" allowOverlap="1" wp14:anchorId="2C94C2FF" wp14:editId="62ED9CBE">
            <wp:simplePos x="0" y="0"/>
            <wp:positionH relativeFrom="column">
              <wp:posOffset>-127000</wp:posOffset>
            </wp:positionH>
            <wp:positionV relativeFrom="paragraph">
              <wp:posOffset>4094480</wp:posOffset>
            </wp:positionV>
            <wp:extent cx="5725160" cy="1654175"/>
            <wp:effectExtent l="0" t="0" r="8890" b="3175"/>
            <wp:wrapNone/>
            <wp:docPr id="917527352" name="Imagen 8" descr="Imagen que contiene 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527352" name="Imagen 8" descr="Imagen que contiene Interfaz de usuario gráfic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65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57F7" w:rsidRPr="007E7E4B">
        <w:rPr>
          <w:noProof/>
          <w:lang w:val="es-CL"/>
        </w:rPr>
        <w:br w:type="page"/>
      </w:r>
    </w:p>
    <w:p w14:paraId="585A52B7" w14:textId="728941F5" w:rsidR="009C626B" w:rsidRPr="007E7E4B" w:rsidRDefault="009C6D89" w:rsidP="009C6D89">
      <w:pPr>
        <w:rPr>
          <w:b/>
          <w:bCs/>
          <w:color w:val="1F4E79" w:themeColor="accent1" w:themeShade="80"/>
          <w:lang w:val="es-CL"/>
        </w:rPr>
      </w:pPr>
      <w:r w:rsidRPr="007E7E4B">
        <w:rPr>
          <w:b/>
          <w:bCs/>
          <w:color w:val="1F4E79" w:themeColor="accent1" w:themeShade="80"/>
          <w:lang w:val="es-CL"/>
        </w:rPr>
        <w:lastRenderedPageBreak/>
        <w:t>Explorar y Buscar:</w:t>
      </w:r>
    </w:p>
    <w:p w14:paraId="1B801013" w14:textId="1278B816" w:rsidR="009C6D89" w:rsidRPr="007E7E4B" w:rsidRDefault="009C6D89">
      <w:pPr>
        <w:widowControl/>
        <w:spacing w:line="240" w:lineRule="auto"/>
        <w:rPr>
          <w:bCs/>
          <w:noProof/>
          <w:color w:val="000080"/>
          <w:highlight w:val="lightGray"/>
          <w:lang w:val="es-CL"/>
        </w:rPr>
      </w:pPr>
      <w:r w:rsidRPr="007E7E4B">
        <w:rPr>
          <w:noProof/>
          <w:lang w:val="es-CL"/>
        </w:rPr>
        <w:drawing>
          <wp:inline distT="0" distB="0" distL="0" distR="0" wp14:anchorId="67CBAB77" wp14:editId="0F0C38D9">
            <wp:extent cx="5740400" cy="1506220"/>
            <wp:effectExtent l="0" t="0" r="0" b="0"/>
            <wp:docPr id="764994342" name="Imagen 12" descr="Imagen que contiene For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994342" name="Imagen 12" descr="Imagen que contiene For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150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42946" w14:textId="77777777" w:rsidR="009C626B" w:rsidRPr="007E7E4B" w:rsidRDefault="009C626B">
      <w:pPr>
        <w:widowControl/>
        <w:spacing w:line="240" w:lineRule="auto"/>
        <w:rPr>
          <w:bCs/>
          <w:noProof/>
          <w:color w:val="000080"/>
          <w:highlight w:val="lightGray"/>
          <w:lang w:val="es-CL"/>
        </w:rPr>
      </w:pPr>
    </w:p>
    <w:p w14:paraId="01FE3080" w14:textId="77777777" w:rsidR="009C6D89" w:rsidRPr="007E7E4B" w:rsidRDefault="009C6D89">
      <w:pPr>
        <w:widowControl/>
        <w:spacing w:line="240" w:lineRule="auto"/>
        <w:rPr>
          <w:bCs/>
          <w:noProof/>
          <w:color w:val="000080"/>
          <w:highlight w:val="lightGray"/>
          <w:lang w:val="es-CL"/>
        </w:rPr>
      </w:pPr>
    </w:p>
    <w:p w14:paraId="32502066" w14:textId="2410F5FB" w:rsidR="00FD7AC6" w:rsidRPr="007E7E4B" w:rsidRDefault="009C6D89" w:rsidP="009C6D89">
      <w:pPr>
        <w:rPr>
          <w:b/>
          <w:bCs/>
          <w:color w:val="1F4E79" w:themeColor="accent1" w:themeShade="80"/>
          <w:lang w:val="es-CL"/>
        </w:rPr>
      </w:pPr>
      <w:r w:rsidRPr="007E7E4B">
        <w:rPr>
          <w:b/>
          <w:bCs/>
          <w:color w:val="1F4E79" w:themeColor="accent1" w:themeShade="80"/>
          <w:lang w:val="es-CL"/>
        </w:rPr>
        <w:t>Exportar Reportes:</w:t>
      </w:r>
    </w:p>
    <w:p w14:paraId="46F7A4D9" w14:textId="5A14AE5F" w:rsidR="00FD7AC6" w:rsidRPr="007E7E4B" w:rsidRDefault="009C6D89">
      <w:pPr>
        <w:widowControl/>
        <w:spacing w:line="240" w:lineRule="auto"/>
        <w:rPr>
          <w:bCs/>
          <w:noProof/>
          <w:color w:val="000080"/>
          <w:highlight w:val="lightGray"/>
          <w:lang w:val="es-CL"/>
        </w:rPr>
      </w:pPr>
      <w:r w:rsidRPr="007E7E4B">
        <w:rPr>
          <w:noProof/>
          <w:lang w:val="es-CL"/>
        </w:rPr>
        <w:drawing>
          <wp:inline distT="0" distB="0" distL="0" distR="0" wp14:anchorId="7864B895" wp14:editId="2BC6DAAB">
            <wp:extent cx="5740400" cy="3924935"/>
            <wp:effectExtent l="0" t="0" r="0" b="0"/>
            <wp:docPr id="247719611" name="Imagen 13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719611" name="Imagen 13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392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BF0BA" w14:textId="77777777" w:rsidR="0078043D" w:rsidRPr="007E7E4B" w:rsidRDefault="0078043D">
      <w:pPr>
        <w:widowControl/>
        <w:spacing w:line="240" w:lineRule="auto"/>
        <w:rPr>
          <w:bCs/>
          <w:noProof/>
          <w:color w:val="000080"/>
          <w:highlight w:val="lightGray"/>
          <w:lang w:val="es-CL"/>
        </w:rPr>
      </w:pPr>
    </w:p>
    <w:p w14:paraId="1ECEC585" w14:textId="77777777" w:rsidR="0078043D" w:rsidRPr="007E7E4B" w:rsidRDefault="0078043D">
      <w:pPr>
        <w:widowControl/>
        <w:spacing w:line="240" w:lineRule="auto"/>
        <w:rPr>
          <w:bCs/>
          <w:noProof/>
          <w:color w:val="000080"/>
          <w:highlight w:val="lightGray"/>
          <w:lang w:val="es-CL"/>
        </w:rPr>
      </w:pPr>
    </w:p>
    <w:p w14:paraId="7D7C50C3" w14:textId="77777777" w:rsidR="0078043D" w:rsidRPr="007E7E4B" w:rsidRDefault="0078043D">
      <w:pPr>
        <w:widowControl/>
        <w:spacing w:line="240" w:lineRule="auto"/>
        <w:rPr>
          <w:bCs/>
          <w:noProof/>
          <w:color w:val="000080"/>
          <w:highlight w:val="lightGray"/>
          <w:lang w:val="es-CL"/>
        </w:rPr>
      </w:pPr>
    </w:p>
    <w:p w14:paraId="457171B3" w14:textId="4C3163DA" w:rsidR="009C6D89" w:rsidRPr="007E7E4B" w:rsidRDefault="009C626B">
      <w:pPr>
        <w:widowControl/>
        <w:spacing w:line="240" w:lineRule="auto"/>
        <w:rPr>
          <w:bCs/>
          <w:noProof/>
          <w:color w:val="000080"/>
          <w:highlight w:val="lightGray"/>
          <w:lang w:val="es-CL"/>
        </w:rPr>
      </w:pPr>
      <w:r w:rsidRPr="007E7E4B">
        <w:rPr>
          <w:bCs/>
          <w:noProof/>
          <w:color w:val="000080"/>
          <w:highlight w:val="lightGray"/>
          <w:lang w:val="es-CL"/>
        </w:rPr>
        <w:br w:type="page"/>
      </w:r>
    </w:p>
    <w:p w14:paraId="5F81102B" w14:textId="7043D603" w:rsidR="009C6D89" w:rsidRPr="007E7E4B" w:rsidRDefault="009C6D89" w:rsidP="009C6D89">
      <w:pPr>
        <w:rPr>
          <w:b/>
          <w:bCs/>
          <w:color w:val="1F4E79" w:themeColor="accent1" w:themeShade="80"/>
          <w:lang w:val="es-CL"/>
        </w:rPr>
      </w:pPr>
      <w:r w:rsidRPr="007E7E4B">
        <w:rPr>
          <w:b/>
          <w:bCs/>
          <w:color w:val="1F4E79" w:themeColor="accent1" w:themeShade="80"/>
          <w:lang w:val="es-CL"/>
        </w:rPr>
        <w:lastRenderedPageBreak/>
        <w:t>Gestionar Usuarios y Roles:</w:t>
      </w:r>
    </w:p>
    <w:p w14:paraId="50A74EEE" w14:textId="5480C95A" w:rsidR="009C6D89" w:rsidRPr="007E7E4B" w:rsidRDefault="009C6D89">
      <w:pPr>
        <w:widowControl/>
        <w:spacing w:line="240" w:lineRule="auto"/>
        <w:rPr>
          <w:bCs/>
          <w:noProof/>
          <w:color w:val="000080"/>
          <w:highlight w:val="lightGray"/>
          <w:lang w:val="es-CL"/>
        </w:rPr>
      </w:pPr>
      <w:r w:rsidRPr="007E7E4B">
        <w:rPr>
          <w:noProof/>
          <w:lang w:val="es-CL"/>
        </w:rPr>
        <w:drawing>
          <wp:inline distT="0" distB="0" distL="0" distR="0" wp14:anchorId="54EB2F07" wp14:editId="4E2EBAC5">
            <wp:extent cx="5740400" cy="2905125"/>
            <wp:effectExtent l="0" t="0" r="0" b="9525"/>
            <wp:docPr id="1395881398" name="Imagen 15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881398" name="Imagen 15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57CA0" w14:textId="77777777" w:rsidR="009C6D89" w:rsidRPr="007E7E4B" w:rsidRDefault="009C6D89">
      <w:pPr>
        <w:widowControl/>
        <w:spacing w:line="240" w:lineRule="auto"/>
        <w:rPr>
          <w:bCs/>
          <w:noProof/>
          <w:color w:val="000080"/>
          <w:highlight w:val="lightGray"/>
          <w:lang w:val="es-CL"/>
        </w:rPr>
      </w:pPr>
    </w:p>
    <w:p w14:paraId="62F4A8B2" w14:textId="28997027" w:rsidR="009C6D89" w:rsidRPr="007E7E4B" w:rsidRDefault="009C6D89" w:rsidP="009C6D89">
      <w:pPr>
        <w:rPr>
          <w:b/>
          <w:bCs/>
          <w:color w:val="1F4E79" w:themeColor="accent1" w:themeShade="80"/>
          <w:lang w:val="es-CL"/>
        </w:rPr>
      </w:pPr>
      <w:r w:rsidRPr="007E7E4B">
        <w:rPr>
          <w:b/>
          <w:bCs/>
          <w:color w:val="1F4E79" w:themeColor="accent1" w:themeShade="80"/>
          <w:lang w:val="es-CL"/>
        </w:rPr>
        <w:t>Publicar Promociones:</w:t>
      </w:r>
    </w:p>
    <w:p w14:paraId="49797632" w14:textId="4C28C161" w:rsidR="009C6D89" w:rsidRPr="007E7E4B" w:rsidRDefault="009C6D89" w:rsidP="009C6D89">
      <w:pPr>
        <w:rPr>
          <w:b/>
          <w:bCs/>
          <w:color w:val="1F4E79" w:themeColor="accent1" w:themeShade="80"/>
          <w:lang w:val="es-CL"/>
        </w:rPr>
      </w:pPr>
      <w:r w:rsidRPr="007E7E4B">
        <w:rPr>
          <w:noProof/>
          <w:lang w:val="es-CL"/>
        </w:rPr>
        <w:drawing>
          <wp:inline distT="0" distB="0" distL="0" distR="0" wp14:anchorId="08F6956A" wp14:editId="125150FA">
            <wp:extent cx="5740400" cy="3031490"/>
            <wp:effectExtent l="0" t="0" r="0" b="0"/>
            <wp:docPr id="1623808061" name="Imagen 16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808061" name="Imagen 16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303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FD86A" w14:textId="77777777" w:rsidR="009C6D89" w:rsidRPr="007E7E4B" w:rsidRDefault="009C6D89" w:rsidP="009C6D89">
      <w:pPr>
        <w:rPr>
          <w:b/>
          <w:bCs/>
          <w:color w:val="1F4E79" w:themeColor="accent1" w:themeShade="80"/>
          <w:lang w:val="es-CL"/>
        </w:rPr>
      </w:pPr>
    </w:p>
    <w:p w14:paraId="6156CB72" w14:textId="77777777" w:rsidR="009C6D89" w:rsidRPr="007E7E4B" w:rsidRDefault="009C6D89" w:rsidP="009C6D89">
      <w:pPr>
        <w:rPr>
          <w:b/>
          <w:bCs/>
          <w:color w:val="1F4E79" w:themeColor="accent1" w:themeShade="80"/>
          <w:lang w:val="es-CL"/>
        </w:rPr>
      </w:pPr>
    </w:p>
    <w:p w14:paraId="5CAE42B2" w14:textId="77777777" w:rsidR="009C6D89" w:rsidRPr="007E7E4B" w:rsidRDefault="009C6D89" w:rsidP="009C6D89">
      <w:pPr>
        <w:rPr>
          <w:b/>
          <w:bCs/>
          <w:color w:val="1F4E79" w:themeColor="accent1" w:themeShade="80"/>
          <w:lang w:val="es-CL"/>
        </w:rPr>
      </w:pPr>
    </w:p>
    <w:p w14:paraId="04BFAEEE" w14:textId="77777777" w:rsidR="009C6D89" w:rsidRPr="007E7E4B" w:rsidRDefault="009C6D89" w:rsidP="009C6D89">
      <w:pPr>
        <w:rPr>
          <w:b/>
          <w:bCs/>
          <w:color w:val="1F4E79" w:themeColor="accent1" w:themeShade="80"/>
          <w:lang w:val="es-CL"/>
        </w:rPr>
      </w:pPr>
    </w:p>
    <w:p w14:paraId="385B3D4F" w14:textId="77777777" w:rsidR="009C6D89" w:rsidRPr="007E7E4B" w:rsidRDefault="009C6D89" w:rsidP="009C6D89">
      <w:pPr>
        <w:rPr>
          <w:b/>
          <w:bCs/>
          <w:color w:val="1F4E79" w:themeColor="accent1" w:themeShade="80"/>
          <w:lang w:val="es-CL"/>
        </w:rPr>
      </w:pPr>
    </w:p>
    <w:p w14:paraId="3CD10A33" w14:textId="77777777" w:rsidR="009C6D89" w:rsidRPr="007E7E4B" w:rsidRDefault="009C6D89" w:rsidP="009C6D89">
      <w:pPr>
        <w:rPr>
          <w:b/>
          <w:bCs/>
          <w:color w:val="1F4E79" w:themeColor="accent1" w:themeShade="80"/>
          <w:lang w:val="es-CL"/>
        </w:rPr>
      </w:pPr>
    </w:p>
    <w:p w14:paraId="07CBFBED" w14:textId="77777777" w:rsidR="009C6D89" w:rsidRPr="007E7E4B" w:rsidRDefault="009C6D89" w:rsidP="009C6D89">
      <w:pPr>
        <w:rPr>
          <w:b/>
          <w:bCs/>
          <w:color w:val="1F4E79" w:themeColor="accent1" w:themeShade="80"/>
          <w:lang w:val="es-CL"/>
        </w:rPr>
      </w:pPr>
    </w:p>
    <w:p w14:paraId="20E32018" w14:textId="77777777" w:rsidR="009C6D89" w:rsidRPr="007E7E4B" w:rsidRDefault="009C6D89" w:rsidP="009C6D89">
      <w:pPr>
        <w:rPr>
          <w:b/>
          <w:bCs/>
          <w:color w:val="1F4E79" w:themeColor="accent1" w:themeShade="80"/>
          <w:lang w:val="es-CL"/>
        </w:rPr>
      </w:pPr>
    </w:p>
    <w:p w14:paraId="3D4FFF6C" w14:textId="77777777" w:rsidR="009C6D89" w:rsidRPr="007E7E4B" w:rsidRDefault="009C6D89" w:rsidP="009C6D89">
      <w:pPr>
        <w:rPr>
          <w:b/>
          <w:bCs/>
          <w:color w:val="1F4E79" w:themeColor="accent1" w:themeShade="80"/>
          <w:lang w:val="es-CL"/>
        </w:rPr>
      </w:pPr>
    </w:p>
    <w:p w14:paraId="3626FC0B" w14:textId="77777777" w:rsidR="009C6D89" w:rsidRPr="007E7E4B" w:rsidRDefault="009C6D89" w:rsidP="009C6D89">
      <w:pPr>
        <w:rPr>
          <w:b/>
          <w:bCs/>
          <w:color w:val="1F4E79" w:themeColor="accent1" w:themeShade="80"/>
          <w:lang w:val="es-CL"/>
        </w:rPr>
      </w:pPr>
    </w:p>
    <w:p w14:paraId="65EA6E4F" w14:textId="77777777" w:rsidR="009C6D89" w:rsidRPr="007E7E4B" w:rsidRDefault="009C6D89" w:rsidP="009C6D89">
      <w:pPr>
        <w:rPr>
          <w:b/>
          <w:bCs/>
          <w:color w:val="1F4E79" w:themeColor="accent1" w:themeShade="80"/>
          <w:lang w:val="es-CL"/>
        </w:rPr>
      </w:pPr>
    </w:p>
    <w:p w14:paraId="26EC06BB" w14:textId="77777777" w:rsidR="009C6D89" w:rsidRPr="007E7E4B" w:rsidRDefault="009C6D89" w:rsidP="009C6D89">
      <w:pPr>
        <w:rPr>
          <w:b/>
          <w:bCs/>
          <w:color w:val="1F4E79" w:themeColor="accent1" w:themeShade="80"/>
          <w:lang w:val="es-CL"/>
        </w:rPr>
      </w:pPr>
    </w:p>
    <w:p w14:paraId="22B1C668" w14:textId="2BB3AC76" w:rsidR="009C6D89" w:rsidRPr="007E7E4B" w:rsidRDefault="009C6D89" w:rsidP="009C6D89">
      <w:pPr>
        <w:rPr>
          <w:b/>
          <w:bCs/>
          <w:color w:val="1F4E79" w:themeColor="accent1" w:themeShade="80"/>
          <w:lang w:val="es-CL"/>
        </w:rPr>
      </w:pPr>
      <w:r w:rsidRPr="007E7E4B">
        <w:rPr>
          <w:b/>
          <w:bCs/>
          <w:color w:val="1F4E79" w:themeColor="accent1" w:themeShade="80"/>
          <w:lang w:val="es-CL"/>
        </w:rPr>
        <w:lastRenderedPageBreak/>
        <w:t>Ver Detalle y Ubicación en Tienda:</w:t>
      </w:r>
    </w:p>
    <w:p w14:paraId="3CE1CAE7" w14:textId="24D8D89B" w:rsidR="009C6D89" w:rsidRPr="007E7E4B" w:rsidRDefault="009C6D89" w:rsidP="009C6D89">
      <w:pPr>
        <w:rPr>
          <w:b/>
          <w:bCs/>
          <w:color w:val="1F4E79" w:themeColor="accent1" w:themeShade="80"/>
          <w:lang w:val="es-CL"/>
        </w:rPr>
      </w:pPr>
      <w:r w:rsidRPr="007E7E4B">
        <w:rPr>
          <w:noProof/>
          <w:lang w:val="es-CL"/>
        </w:rPr>
        <w:drawing>
          <wp:inline distT="0" distB="0" distL="0" distR="0" wp14:anchorId="36CBAF36" wp14:editId="071FDED6">
            <wp:extent cx="5740400" cy="6821170"/>
            <wp:effectExtent l="0" t="0" r="0" b="0"/>
            <wp:docPr id="1954839595" name="Imagen 17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839595" name="Imagen 17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682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2C1AD" w14:textId="77777777" w:rsidR="006E6A93" w:rsidRPr="007E7E4B" w:rsidRDefault="006D19FB" w:rsidP="00C56F08">
      <w:pPr>
        <w:pStyle w:val="EstiloTtulo1VerdanaJustificado"/>
        <w:rPr>
          <w:bCs w:val="0"/>
          <w:noProof/>
          <w:lang w:val="es-CL"/>
        </w:rPr>
      </w:pPr>
      <w:bookmarkStart w:id="28" w:name="_Toc84537094"/>
      <w:r w:rsidRPr="007E7E4B">
        <w:rPr>
          <w:bCs w:val="0"/>
          <w:noProof/>
          <w:lang w:val="es-CL"/>
        </w:rPr>
        <w:t>Vista Lógica</w:t>
      </w:r>
      <w:bookmarkEnd w:id="28"/>
    </w:p>
    <w:p w14:paraId="59DCE269" w14:textId="77777777" w:rsidR="006D19FB" w:rsidRPr="007E7E4B" w:rsidRDefault="001A396A" w:rsidP="006D19FB">
      <w:pPr>
        <w:jc w:val="both"/>
        <w:rPr>
          <w:noProof/>
          <w:lang w:val="es-CL"/>
        </w:rPr>
      </w:pPr>
      <w:r w:rsidRPr="007E7E4B">
        <w:rPr>
          <w:noProof/>
          <w:lang w:val="es-CL"/>
        </w:rPr>
        <w:t xml:space="preserve">A </w:t>
      </w:r>
      <w:r w:rsidR="00D40728" w:rsidRPr="007E7E4B">
        <w:rPr>
          <w:noProof/>
          <w:lang w:val="es-CL"/>
        </w:rPr>
        <w:t>continuación,</w:t>
      </w:r>
      <w:r w:rsidRPr="007E7E4B">
        <w:rPr>
          <w:noProof/>
          <w:lang w:val="es-CL"/>
        </w:rPr>
        <w:t xml:space="preserve"> se presenta una vista lógica de la aplicación expresado en </w:t>
      </w:r>
      <w:r w:rsidR="007920DC" w:rsidRPr="007E7E4B">
        <w:rPr>
          <w:noProof/>
          <w:lang w:val="es-CL"/>
        </w:rPr>
        <w:t>tres</w:t>
      </w:r>
      <w:r w:rsidRPr="007E7E4B">
        <w:rPr>
          <w:noProof/>
          <w:lang w:val="es-CL"/>
        </w:rPr>
        <w:t xml:space="preserve"> diagramas, uno de ellos que muestra la parte estructural o estática de la aplicación (</w:t>
      </w:r>
      <w:r w:rsidR="004871E0" w:rsidRPr="007E7E4B">
        <w:rPr>
          <w:noProof/>
          <w:lang w:val="es-CL"/>
        </w:rPr>
        <w:t>clases</w:t>
      </w:r>
      <w:r w:rsidR="007F2953" w:rsidRPr="007E7E4B">
        <w:rPr>
          <w:noProof/>
          <w:lang w:val="es-CL"/>
        </w:rPr>
        <w:t>) y a la base de datos (modelo relacional).</w:t>
      </w:r>
      <w:r w:rsidRPr="007E7E4B">
        <w:rPr>
          <w:noProof/>
          <w:lang w:val="es-CL"/>
        </w:rPr>
        <w:t>otra vista que representa la parte dinámica (</w:t>
      </w:r>
      <w:r w:rsidR="004871E0" w:rsidRPr="007E7E4B">
        <w:rPr>
          <w:noProof/>
          <w:lang w:val="es-CL"/>
        </w:rPr>
        <w:t>secuencias</w:t>
      </w:r>
      <w:r w:rsidRPr="007E7E4B">
        <w:rPr>
          <w:noProof/>
          <w:lang w:val="es-CL"/>
        </w:rPr>
        <w:t>)</w:t>
      </w:r>
      <w:r w:rsidR="007F2953" w:rsidRPr="007E7E4B">
        <w:rPr>
          <w:noProof/>
          <w:lang w:val="es-CL"/>
        </w:rPr>
        <w:t>.</w:t>
      </w:r>
    </w:p>
    <w:p w14:paraId="09E6CAD0" w14:textId="77777777" w:rsidR="006D19FB" w:rsidRPr="007E7E4B" w:rsidRDefault="006D19FB" w:rsidP="006D19FB">
      <w:pPr>
        <w:pStyle w:val="EstiloTtulo1VerdanaJustificado"/>
        <w:numPr>
          <w:ilvl w:val="0"/>
          <w:numId w:val="0"/>
        </w:numPr>
        <w:rPr>
          <w:b w:val="0"/>
          <w:bCs w:val="0"/>
          <w:noProof/>
          <w:color w:val="auto"/>
          <w:sz w:val="20"/>
          <w:lang w:val="es-CL"/>
        </w:rPr>
      </w:pPr>
    </w:p>
    <w:p w14:paraId="75FF39EB" w14:textId="77777777" w:rsidR="006E6A93" w:rsidRPr="007E7E4B" w:rsidRDefault="006D19FB" w:rsidP="00A93783">
      <w:pPr>
        <w:pStyle w:val="EstiloTtulo2VerdanaJustificado"/>
        <w:rPr>
          <w:noProof/>
          <w:lang w:val="es-CL"/>
        </w:rPr>
      </w:pPr>
      <w:bookmarkStart w:id="29" w:name="_Toc84537095"/>
      <w:r w:rsidRPr="007E7E4B">
        <w:rPr>
          <w:noProof/>
          <w:lang w:val="es-CL"/>
        </w:rPr>
        <w:t>Parte Estructural</w:t>
      </w:r>
      <w:r w:rsidR="00B75C6D" w:rsidRPr="007E7E4B">
        <w:rPr>
          <w:noProof/>
          <w:lang w:val="es-CL"/>
        </w:rPr>
        <w:t xml:space="preserve"> ( Diagrama de Clases</w:t>
      </w:r>
      <w:r w:rsidR="002B2DD9" w:rsidRPr="007E7E4B">
        <w:rPr>
          <w:noProof/>
          <w:lang w:val="es-CL"/>
        </w:rPr>
        <w:t xml:space="preserve">  y Diagrama Relacional</w:t>
      </w:r>
      <w:r w:rsidR="00B75C6D" w:rsidRPr="007E7E4B">
        <w:rPr>
          <w:noProof/>
          <w:lang w:val="es-CL"/>
        </w:rPr>
        <w:t>)</w:t>
      </w:r>
      <w:bookmarkEnd w:id="29"/>
    </w:p>
    <w:p w14:paraId="5B5DDA97" w14:textId="77777777" w:rsidR="002F4C55" w:rsidRPr="007E7E4B" w:rsidRDefault="002F4C55" w:rsidP="003E3353">
      <w:pPr>
        <w:pStyle w:val="Epgrafe"/>
        <w:rPr>
          <w:noProof/>
          <w:lang w:val="es-CL"/>
        </w:rPr>
      </w:pPr>
    </w:p>
    <w:p w14:paraId="3A97B430" w14:textId="77777777" w:rsidR="006D19FB" w:rsidRPr="007E7E4B" w:rsidRDefault="003A4E47" w:rsidP="003E3353">
      <w:pPr>
        <w:pStyle w:val="Epgrafe"/>
        <w:rPr>
          <w:noProof/>
          <w:lang w:val="es-CL"/>
        </w:rPr>
      </w:pPr>
      <w:r w:rsidRPr="007E7E4B">
        <w:rPr>
          <w:noProof/>
          <w:lang w:val="es-CL"/>
        </w:rPr>
        <w:t xml:space="preserve">Ilustración </w:t>
      </w:r>
      <w:r w:rsidR="0083516D" w:rsidRPr="007E7E4B">
        <w:rPr>
          <w:noProof/>
          <w:lang w:val="es-CL"/>
        </w:rPr>
        <w:t>3</w:t>
      </w:r>
      <w:r w:rsidRPr="007E7E4B">
        <w:rPr>
          <w:noProof/>
          <w:lang w:val="es-CL"/>
        </w:rPr>
        <w:t xml:space="preserve">: Diagrama de </w:t>
      </w:r>
      <w:r w:rsidR="004871E0" w:rsidRPr="007E7E4B">
        <w:rPr>
          <w:noProof/>
          <w:lang w:val="es-CL"/>
        </w:rPr>
        <w:t>Clases</w:t>
      </w:r>
    </w:p>
    <w:p w14:paraId="68E86D67" w14:textId="77777777" w:rsidR="004871E0" w:rsidRPr="007E7E4B" w:rsidRDefault="004871E0" w:rsidP="004871E0">
      <w:pPr>
        <w:rPr>
          <w:noProof/>
          <w:lang w:val="es-CL"/>
        </w:rPr>
      </w:pPr>
    </w:p>
    <w:p w14:paraId="37B9EBB3" w14:textId="5612BA52" w:rsidR="00F15FF5" w:rsidRPr="007E7E4B" w:rsidRDefault="009C6D89" w:rsidP="004871E0">
      <w:pPr>
        <w:rPr>
          <w:noProof/>
          <w:lang w:val="es-CL"/>
        </w:rPr>
      </w:pPr>
      <w:r w:rsidRPr="007E7E4B">
        <w:rPr>
          <w:noProof/>
          <w:lang w:val="es-CL"/>
        </w:rPr>
        <w:drawing>
          <wp:inline distT="0" distB="0" distL="0" distR="0" wp14:anchorId="78FFB06D" wp14:editId="6E2EA8BC">
            <wp:extent cx="5740400" cy="4526915"/>
            <wp:effectExtent l="0" t="0" r="0" b="6985"/>
            <wp:docPr id="143738969" name="Imagen 18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38969" name="Imagen 18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452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3FF5A" w14:textId="77777777" w:rsidR="00F15FF5" w:rsidRPr="007E7E4B" w:rsidRDefault="00F15FF5" w:rsidP="004871E0">
      <w:pPr>
        <w:rPr>
          <w:noProof/>
          <w:lang w:val="es-CL"/>
        </w:rPr>
      </w:pPr>
    </w:p>
    <w:p w14:paraId="32B80AEB" w14:textId="77777777" w:rsidR="00F15FF5" w:rsidRPr="007E7E4B" w:rsidRDefault="00F15FF5" w:rsidP="004871E0">
      <w:pPr>
        <w:rPr>
          <w:noProof/>
          <w:lang w:val="es-CL"/>
        </w:rPr>
      </w:pPr>
    </w:p>
    <w:p w14:paraId="5987B083" w14:textId="77777777" w:rsidR="004871E0" w:rsidRPr="007E7E4B" w:rsidRDefault="004871E0" w:rsidP="004871E0">
      <w:pPr>
        <w:pStyle w:val="Ttulo3"/>
        <w:rPr>
          <w:noProof/>
          <w:lang w:val="es-CL"/>
        </w:rPr>
      </w:pPr>
      <w:bookmarkStart w:id="30" w:name="_Toc84537096"/>
      <w:r w:rsidRPr="007E7E4B">
        <w:rPr>
          <w:noProof/>
          <w:lang w:val="es-CL"/>
        </w:rPr>
        <w:lastRenderedPageBreak/>
        <w:t>Descripción de Clases</w:t>
      </w:r>
      <w:bookmarkEnd w:id="30"/>
    </w:p>
    <w:tbl>
      <w:tblPr>
        <w:tblpPr w:leftFromText="141" w:rightFromText="141" w:vertAnchor="text" w:horzAnchor="margin" w:tblpY="-54"/>
        <w:tblW w:w="920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62"/>
        <w:gridCol w:w="3692"/>
        <w:gridCol w:w="4252"/>
      </w:tblGrid>
      <w:tr w:rsidR="004871E0" w:rsidRPr="007E7E4B" w14:paraId="745A0E7F" w14:textId="77777777" w:rsidTr="004871E0">
        <w:trPr>
          <w:trHeight w:val="595"/>
        </w:trPr>
        <w:tc>
          <w:tcPr>
            <w:tcW w:w="1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58B74F2" w14:textId="77777777" w:rsidR="004871E0" w:rsidRPr="007E7E4B" w:rsidRDefault="004871E0" w:rsidP="003E59C8">
            <w:pPr>
              <w:widowControl/>
              <w:autoSpaceDE w:val="0"/>
              <w:autoSpaceDN w:val="0"/>
              <w:adjustRightInd w:val="0"/>
              <w:spacing w:line="240" w:lineRule="auto"/>
              <w:jc w:val="center"/>
              <w:rPr>
                <w:rFonts w:cs="Arial"/>
                <w:b/>
                <w:bCs/>
                <w:noProof/>
                <w:color w:val="000080"/>
                <w:sz w:val="16"/>
                <w:szCs w:val="16"/>
                <w:lang w:val="es-CL" w:eastAsia="es-ES"/>
              </w:rPr>
            </w:pPr>
            <w:r w:rsidRPr="007E7E4B">
              <w:rPr>
                <w:rFonts w:cs="Arial"/>
                <w:b/>
                <w:bCs/>
                <w:noProof/>
                <w:color w:val="000080"/>
                <w:sz w:val="16"/>
                <w:szCs w:val="16"/>
                <w:lang w:val="es-CL" w:eastAsia="es-ES"/>
              </w:rPr>
              <w:t>Código</w:t>
            </w:r>
          </w:p>
        </w:tc>
        <w:tc>
          <w:tcPr>
            <w:tcW w:w="3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2123C36" w14:textId="77777777" w:rsidR="004871E0" w:rsidRPr="007E7E4B" w:rsidRDefault="004871E0" w:rsidP="003E59C8">
            <w:pPr>
              <w:widowControl/>
              <w:autoSpaceDE w:val="0"/>
              <w:autoSpaceDN w:val="0"/>
              <w:adjustRightInd w:val="0"/>
              <w:spacing w:line="240" w:lineRule="auto"/>
              <w:jc w:val="center"/>
              <w:rPr>
                <w:rFonts w:cs="Arial"/>
                <w:b/>
                <w:bCs/>
                <w:noProof/>
                <w:color w:val="000080"/>
                <w:sz w:val="16"/>
                <w:szCs w:val="16"/>
                <w:lang w:val="es-CL" w:eastAsia="es-ES"/>
              </w:rPr>
            </w:pPr>
            <w:r w:rsidRPr="007E7E4B">
              <w:rPr>
                <w:rFonts w:cs="Arial"/>
                <w:b/>
                <w:bCs/>
                <w:noProof/>
                <w:color w:val="000080"/>
                <w:sz w:val="16"/>
                <w:szCs w:val="16"/>
                <w:lang w:val="es-CL" w:eastAsia="es-ES"/>
              </w:rPr>
              <w:t>Nombre</w:t>
            </w:r>
          </w:p>
        </w:tc>
        <w:tc>
          <w:tcPr>
            <w:tcW w:w="4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09CA45B" w14:textId="77777777" w:rsidR="004871E0" w:rsidRPr="007E7E4B" w:rsidRDefault="004871E0" w:rsidP="003E59C8">
            <w:pPr>
              <w:widowControl/>
              <w:autoSpaceDE w:val="0"/>
              <w:autoSpaceDN w:val="0"/>
              <w:adjustRightInd w:val="0"/>
              <w:spacing w:line="240" w:lineRule="auto"/>
              <w:jc w:val="center"/>
              <w:rPr>
                <w:rFonts w:cs="Arial"/>
                <w:b/>
                <w:bCs/>
                <w:noProof/>
                <w:color w:val="000080"/>
                <w:sz w:val="16"/>
                <w:szCs w:val="16"/>
                <w:lang w:val="es-CL" w:eastAsia="es-ES"/>
              </w:rPr>
            </w:pPr>
            <w:r w:rsidRPr="007E7E4B">
              <w:rPr>
                <w:rFonts w:cs="Arial"/>
                <w:b/>
                <w:bCs/>
                <w:noProof/>
                <w:color w:val="000080"/>
                <w:sz w:val="16"/>
                <w:szCs w:val="16"/>
                <w:lang w:val="es-CL" w:eastAsia="es-ES"/>
              </w:rPr>
              <w:t>Descripción</w:t>
            </w:r>
          </w:p>
        </w:tc>
      </w:tr>
      <w:tr w:rsidR="004871E0" w:rsidRPr="007E7E4B" w14:paraId="02DA8C99" w14:textId="77777777" w:rsidTr="004871E0">
        <w:trPr>
          <w:trHeight w:val="247"/>
        </w:trPr>
        <w:tc>
          <w:tcPr>
            <w:tcW w:w="1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DEB1D5E" w14:textId="77777777" w:rsidR="004871E0" w:rsidRPr="007E7E4B" w:rsidRDefault="004871E0" w:rsidP="003E59C8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</w:pPr>
            <w:r w:rsidRPr="007E7E4B"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  <w:t>CL-001</w:t>
            </w:r>
          </w:p>
        </w:tc>
        <w:tc>
          <w:tcPr>
            <w:tcW w:w="3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FD2631B" w14:textId="1E9E9BF1" w:rsidR="004871E0" w:rsidRPr="007E7E4B" w:rsidRDefault="00D6376C" w:rsidP="003E59C8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</w:pPr>
            <w:r w:rsidRPr="007E7E4B"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  <w:t>Usuario</w:t>
            </w:r>
          </w:p>
        </w:tc>
        <w:tc>
          <w:tcPr>
            <w:tcW w:w="4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530F958" w14:textId="709F597C" w:rsidR="004871E0" w:rsidRPr="007E7E4B" w:rsidRDefault="00D6376C" w:rsidP="003E59C8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</w:pPr>
            <w:r w:rsidRPr="007E7E4B"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  <w:t xml:space="preserve">Cliente que usa la app. Atributos: id, nombre, apellido, email, password, teléfono, dirección, fechaRegistro. Operaciones: </w:t>
            </w:r>
            <w:r w:rsidRPr="007E7E4B">
              <w:rPr>
                <w:rFonts w:cs="Arial"/>
                <w:b/>
                <w:bCs/>
                <w:noProof/>
                <w:color w:val="000000"/>
                <w:sz w:val="16"/>
                <w:szCs w:val="16"/>
                <w:lang w:val="es-CL" w:eastAsia="es-ES"/>
              </w:rPr>
              <w:t>registrarse(), autenticar(email, password), editarPerfil().</w:t>
            </w:r>
          </w:p>
        </w:tc>
      </w:tr>
      <w:tr w:rsidR="00D6376C" w:rsidRPr="007E7E4B" w14:paraId="4E2862E3" w14:textId="77777777" w:rsidTr="004871E0">
        <w:trPr>
          <w:trHeight w:val="247"/>
        </w:trPr>
        <w:tc>
          <w:tcPr>
            <w:tcW w:w="1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5508514" w14:textId="38A98350" w:rsidR="00D6376C" w:rsidRPr="007E7E4B" w:rsidRDefault="00D6376C" w:rsidP="00D6376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</w:pPr>
            <w:r w:rsidRPr="007E7E4B"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  <w:t>CL-002</w:t>
            </w:r>
          </w:p>
        </w:tc>
        <w:tc>
          <w:tcPr>
            <w:tcW w:w="3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D0E0C49" w14:textId="59EE3440" w:rsidR="00D6376C" w:rsidRPr="007E7E4B" w:rsidRDefault="00D6376C" w:rsidP="00D6376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</w:pPr>
            <w:r w:rsidRPr="007E7E4B"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  <w:t>Administrador</w:t>
            </w:r>
          </w:p>
        </w:tc>
        <w:tc>
          <w:tcPr>
            <w:tcW w:w="4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EFA29F5" w14:textId="2A318D39" w:rsidR="00D6376C" w:rsidRPr="007E7E4B" w:rsidRDefault="00D6376C" w:rsidP="00D6376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</w:pPr>
            <w:r w:rsidRPr="007E7E4B"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  <w:t xml:space="preserve">Usuario del backoffice con privilegios de gestión. Operaciones: </w:t>
            </w:r>
            <w:r w:rsidRPr="007E7E4B">
              <w:rPr>
                <w:rFonts w:cs="Arial"/>
                <w:b/>
                <w:bCs/>
                <w:noProof/>
                <w:color w:val="000000"/>
                <w:sz w:val="16"/>
                <w:szCs w:val="16"/>
                <w:lang w:val="es-CL" w:eastAsia="es-ES"/>
              </w:rPr>
              <w:t>asignarRol(usuario, rol)</w:t>
            </w:r>
            <w:r w:rsidRPr="007E7E4B"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  <w:t xml:space="preserve">, </w:t>
            </w:r>
            <w:r w:rsidRPr="007E7E4B">
              <w:rPr>
                <w:rFonts w:cs="Arial"/>
                <w:b/>
                <w:bCs/>
                <w:noProof/>
                <w:color w:val="000000"/>
                <w:sz w:val="16"/>
                <w:szCs w:val="16"/>
                <w:lang w:val="es-CL" w:eastAsia="es-ES"/>
              </w:rPr>
              <w:t>crearUsuario()</w:t>
            </w:r>
            <w:r w:rsidRPr="007E7E4B"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  <w:t xml:space="preserve">, </w:t>
            </w:r>
            <w:r w:rsidRPr="007E7E4B">
              <w:rPr>
                <w:rFonts w:cs="Arial"/>
                <w:b/>
                <w:bCs/>
                <w:noProof/>
                <w:color w:val="000000"/>
                <w:sz w:val="16"/>
                <w:szCs w:val="16"/>
                <w:lang w:val="es-CL" w:eastAsia="es-ES"/>
              </w:rPr>
              <w:t>editarUsuario()</w:t>
            </w:r>
            <w:r w:rsidRPr="007E7E4B"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  <w:t xml:space="preserve">, </w:t>
            </w:r>
            <w:r w:rsidRPr="007E7E4B">
              <w:rPr>
                <w:rFonts w:cs="Arial"/>
                <w:b/>
                <w:bCs/>
                <w:noProof/>
                <w:color w:val="000000"/>
                <w:sz w:val="16"/>
                <w:szCs w:val="16"/>
                <w:lang w:val="es-CL" w:eastAsia="es-ES"/>
              </w:rPr>
              <w:t>eliminarUsuario()</w:t>
            </w:r>
            <w:r w:rsidRPr="007E7E4B"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  <w:t xml:space="preserve">, </w:t>
            </w:r>
            <w:r w:rsidRPr="007E7E4B">
              <w:rPr>
                <w:rFonts w:cs="Arial"/>
                <w:b/>
                <w:bCs/>
                <w:noProof/>
                <w:color w:val="000000"/>
                <w:sz w:val="16"/>
                <w:szCs w:val="16"/>
                <w:lang w:val="es-CL" w:eastAsia="es-ES"/>
              </w:rPr>
              <w:t>exportarReportes(filtro)</w:t>
            </w:r>
            <w:r w:rsidRPr="007E7E4B"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  <w:t>.</w:t>
            </w:r>
          </w:p>
        </w:tc>
      </w:tr>
      <w:tr w:rsidR="00D6376C" w:rsidRPr="007E7E4B" w14:paraId="10D193B0" w14:textId="77777777" w:rsidTr="004871E0">
        <w:trPr>
          <w:trHeight w:val="247"/>
        </w:trPr>
        <w:tc>
          <w:tcPr>
            <w:tcW w:w="1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E6671DB" w14:textId="75231134" w:rsidR="00D6376C" w:rsidRPr="007E7E4B" w:rsidRDefault="00D6376C" w:rsidP="00D6376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</w:pPr>
            <w:r w:rsidRPr="007E7E4B"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  <w:t>CL-003</w:t>
            </w:r>
          </w:p>
        </w:tc>
        <w:tc>
          <w:tcPr>
            <w:tcW w:w="3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B2AE521" w14:textId="7C5E532F" w:rsidR="00D6376C" w:rsidRPr="007E7E4B" w:rsidRDefault="00D6376C" w:rsidP="00D6376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</w:pPr>
            <w:r w:rsidRPr="007E7E4B"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  <w:t>Producto</w:t>
            </w:r>
          </w:p>
        </w:tc>
        <w:tc>
          <w:tcPr>
            <w:tcW w:w="4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7A50584" w14:textId="5B530361" w:rsidR="00D6376C" w:rsidRPr="007E7E4B" w:rsidRDefault="00D6376C" w:rsidP="00D6376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</w:pPr>
            <w:r w:rsidRPr="007E7E4B"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  <w:t xml:space="preserve">Artículo disponible para consulta. Atributos: id, nombre, precio, stock, categoriaId, pasilloId, estanteriaId, sucursalId. Operaciones: </w:t>
            </w:r>
            <w:r w:rsidRPr="007E7E4B">
              <w:rPr>
                <w:rFonts w:cs="Arial"/>
                <w:b/>
                <w:bCs/>
                <w:noProof/>
                <w:color w:val="000000"/>
                <w:sz w:val="16"/>
                <w:szCs w:val="16"/>
                <w:lang w:val="es-CL" w:eastAsia="es-ES"/>
              </w:rPr>
              <w:t>actualizarStock(cant)</w:t>
            </w:r>
            <w:r w:rsidRPr="007E7E4B"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  <w:t xml:space="preserve">, </w:t>
            </w:r>
            <w:r w:rsidRPr="007E7E4B">
              <w:rPr>
                <w:rFonts w:cs="Arial"/>
                <w:b/>
                <w:bCs/>
                <w:noProof/>
                <w:color w:val="000000"/>
                <w:sz w:val="16"/>
                <w:szCs w:val="16"/>
                <w:lang w:val="es-CL" w:eastAsia="es-ES"/>
              </w:rPr>
              <w:t>cambiarPrecio(valor)</w:t>
            </w:r>
            <w:r w:rsidRPr="007E7E4B"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  <w:t>.</w:t>
            </w:r>
          </w:p>
        </w:tc>
      </w:tr>
      <w:tr w:rsidR="00D6376C" w:rsidRPr="007E7E4B" w14:paraId="4BCCA6D3" w14:textId="77777777" w:rsidTr="004871E0">
        <w:trPr>
          <w:trHeight w:val="247"/>
        </w:trPr>
        <w:tc>
          <w:tcPr>
            <w:tcW w:w="1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31B8ECB" w14:textId="0EF5CF29" w:rsidR="00D6376C" w:rsidRPr="007E7E4B" w:rsidRDefault="00D6376C" w:rsidP="00D6376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</w:pPr>
            <w:r w:rsidRPr="007E7E4B"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  <w:t>CL-004</w:t>
            </w:r>
          </w:p>
        </w:tc>
        <w:tc>
          <w:tcPr>
            <w:tcW w:w="3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341E300" w14:textId="61BE1C47" w:rsidR="00D6376C" w:rsidRPr="007E7E4B" w:rsidRDefault="00D6376C" w:rsidP="00D6376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</w:pPr>
            <w:r w:rsidRPr="007E7E4B"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  <w:t>Categoria</w:t>
            </w:r>
          </w:p>
        </w:tc>
        <w:tc>
          <w:tcPr>
            <w:tcW w:w="4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1AE6E5C" w14:textId="6416034C" w:rsidR="00D6376C" w:rsidRPr="007E7E4B" w:rsidRDefault="00D6376C" w:rsidP="00D6376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</w:pPr>
            <w:r w:rsidRPr="007E7E4B"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  <w:t xml:space="preserve">Clasificación de productos (p. ej., abarrotes, lácteos). Atributos: id, nombre. Relación </w:t>
            </w:r>
            <w:r w:rsidRPr="007E7E4B">
              <w:rPr>
                <w:rFonts w:cs="Arial"/>
                <w:b/>
                <w:bCs/>
                <w:noProof/>
                <w:color w:val="000000"/>
                <w:sz w:val="16"/>
                <w:szCs w:val="16"/>
                <w:lang w:val="es-CL" w:eastAsia="es-ES"/>
              </w:rPr>
              <w:t>1–N</w:t>
            </w:r>
            <w:r w:rsidRPr="007E7E4B"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  <w:t xml:space="preserve"> con </w:t>
            </w:r>
            <w:r w:rsidRPr="007E7E4B">
              <w:rPr>
                <w:rFonts w:cs="Arial"/>
                <w:b/>
                <w:bCs/>
                <w:noProof/>
                <w:color w:val="000000"/>
                <w:sz w:val="16"/>
                <w:szCs w:val="16"/>
                <w:lang w:val="es-CL" w:eastAsia="es-ES"/>
              </w:rPr>
              <w:t>Producto</w:t>
            </w:r>
            <w:r w:rsidRPr="007E7E4B"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  <w:t>.</w:t>
            </w:r>
          </w:p>
        </w:tc>
      </w:tr>
      <w:tr w:rsidR="00D6376C" w:rsidRPr="007E7E4B" w14:paraId="159FA930" w14:textId="77777777" w:rsidTr="004871E0">
        <w:trPr>
          <w:trHeight w:val="247"/>
        </w:trPr>
        <w:tc>
          <w:tcPr>
            <w:tcW w:w="1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528B99C" w14:textId="693491E5" w:rsidR="00D6376C" w:rsidRPr="007E7E4B" w:rsidRDefault="00D6376C" w:rsidP="00D6376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</w:pPr>
            <w:r w:rsidRPr="007E7E4B"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  <w:t>CL-005</w:t>
            </w:r>
          </w:p>
        </w:tc>
        <w:tc>
          <w:tcPr>
            <w:tcW w:w="3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66537B1" w14:textId="2F3EC48F" w:rsidR="00D6376C" w:rsidRPr="007E7E4B" w:rsidRDefault="00D6376C" w:rsidP="00D6376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</w:pPr>
            <w:r w:rsidRPr="007E7E4B"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  <w:t>Pasillo</w:t>
            </w:r>
          </w:p>
        </w:tc>
        <w:tc>
          <w:tcPr>
            <w:tcW w:w="4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416469B" w14:textId="3C1707BA" w:rsidR="00D6376C" w:rsidRPr="007E7E4B" w:rsidRDefault="00D6376C" w:rsidP="00D6376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</w:pPr>
            <w:r w:rsidRPr="007E7E4B"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  <w:t xml:space="preserve">Pasillo físico de la tienda para ubicar productos. Atributos: id, nombre. Relación </w:t>
            </w:r>
            <w:r w:rsidRPr="007E7E4B">
              <w:rPr>
                <w:rFonts w:cs="Arial"/>
                <w:b/>
                <w:bCs/>
                <w:noProof/>
                <w:color w:val="000000"/>
                <w:sz w:val="16"/>
                <w:szCs w:val="16"/>
                <w:lang w:val="es-CL" w:eastAsia="es-ES"/>
              </w:rPr>
              <w:t>1–N</w:t>
            </w:r>
            <w:r w:rsidRPr="007E7E4B"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  <w:t xml:space="preserve"> con </w:t>
            </w:r>
            <w:r w:rsidRPr="007E7E4B">
              <w:rPr>
                <w:rFonts w:cs="Arial"/>
                <w:b/>
                <w:bCs/>
                <w:noProof/>
                <w:color w:val="000000"/>
                <w:sz w:val="16"/>
                <w:szCs w:val="16"/>
                <w:lang w:val="es-CL" w:eastAsia="es-ES"/>
              </w:rPr>
              <w:t>Producto</w:t>
            </w:r>
            <w:r w:rsidRPr="007E7E4B"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  <w:t>.</w:t>
            </w:r>
          </w:p>
        </w:tc>
      </w:tr>
      <w:tr w:rsidR="00D6376C" w:rsidRPr="007E7E4B" w14:paraId="5A0128F7" w14:textId="77777777" w:rsidTr="004871E0">
        <w:trPr>
          <w:trHeight w:val="247"/>
        </w:trPr>
        <w:tc>
          <w:tcPr>
            <w:tcW w:w="1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92A5A19" w14:textId="15BFC73E" w:rsidR="00D6376C" w:rsidRPr="007E7E4B" w:rsidRDefault="00D6376C" w:rsidP="00D6376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</w:pPr>
            <w:r w:rsidRPr="007E7E4B"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  <w:t>CL-006</w:t>
            </w:r>
          </w:p>
        </w:tc>
        <w:tc>
          <w:tcPr>
            <w:tcW w:w="3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8CF4BBE" w14:textId="21B7C7F6" w:rsidR="00D6376C" w:rsidRPr="007E7E4B" w:rsidRDefault="00D6376C" w:rsidP="00D6376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</w:pPr>
            <w:r w:rsidRPr="007E7E4B"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  <w:t>Estanteria</w:t>
            </w:r>
          </w:p>
        </w:tc>
        <w:tc>
          <w:tcPr>
            <w:tcW w:w="4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399AFFC" w14:textId="7A83DB44" w:rsidR="00D6376C" w:rsidRPr="007E7E4B" w:rsidRDefault="00D6376C" w:rsidP="00D6376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</w:pPr>
            <w:r w:rsidRPr="007E7E4B"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  <w:t xml:space="preserve">Estantería/góndola dentro de un pasillo. Atributos: id, nombre. Relación </w:t>
            </w:r>
            <w:r w:rsidRPr="007E7E4B">
              <w:rPr>
                <w:rFonts w:cs="Arial"/>
                <w:b/>
                <w:bCs/>
                <w:noProof/>
                <w:color w:val="000000"/>
                <w:sz w:val="16"/>
                <w:szCs w:val="16"/>
                <w:lang w:val="es-CL" w:eastAsia="es-ES"/>
              </w:rPr>
              <w:t>1–N</w:t>
            </w:r>
            <w:r w:rsidRPr="007E7E4B"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  <w:t xml:space="preserve"> con </w:t>
            </w:r>
            <w:r w:rsidRPr="007E7E4B">
              <w:rPr>
                <w:rFonts w:cs="Arial"/>
                <w:b/>
                <w:bCs/>
                <w:noProof/>
                <w:color w:val="000000"/>
                <w:sz w:val="16"/>
                <w:szCs w:val="16"/>
                <w:lang w:val="es-CL" w:eastAsia="es-ES"/>
              </w:rPr>
              <w:t>Producto</w:t>
            </w:r>
            <w:r w:rsidRPr="007E7E4B"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  <w:t>.</w:t>
            </w:r>
          </w:p>
        </w:tc>
      </w:tr>
      <w:tr w:rsidR="00D6376C" w:rsidRPr="007E7E4B" w14:paraId="0B771ABD" w14:textId="77777777" w:rsidTr="004871E0">
        <w:trPr>
          <w:trHeight w:val="247"/>
        </w:trPr>
        <w:tc>
          <w:tcPr>
            <w:tcW w:w="1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98D8470" w14:textId="59C06536" w:rsidR="00D6376C" w:rsidRPr="007E7E4B" w:rsidRDefault="00D6376C" w:rsidP="00D6376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</w:pPr>
            <w:r w:rsidRPr="007E7E4B"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  <w:t>CL-007</w:t>
            </w:r>
          </w:p>
        </w:tc>
        <w:tc>
          <w:tcPr>
            <w:tcW w:w="3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51EAE6E" w14:textId="7E326085" w:rsidR="00D6376C" w:rsidRPr="007E7E4B" w:rsidRDefault="00D6376C" w:rsidP="00D6376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</w:pPr>
            <w:r w:rsidRPr="007E7E4B"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  <w:t>Sucursal</w:t>
            </w:r>
          </w:p>
        </w:tc>
        <w:tc>
          <w:tcPr>
            <w:tcW w:w="4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516819C" w14:textId="02EC4BA9" w:rsidR="00D6376C" w:rsidRPr="007E7E4B" w:rsidRDefault="00D6376C" w:rsidP="00D6376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</w:pPr>
            <w:r w:rsidRPr="007E7E4B"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  <w:t xml:space="preserve">Tienda física. Atributos: id, nombre, dirección. Relación </w:t>
            </w:r>
            <w:r w:rsidRPr="007E7E4B">
              <w:rPr>
                <w:rFonts w:cs="Arial"/>
                <w:b/>
                <w:bCs/>
                <w:noProof/>
                <w:color w:val="000000"/>
                <w:sz w:val="16"/>
                <w:szCs w:val="16"/>
                <w:lang w:val="es-CL" w:eastAsia="es-ES"/>
              </w:rPr>
              <w:t>1–N</w:t>
            </w:r>
            <w:r w:rsidRPr="007E7E4B"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  <w:t xml:space="preserve"> con </w:t>
            </w:r>
            <w:r w:rsidRPr="007E7E4B">
              <w:rPr>
                <w:rFonts w:cs="Arial"/>
                <w:b/>
                <w:bCs/>
                <w:noProof/>
                <w:color w:val="000000"/>
                <w:sz w:val="16"/>
                <w:szCs w:val="16"/>
                <w:lang w:val="es-CL" w:eastAsia="es-ES"/>
              </w:rPr>
              <w:t>Producto</w:t>
            </w:r>
            <w:r w:rsidRPr="007E7E4B"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  <w:t>.</w:t>
            </w:r>
          </w:p>
        </w:tc>
      </w:tr>
      <w:tr w:rsidR="00D6376C" w:rsidRPr="007E7E4B" w14:paraId="7DE86283" w14:textId="77777777" w:rsidTr="004871E0">
        <w:trPr>
          <w:trHeight w:val="247"/>
        </w:trPr>
        <w:tc>
          <w:tcPr>
            <w:tcW w:w="1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34968B3" w14:textId="6DEED3D8" w:rsidR="00D6376C" w:rsidRPr="007E7E4B" w:rsidRDefault="00D6376C" w:rsidP="00D6376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</w:pPr>
            <w:r w:rsidRPr="007E7E4B"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  <w:t>CL-008</w:t>
            </w:r>
          </w:p>
        </w:tc>
        <w:tc>
          <w:tcPr>
            <w:tcW w:w="3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2428307" w14:textId="1045C2F1" w:rsidR="00D6376C" w:rsidRPr="007E7E4B" w:rsidRDefault="00D6376C" w:rsidP="00D6376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</w:pPr>
            <w:r w:rsidRPr="007E7E4B"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  <w:t>Promocion</w:t>
            </w:r>
          </w:p>
        </w:tc>
        <w:tc>
          <w:tcPr>
            <w:tcW w:w="4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CA981E1" w14:textId="3C8EE1A1" w:rsidR="00D6376C" w:rsidRPr="007E7E4B" w:rsidRDefault="00D6376C" w:rsidP="00D6376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</w:pPr>
            <w:r w:rsidRPr="007E7E4B"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  <w:t xml:space="preserve">Oferta aplicada a un producto en un rango de fechas. Atributos: id, nombre, descripción, descuento, fechaInicio, fechaFin, productoId. Operación: </w:t>
            </w:r>
            <w:r w:rsidRPr="007E7E4B">
              <w:rPr>
                <w:rFonts w:cs="Arial"/>
                <w:b/>
                <w:bCs/>
                <w:noProof/>
                <w:color w:val="000000"/>
                <w:sz w:val="16"/>
                <w:szCs w:val="16"/>
                <w:lang w:val="es-CL" w:eastAsia="es-ES"/>
              </w:rPr>
              <w:t>vigente(hoy)</w:t>
            </w:r>
            <w:r w:rsidRPr="007E7E4B"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  <w:t>.</w:t>
            </w:r>
          </w:p>
        </w:tc>
      </w:tr>
      <w:tr w:rsidR="00D6376C" w:rsidRPr="007E7E4B" w14:paraId="2F331902" w14:textId="77777777" w:rsidTr="004871E0">
        <w:trPr>
          <w:trHeight w:val="247"/>
        </w:trPr>
        <w:tc>
          <w:tcPr>
            <w:tcW w:w="1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7182A42" w14:textId="40E422A7" w:rsidR="00D6376C" w:rsidRPr="007E7E4B" w:rsidRDefault="00D6376C" w:rsidP="00D6376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</w:pPr>
            <w:r w:rsidRPr="007E7E4B"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  <w:t>CL-009</w:t>
            </w:r>
          </w:p>
        </w:tc>
        <w:tc>
          <w:tcPr>
            <w:tcW w:w="3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51A0AC1" w14:textId="0422D437" w:rsidR="00D6376C" w:rsidRPr="007E7E4B" w:rsidRDefault="00D6376C" w:rsidP="00D6376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</w:pPr>
            <w:r w:rsidRPr="007E7E4B"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  <w:t>Reporte</w:t>
            </w:r>
          </w:p>
        </w:tc>
        <w:tc>
          <w:tcPr>
            <w:tcW w:w="4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31B73B7" w14:textId="61598119" w:rsidR="00D6376C" w:rsidRPr="007E7E4B" w:rsidRDefault="00D6376C" w:rsidP="00D6376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</w:pPr>
            <w:r w:rsidRPr="007E7E4B"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  <w:t xml:space="preserve">Salida administrable (CSV/PDF) con filtros y rangos. Atributos: id, tipo, formato, rangoInicio, rangoFin. Operaciones: </w:t>
            </w:r>
            <w:r w:rsidRPr="007E7E4B">
              <w:rPr>
                <w:rFonts w:cs="Arial"/>
                <w:b/>
                <w:bCs/>
                <w:noProof/>
                <w:color w:val="000000"/>
                <w:sz w:val="16"/>
                <w:szCs w:val="16"/>
                <w:lang w:val="es-CL" w:eastAsia="es-ES"/>
              </w:rPr>
              <w:t>generar()</w:t>
            </w:r>
            <w:r w:rsidRPr="007E7E4B"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  <w:t xml:space="preserve">, </w:t>
            </w:r>
            <w:r w:rsidRPr="007E7E4B">
              <w:rPr>
                <w:rFonts w:cs="Arial"/>
                <w:b/>
                <w:bCs/>
                <w:noProof/>
                <w:color w:val="000000"/>
                <w:sz w:val="16"/>
                <w:szCs w:val="16"/>
                <w:lang w:val="es-CL" w:eastAsia="es-ES"/>
              </w:rPr>
              <w:t>exportar()</w:t>
            </w:r>
            <w:r w:rsidRPr="007E7E4B"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  <w:t>.</w:t>
            </w:r>
          </w:p>
        </w:tc>
      </w:tr>
      <w:tr w:rsidR="00D6376C" w:rsidRPr="007E7E4B" w14:paraId="40A16A35" w14:textId="77777777" w:rsidTr="004871E0">
        <w:trPr>
          <w:trHeight w:val="247"/>
        </w:trPr>
        <w:tc>
          <w:tcPr>
            <w:tcW w:w="1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6534049" w14:textId="62A05661" w:rsidR="00D6376C" w:rsidRPr="007E7E4B" w:rsidRDefault="00D6376C" w:rsidP="00D6376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</w:pPr>
            <w:r w:rsidRPr="007E7E4B"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  <w:t>CL-0010</w:t>
            </w:r>
          </w:p>
        </w:tc>
        <w:tc>
          <w:tcPr>
            <w:tcW w:w="3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2D61333" w14:textId="5912B50A" w:rsidR="00D6376C" w:rsidRPr="007E7E4B" w:rsidRDefault="00D6376C" w:rsidP="00D6376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</w:pPr>
            <w:r w:rsidRPr="007E7E4B"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  <w:t>Rol</w:t>
            </w:r>
          </w:p>
        </w:tc>
        <w:tc>
          <w:tcPr>
            <w:tcW w:w="4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9AB6DD4" w14:textId="12D24562" w:rsidR="00D6376C" w:rsidRPr="007E7E4B" w:rsidRDefault="00D6376C" w:rsidP="00D6376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</w:pPr>
            <w:r w:rsidRPr="007E7E4B"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  <w:t xml:space="preserve">Rol de acceso (Admin, Usuario, etc.). Atributos: id, nombre, descripción. Relación </w:t>
            </w:r>
            <w:r w:rsidRPr="007E7E4B">
              <w:rPr>
                <w:rFonts w:cs="Arial"/>
                <w:b/>
                <w:bCs/>
                <w:noProof/>
                <w:color w:val="000000"/>
                <w:sz w:val="16"/>
                <w:szCs w:val="16"/>
                <w:lang w:val="es-CL" w:eastAsia="es-ES"/>
              </w:rPr>
              <w:t>N–M</w:t>
            </w:r>
            <w:r w:rsidRPr="007E7E4B"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  <w:t xml:space="preserve"> con </w:t>
            </w:r>
            <w:r w:rsidRPr="007E7E4B">
              <w:rPr>
                <w:rFonts w:cs="Arial"/>
                <w:b/>
                <w:bCs/>
                <w:noProof/>
                <w:color w:val="000000"/>
                <w:sz w:val="16"/>
                <w:szCs w:val="16"/>
                <w:lang w:val="es-CL" w:eastAsia="es-ES"/>
              </w:rPr>
              <w:t>Permiso</w:t>
            </w:r>
            <w:r w:rsidRPr="007E7E4B"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  <w:t xml:space="preserve"> (vía mapeo) y con </w:t>
            </w:r>
            <w:r w:rsidRPr="007E7E4B">
              <w:rPr>
                <w:rFonts w:cs="Arial"/>
                <w:b/>
                <w:bCs/>
                <w:noProof/>
                <w:color w:val="000000"/>
                <w:sz w:val="16"/>
                <w:szCs w:val="16"/>
                <w:lang w:val="es-CL" w:eastAsia="es-ES"/>
              </w:rPr>
              <w:t>Usuario</w:t>
            </w:r>
            <w:r w:rsidRPr="007E7E4B"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  <w:t xml:space="preserve"> (vía </w:t>
            </w:r>
            <w:r w:rsidRPr="007E7E4B">
              <w:rPr>
                <w:rFonts w:cs="Arial"/>
                <w:b/>
                <w:bCs/>
                <w:noProof/>
                <w:color w:val="000000"/>
                <w:sz w:val="16"/>
                <w:szCs w:val="16"/>
                <w:lang w:val="es-CL" w:eastAsia="es-ES"/>
              </w:rPr>
              <w:t>UsuarioRol</w:t>
            </w:r>
            <w:r w:rsidRPr="007E7E4B"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  <w:t>).</w:t>
            </w:r>
          </w:p>
        </w:tc>
      </w:tr>
      <w:tr w:rsidR="00D6376C" w:rsidRPr="007E7E4B" w14:paraId="1BCDADA9" w14:textId="77777777" w:rsidTr="004871E0">
        <w:trPr>
          <w:trHeight w:val="247"/>
        </w:trPr>
        <w:tc>
          <w:tcPr>
            <w:tcW w:w="1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B744767" w14:textId="3FD08C32" w:rsidR="00D6376C" w:rsidRPr="007E7E4B" w:rsidRDefault="00D6376C" w:rsidP="00D6376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</w:pPr>
            <w:r w:rsidRPr="007E7E4B"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  <w:t>CL-0011</w:t>
            </w:r>
          </w:p>
        </w:tc>
        <w:tc>
          <w:tcPr>
            <w:tcW w:w="3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6E3ED39" w14:textId="053B6077" w:rsidR="00D6376C" w:rsidRPr="007E7E4B" w:rsidRDefault="00D6376C" w:rsidP="00D6376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</w:pPr>
            <w:r w:rsidRPr="007E7E4B"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  <w:t>Permiso</w:t>
            </w:r>
          </w:p>
        </w:tc>
        <w:tc>
          <w:tcPr>
            <w:tcW w:w="4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1105D06" w14:textId="2D148CF1" w:rsidR="00D6376C" w:rsidRPr="007E7E4B" w:rsidRDefault="00D6376C" w:rsidP="00D6376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</w:pPr>
            <w:r w:rsidRPr="007E7E4B"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  <w:t xml:space="preserve">Permiso granular asociado a acciones del sistema. Atributos: id, código, descripción. Relación </w:t>
            </w:r>
            <w:r w:rsidRPr="007E7E4B">
              <w:rPr>
                <w:rFonts w:cs="Arial"/>
                <w:b/>
                <w:bCs/>
                <w:noProof/>
                <w:color w:val="000000"/>
                <w:sz w:val="16"/>
                <w:szCs w:val="16"/>
                <w:lang w:val="es-CL" w:eastAsia="es-ES"/>
              </w:rPr>
              <w:t>N–M</w:t>
            </w:r>
            <w:r w:rsidRPr="007E7E4B"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  <w:t xml:space="preserve"> con </w:t>
            </w:r>
            <w:r w:rsidRPr="007E7E4B">
              <w:rPr>
                <w:rFonts w:cs="Arial"/>
                <w:b/>
                <w:bCs/>
                <w:noProof/>
                <w:color w:val="000000"/>
                <w:sz w:val="16"/>
                <w:szCs w:val="16"/>
                <w:lang w:val="es-CL" w:eastAsia="es-ES"/>
              </w:rPr>
              <w:t>Rol</w:t>
            </w:r>
            <w:r w:rsidRPr="007E7E4B"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  <w:t>.</w:t>
            </w:r>
          </w:p>
        </w:tc>
      </w:tr>
      <w:tr w:rsidR="00D6376C" w:rsidRPr="007E7E4B" w14:paraId="499D9238" w14:textId="77777777" w:rsidTr="004871E0">
        <w:trPr>
          <w:trHeight w:val="247"/>
        </w:trPr>
        <w:tc>
          <w:tcPr>
            <w:tcW w:w="1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C8BF740" w14:textId="3E9F3D25" w:rsidR="00D6376C" w:rsidRPr="007E7E4B" w:rsidRDefault="00D6376C" w:rsidP="00D6376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</w:pPr>
            <w:r w:rsidRPr="007E7E4B"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  <w:t>CL-0012</w:t>
            </w:r>
          </w:p>
        </w:tc>
        <w:tc>
          <w:tcPr>
            <w:tcW w:w="3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0991755" w14:textId="371AE14B" w:rsidR="00D6376C" w:rsidRPr="007E7E4B" w:rsidRDefault="00D6376C" w:rsidP="00D6376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</w:pPr>
            <w:r w:rsidRPr="007E7E4B"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  <w:t>UsuarioRol</w:t>
            </w:r>
          </w:p>
        </w:tc>
        <w:tc>
          <w:tcPr>
            <w:tcW w:w="4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C2103D9" w14:textId="3CD07AA6" w:rsidR="00D6376C" w:rsidRPr="007E7E4B" w:rsidRDefault="00D6376C" w:rsidP="00D6376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</w:pPr>
            <w:r w:rsidRPr="007E7E4B"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  <w:t xml:space="preserve">Entidad de mapeo para asignar roles a usuarios. Atributos: id, usuarioId, rolId. Implementa relación </w:t>
            </w:r>
            <w:r w:rsidRPr="007E7E4B">
              <w:rPr>
                <w:rFonts w:cs="Arial"/>
                <w:b/>
                <w:bCs/>
                <w:noProof/>
                <w:color w:val="000000"/>
                <w:sz w:val="16"/>
                <w:szCs w:val="16"/>
                <w:lang w:val="es-CL" w:eastAsia="es-ES"/>
              </w:rPr>
              <w:t>N–M</w:t>
            </w:r>
            <w:r w:rsidRPr="007E7E4B"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  <w:t xml:space="preserve"> entre </w:t>
            </w:r>
            <w:r w:rsidRPr="007E7E4B">
              <w:rPr>
                <w:rFonts w:cs="Arial"/>
                <w:b/>
                <w:bCs/>
                <w:noProof/>
                <w:color w:val="000000"/>
                <w:sz w:val="16"/>
                <w:szCs w:val="16"/>
                <w:lang w:val="es-CL" w:eastAsia="es-ES"/>
              </w:rPr>
              <w:t>Usuario</w:t>
            </w:r>
            <w:r w:rsidRPr="007E7E4B"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  <w:t xml:space="preserve"> y </w:t>
            </w:r>
            <w:r w:rsidRPr="007E7E4B">
              <w:rPr>
                <w:rFonts w:cs="Arial"/>
                <w:b/>
                <w:bCs/>
                <w:noProof/>
                <w:color w:val="000000"/>
                <w:sz w:val="16"/>
                <w:szCs w:val="16"/>
                <w:lang w:val="es-CL" w:eastAsia="es-ES"/>
              </w:rPr>
              <w:t>Rol</w:t>
            </w:r>
            <w:r w:rsidRPr="007E7E4B"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  <w:t>.</w:t>
            </w:r>
          </w:p>
        </w:tc>
      </w:tr>
    </w:tbl>
    <w:p w14:paraId="541CD189" w14:textId="77777777" w:rsidR="007445B6" w:rsidRPr="007E7E4B" w:rsidRDefault="007445B6" w:rsidP="007445B6">
      <w:pPr>
        <w:widowControl/>
        <w:spacing w:line="240" w:lineRule="auto"/>
        <w:rPr>
          <w:noProof/>
          <w:lang w:val="es-CL"/>
        </w:rPr>
      </w:pPr>
    </w:p>
    <w:p w14:paraId="3F672067" w14:textId="77777777" w:rsidR="007A1EC2" w:rsidRPr="007E7E4B" w:rsidRDefault="007A1EC2" w:rsidP="007A1EC2">
      <w:pPr>
        <w:rPr>
          <w:noProof/>
          <w:lang w:val="es-CL"/>
        </w:rPr>
      </w:pPr>
    </w:p>
    <w:p w14:paraId="7252E43C" w14:textId="77777777" w:rsidR="007A1EC2" w:rsidRPr="007E7E4B" w:rsidRDefault="007A1EC2" w:rsidP="007A1EC2">
      <w:pPr>
        <w:pStyle w:val="Epgrafe"/>
        <w:rPr>
          <w:noProof/>
          <w:lang w:val="es-CL"/>
        </w:rPr>
      </w:pPr>
      <w:r w:rsidRPr="007E7E4B">
        <w:rPr>
          <w:noProof/>
          <w:lang w:val="es-CL"/>
        </w:rPr>
        <w:t>Ilustración 4: Diagrama de Base Datos (Relacional)</w:t>
      </w:r>
    </w:p>
    <w:p w14:paraId="710AC350" w14:textId="5FCD46D9" w:rsidR="007A1EC2" w:rsidRPr="007E7E4B" w:rsidRDefault="007445B6" w:rsidP="007A1EC2">
      <w:pPr>
        <w:rPr>
          <w:noProof/>
          <w:lang w:val="es-CL"/>
        </w:rPr>
      </w:pPr>
      <w:r w:rsidRPr="007E7E4B">
        <w:rPr>
          <w:noProof/>
          <w:lang w:val="es-CL"/>
        </w:rPr>
        <w:drawing>
          <wp:anchor distT="0" distB="0" distL="114300" distR="114300" simplePos="0" relativeHeight="251665920" behindDoc="0" locked="0" layoutInCell="1" allowOverlap="1" wp14:anchorId="600CF22D" wp14:editId="635A706A">
            <wp:simplePos x="0" y="0"/>
            <wp:positionH relativeFrom="page">
              <wp:posOffset>831367</wp:posOffset>
            </wp:positionH>
            <wp:positionV relativeFrom="paragraph">
              <wp:posOffset>203465</wp:posOffset>
            </wp:positionV>
            <wp:extent cx="5740400" cy="2827655"/>
            <wp:effectExtent l="190500" t="190500" r="184150" b="182245"/>
            <wp:wrapNone/>
            <wp:docPr id="1503552818" name="Imagen 19" descr="Mapa de colore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552818" name="Imagen 19" descr="Mapa de colores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28276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930FB6" w14:textId="03C5834E" w:rsidR="007445B6" w:rsidRPr="007E7E4B" w:rsidRDefault="007445B6" w:rsidP="007A1EC2">
      <w:pPr>
        <w:rPr>
          <w:noProof/>
          <w:lang w:val="es-CL"/>
        </w:rPr>
      </w:pPr>
    </w:p>
    <w:p w14:paraId="621A6107" w14:textId="3A2063BE" w:rsidR="007445B6" w:rsidRPr="007E7E4B" w:rsidRDefault="007445B6" w:rsidP="007A1EC2">
      <w:pPr>
        <w:rPr>
          <w:noProof/>
          <w:lang w:val="es-CL"/>
        </w:rPr>
      </w:pPr>
    </w:p>
    <w:p w14:paraId="62CF6808" w14:textId="30EBA0A4" w:rsidR="007445B6" w:rsidRPr="007E7E4B" w:rsidRDefault="007445B6" w:rsidP="007A1EC2">
      <w:pPr>
        <w:rPr>
          <w:noProof/>
          <w:lang w:val="es-CL"/>
        </w:rPr>
      </w:pPr>
    </w:p>
    <w:p w14:paraId="56F65825" w14:textId="59DB63DA" w:rsidR="007445B6" w:rsidRPr="007E7E4B" w:rsidRDefault="007445B6" w:rsidP="007A1EC2">
      <w:pPr>
        <w:rPr>
          <w:noProof/>
          <w:lang w:val="es-CL"/>
        </w:rPr>
      </w:pPr>
    </w:p>
    <w:p w14:paraId="7C692AD5" w14:textId="7DAE130D" w:rsidR="007445B6" w:rsidRPr="007E7E4B" w:rsidRDefault="007445B6" w:rsidP="007A1EC2">
      <w:pPr>
        <w:rPr>
          <w:noProof/>
          <w:lang w:val="es-CL"/>
        </w:rPr>
      </w:pPr>
    </w:p>
    <w:p w14:paraId="4A7246E9" w14:textId="77777777" w:rsidR="007445B6" w:rsidRPr="007E7E4B" w:rsidRDefault="007445B6" w:rsidP="007A1EC2">
      <w:pPr>
        <w:rPr>
          <w:noProof/>
          <w:lang w:val="es-CL"/>
        </w:rPr>
      </w:pPr>
    </w:p>
    <w:p w14:paraId="211A8CA4" w14:textId="492124D5" w:rsidR="007445B6" w:rsidRPr="007E7E4B" w:rsidRDefault="007445B6" w:rsidP="007A1EC2">
      <w:pPr>
        <w:rPr>
          <w:noProof/>
          <w:lang w:val="es-CL"/>
        </w:rPr>
      </w:pPr>
    </w:p>
    <w:p w14:paraId="0B718099" w14:textId="77777777" w:rsidR="007445B6" w:rsidRPr="007E7E4B" w:rsidRDefault="007445B6" w:rsidP="007A1EC2">
      <w:pPr>
        <w:rPr>
          <w:noProof/>
          <w:lang w:val="es-CL"/>
        </w:rPr>
      </w:pPr>
    </w:p>
    <w:p w14:paraId="08A3ACB4" w14:textId="6750BD72" w:rsidR="007445B6" w:rsidRPr="007E7E4B" w:rsidRDefault="007445B6" w:rsidP="007A1EC2">
      <w:pPr>
        <w:rPr>
          <w:noProof/>
          <w:lang w:val="es-CL"/>
        </w:rPr>
      </w:pPr>
    </w:p>
    <w:p w14:paraId="4D810B1F" w14:textId="77777777" w:rsidR="007445B6" w:rsidRPr="007E7E4B" w:rsidRDefault="007445B6" w:rsidP="007A1EC2">
      <w:pPr>
        <w:rPr>
          <w:noProof/>
          <w:lang w:val="es-CL"/>
        </w:rPr>
      </w:pPr>
    </w:p>
    <w:p w14:paraId="614B73DC" w14:textId="35470970" w:rsidR="007445B6" w:rsidRPr="007E7E4B" w:rsidRDefault="007445B6" w:rsidP="007A1EC2">
      <w:pPr>
        <w:rPr>
          <w:noProof/>
          <w:lang w:val="es-CL"/>
        </w:rPr>
      </w:pPr>
    </w:p>
    <w:p w14:paraId="311DF2CB" w14:textId="77777777" w:rsidR="007445B6" w:rsidRPr="007E7E4B" w:rsidRDefault="007445B6" w:rsidP="007A1EC2">
      <w:pPr>
        <w:rPr>
          <w:noProof/>
          <w:lang w:val="es-CL"/>
        </w:rPr>
      </w:pPr>
    </w:p>
    <w:p w14:paraId="1C892A3B" w14:textId="5159AC47" w:rsidR="007445B6" w:rsidRPr="007E7E4B" w:rsidRDefault="007445B6" w:rsidP="007A1EC2">
      <w:pPr>
        <w:rPr>
          <w:noProof/>
          <w:lang w:val="es-CL"/>
        </w:rPr>
      </w:pPr>
    </w:p>
    <w:p w14:paraId="2A910603" w14:textId="77777777" w:rsidR="007445B6" w:rsidRPr="007E7E4B" w:rsidRDefault="007445B6" w:rsidP="007A1EC2">
      <w:pPr>
        <w:rPr>
          <w:noProof/>
          <w:lang w:val="es-CL"/>
        </w:rPr>
      </w:pPr>
    </w:p>
    <w:p w14:paraId="5B012307" w14:textId="77777777" w:rsidR="007445B6" w:rsidRPr="007E7E4B" w:rsidRDefault="007445B6" w:rsidP="007A1EC2">
      <w:pPr>
        <w:rPr>
          <w:noProof/>
          <w:lang w:val="es-CL"/>
        </w:rPr>
      </w:pPr>
    </w:p>
    <w:p w14:paraId="1C088F93" w14:textId="77777777" w:rsidR="007445B6" w:rsidRPr="007E7E4B" w:rsidRDefault="007445B6" w:rsidP="003E59C8">
      <w:pPr>
        <w:rPr>
          <w:noProof/>
          <w:lang w:val="es-CL"/>
        </w:rPr>
      </w:pPr>
    </w:p>
    <w:p w14:paraId="66EABC03" w14:textId="77777777" w:rsidR="007445B6" w:rsidRPr="007E7E4B" w:rsidRDefault="007445B6" w:rsidP="003E59C8">
      <w:pPr>
        <w:rPr>
          <w:noProof/>
          <w:lang w:val="es-CL"/>
        </w:rPr>
      </w:pPr>
    </w:p>
    <w:p w14:paraId="083FC238" w14:textId="4DC6593C" w:rsidR="007A1EC2" w:rsidRPr="007E7E4B" w:rsidRDefault="007A1EC2" w:rsidP="007A1EC2">
      <w:pPr>
        <w:pStyle w:val="Ttulo3"/>
        <w:rPr>
          <w:i w:val="0"/>
          <w:iCs/>
          <w:noProof/>
          <w:lang w:val="es-CL"/>
        </w:rPr>
      </w:pPr>
      <w:bookmarkStart w:id="31" w:name="_Toc84537097"/>
      <w:r w:rsidRPr="007E7E4B">
        <w:rPr>
          <w:i w:val="0"/>
          <w:iCs/>
          <w:noProof/>
          <w:lang w:val="es-CL"/>
        </w:rPr>
        <w:lastRenderedPageBreak/>
        <w:t xml:space="preserve">Descripción de </w:t>
      </w:r>
      <w:r w:rsidR="00BB71A1" w:rsidRPr="007E7E4B">
        <w:rPr>
          <w:i w:val="0"/>
          <w:iCs/>
          <w:noProof/>
          <w:lang w:val="es-CL"/>
        </w:rPr>
        <w:t>Tablas</w:t>
      </w:r>
      <w:bookmarkEnd w:id="31"/>
    </w:p>
    <w:tbl>
      <w:tblPr>
        <w:tblpPr w:leftFromText="141" w:rightFromText="141" w:vertAnchor="text" w:horzAnchor="margin" w:tblpY="-54"/>
        <w:tblW w:w="920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62"/>
        <w:gridCol w:w="3692"/>
        <w:gridCol w:w="4252"/>
      </w:tblGrid>
      <w:tr w:rsidR="007445B6" w:rsidRPr="007E7E4B" w14:paraId="1994F15B" w14:textId="77777777" w:rsidTr="005832BE">
        <w:trPr>
          <w:trHeight w:val="595"/>
        </w:trPr>
        <w:tc>
          <w:tcPr>
            <w:tcW w:w="1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4781AE0" w14:textId="77777777" w:rsidR="007445B6" w:rsidRPr="007E7E4B" w:rsidRDefault="007445B6" w:rsidP="005832BE">
            <w:pPr>
              <w:widowControl/>
              <w:autoSpaceDE w:val="0"/>
              <w:autoSpaceDN w:val="0"/>
              <w:adjustRightInd w:val="0"/>
              <w:spacing w:line="240" w:lineRule="auto"/>
              <w:jc w:val="center"/>
              <w:rPr>
                <w:rFonts w:cs="Arial"/>
                <w:b/>
                <w:bCs/>
                <w:noProof/>
                <w:color w:val="000080"/>
                <w:sz w:val="16"/>
                <w:szCs w:val="16"/>
                <w:lang w:val="es-CL" w:eastAsia="es-ES"/>
              </w:rPr>
            </w:pPr>
            <w:r w:rsidRPr="007E7E4B">
              <w:rPr>
                <w:rFonts w:cs="Arial"/>
                <w:b/>
                <w:bCs/>
                <w:noProof/>
                <w:color w:val="000080"/>
                <w:sz w:val="16"/>
                <w:szCs w:val="16"/>
                <w:lang w:val="es-CL" w:eastAsia="es-ES"/>
              </w:rPr>
              <w:t>Código</w:t>
            </w:r>
          </w:p>
        </w:tc>
        <w:tc>
          <w:tcPr>
            <w:tcW w:w="3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EABEB3A" w14:textId="77777777" w:rsidR="007445B6" w:rsidRPr="007E7E4B" w:rsidRDefault="007445B6" w:rsidP="005832BE">
            <w:pPr>
              <w:widowControl/>
              <w:autoSpaceDE w:val="0"/>
              <w:autoSpaceDN w:val="0"/>
              <w:adjustRightInd w:val="0"/>
              <w:spacing w:line="240" w:lineRule="auto"/>
              <w:jc w:val="center"/>
              <w:rPr>
                <w:rFonts w:cs="Arial"/>
                <w:b/>
                <w:bCs/>
                <w:noProof/>
                <w:color w:val="000080"/>
                <w:sz w:val="16"/>
                <w:szCs w:val="16"/>
                <w:lang w:val="es-CL" w:eastAsia="es-ES"/>
              </w:rPr>
            </w:pPr>
            <w:r w:rsidRPr="007E7E4B">
              <w:rPr>
                <w:rFonts w:cs="Arial"/>
                <w:b/>
                <w:bCs/>
                <w:noProof/>
                <w:color w:val="000080"/>
                <w:sz w:val="16"/>
                <w:szCs w:val="16"/>
                <w:lang w:val="es-CL" w:eastAsia="es-ES"/>
              </w:rPr>
              <w:t>Nombre</w:t>
            </w:r>
          </w:p>
        </w:tc>
        <w:tc>
          <w:tcPr>
            <w:tcW w:w="4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46BE09E" w14:textId="77777777" w:rsidR="007445B6" w:rsidRPr="007E7E4B" w:rsidRDefault="007445B6" w:rsidP="005832BE">
            <w:pPr>
              <w:widowControl/>
              <w:autoSpaceDE w:val="0"/>
              <w:autoSpaceDN w:val="0"/>
              <w:adjustRightInd w:val="0"/>
              <w:spacing w:line="240" w:lineRule="auto"/>
              <w:jc w:val="center"/>
              <w:rPr>
                <w:rFonts w:cs="Arial"/>
                <w:b/>
                <w:bCs/>
                <w:noProof/>
                <w:color w:val="000080"/>
                <w:sz w:val="16"/>
                <w:szCs w:val="16"/>
                <w:lang w:val="es-CL" w:eastAsia="es-ES"/>
              </w:rPr>
            </w:pPr>
            <w:r w:rsidRPr="007E7E4B">
              <w:rPr>
                <w:rFonts w:cs="Arial"/>
                <w:b/>
                <w:bCs/>
                <w:noProof/>
                <w:color w:val="000080"/>
                <w:sz w:val="16"/>
                <w:szCs w:val="16"/>
                <w:lang w:val="es-CL" w:eastAsia="es-ES"/>
              </w:rPr>
              <w:t>Descripción</w:t>
            </w:r>
          </w:p>
        </w:tc>
      </w:tr>
      <w:tr w:rsidR="007445B6" w:rsidRPr="007E7E4B" w14:paraId="28E04C51" w14:textId="77777777" w:rsidTr="005832BE">
        <w:trPr>
          <w:trHeight w:val="247"/>
        </w:trPr>
        <w:tc>
          <w:tcPr>
            <w:tcW w:w="1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1FBEF61" w14:textId="77777777" w:rsidR="007445B6" w:rsidRPr="007E7E4B" w:rsidRDefault="007445B6" w:rsidP="005832BE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</w:pPr>
            <w:r w:rsidRPr="007E7E4B"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  <w:t>TB-001</w:t>
            </w:r>
          </w:p>
        </w:tc>
        <w:tc>
          <w:tcPr>
            <w:tcW w:w="3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91AFC02" w14:textId="5A3A3E5B" w:rsidR="007445B6" w:rsidRPr="007E7E4B" w:rsidRDefault="00763BD8" w:rsidP="005832BE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</w:pPr>
            <w:r w:rsidRPr="007E7E4B"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  <w:t>mantenedores_cliente (CLIENTE)</w:t>
            </w:r>
          </w:p>
        </w:tc>
        <w:tc>
          <w:tcPr>
            <w:tcW w:w="4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B42B32A" w14:textId="158975BA" w:rsidR="007445B6" w:rsidRPr="007E7E4B" w:rsidRDefault="00763BD8" w:rsidP="005832BE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</w:pPr>
            <w:r w:rsidRPr="007E7E4B"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  <w:t>Datos del cliente: nombres, apellidos, email, teléfono, dirección y fechas de registro/actividad.</w:t>
            </w:r>
          </w:p>
        </w:tc>
      </w:tr>
      <w:tr w:rsidR="00763BD8" w:rsidRPr="007E7E4B" w14:paraId="3AE01EC7" w14:textId="77777777" w:rsidTr="005832BE">
        <w:trPr>
          <w:trHeight w:val="247"/>
        </w:trPr>
        <w:tc>
          <w:tcPr>
            <w:tcW w:w="1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FDC9525" w14:textId="13BA3E19" w:rsidR="00763BD8" w:rsidRPr="007E7E4B" w:rsidRDefault="00763BD8" w:rsidP="00763BD8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</w:pPr>
            <w:r w:rsidRPr="007E7E4B"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  <w:t>TB-002</w:t>
            </w:r>
          </w:p>
        </w:tc>
        <w:tc>
          <w:tcPr>
            <w:tcW w:w="3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C527E7E" w14:textId="6C381E52" w:rsidR="00763BD8" w:rsidRPr="007E7E4B" w:rsidRDefault="00763BD8" w:rsidP="00763BD8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</w:pPr>
            <w:r w:rsidRPr="007E7E4B"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  <w:t>mantenedores_cliente_groups</w:t>
            </w:r>
          </w:p>
        </w:tc>
        <w:tc>
          <w:tcPr>
            <w:tcW w:w="4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3CB5747" w14:textId="663F5028" w:rsidR="00763BD8" w:rsidRPr="007E7E4B" w:rsidRDefault="00763BD8" w:rsidP="00763BD8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</w:pPr>
            <w:r w:rsidRPr="007E7E4B"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  <w:t xml:space="preserve">Puente </w:t>
            </w:r>
            <w:r w:rsidRPr="007E7E4B">
              <w:rPr>
                <w:rFonts w:cs="Arial"/>
                <w:b/>
                <w:bCs/>
                <w:noProof/>
                <w:color w:val="000000"/>
                <w:sz w:val="16"/>
                <w:szCs w:val="16"/>
                <w:lang w:val="es-CL" w:eastAsia="es-ES"/>
              </w:rPr>
              <w:t>N–M</w:t>
            </w:r>
            <w:r w:rsidRPr="007E7E4B"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  <w:t>: asigna grupos (roles) a clientes.</w:t>
            </w:r>
          </w:p>
        </w:tc>
      </w:tr>
      <w:tr w:rsidR="00763BD8" w:rsidRPr="007E7E4B" w14:paraId="0FF69537" w14:textId="77777777" w:rsidTr="005832BE">
        <w:trPr>
          <w:trHeight w:val="247"/>
        </w:trPr>
        <w:tc>
          <w:tcPr>
            <w:tcW w:w="1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30985EB" w14:textId="21E86207" w:rsidR="00763BD8" w:rsidRPr="007E7E4B" w:rsidRDefault="00763BD8" w:rsidP="00763BD8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</w:pPr>
            <w:r w:rsidRPr="007E7E4B"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  <w:t>TB-003</w:t>
            </w:r>
          </w:p>
        </w:tc>
        <w:tc>
          <w:tcPr>
            <w:tcW w:w="3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F63691A" w14:textId="56C67CD4" w:rsidR="00763BD8" w:rsidRPr="007E7E4B" w:rsidRDefault="00763BD8" w:rsidP="00763BD8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</w:pPr>
            <w:r w:rsidRPr="007E7E4B"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  <w:t>mantenedores_cliente_user_permissions</w:t>
            </w:r>
          </w:p>
        </w:tc>
        <w:tc>
          <w:tcPr>
            <w:tcW w:w="4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3C3F765" w14:textId="10DE887A" w:rsidR="00763BD8" w:rsidRPr="007E7E4B" w:rsidRDefault="00763BD8" w:rsidP="00763BD8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</w:pPr>
            <w:r w:rsidRPr="007E7E4B"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  <w:t xml:space="preserve">Puente </w:t>
            </w:r>
            <w:r w:rsidRPr="007E7E4B">
              <w:rPr>
                <w:rFonts w:cs="Arial"/>
                <w:b/>
                <w:bCs/>
                <w:noProof/>
                <w:color w:val="000000"/>
                <w:sz w:val="16"/>
                <w:szCs w:val="16"/>
                <w:lang w:val="es-CL" w:eastAsia="es-ES"/>
              </w:rPr>
              <w:t>N–M</w:t>
            </w:r>
            <w:r w:rsidRPr="007E7E4B"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  <w:t>: permisos directos asociados a clientes.</w:t>
            </w:r>
          </w:p>
        </w:tc>
      </w:tr>
      <w:tr w:rsidR="00763BD8" w:rsidRPr="007E7E4B" w14:paraId="05D6A4BC" w14:textId="77777777" w:rsidTr="005832BE">
        <w:trPr>
          <w:trHeight w:val="247"/>
        </w:trPr>
        <w:tc>
          <w:tcPr>
            <w:tcW w:w="1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1C72950" w14:textId="47A60020" w:rsidR="00763BD8" w:rsidRPr="007E7E4B" w:rsidRDefault="00763BD8" w:rsidP="00763BD8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</w:pPr>
            <w:r w:rsidRPr="007E7E4B"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  <w:t>TB-004</w:t>
            </w:r>
          </w:p>
        </w:tc>
        <w:tc>
          <w:tcPr>
            <w:tcW w:w="3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0889CBB" w14:textId="2A5B5DE6" w:rsidR="00763BD8" w:rsidRPr="007E7E4B" w:rsidRDefault="00763BD8" w:rsidP="00763BD8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</w:pPr>
            <w:r w:rsidRPr="007E7E4B"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  <w:t>mantenedores_usuario</w:t>
            </w:r>
          </w:p>
        </w:tc>
        <w:tc>
          <w:tcPr>
            <w:tcW w:w="4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3F19465" w14:textId="43B382A8" w:rsidR="00763BD8" w:rsidRPr="007E7E4B" w:rsidRDefault="00763BD8" w:rsidP="00763BD8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</w:pPr>
            <w:r w:rsidRPr="007E7E4B"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  <w:t>Usuarios del sistema (admin/app): credenciales y metadatos (username, email, flags is_active/is_staff, último login).</w:t>
            </w:r>
          </w:p>
        </w:tc>
      </w:tr>
      <w:tr w:rsidR="00763BD8" w:rsidRPr="007E7E4B" w14:paraId="460617E8" w14:textId="77777777" w:rsidTr="005832BE">
        <w:trPr>
          <w:trHeight w:val="247"/>
        </w:trPr>
        <w:tc>
          <w:tcPr>
            <w:tcW w:w="1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67A8310" w14:textId="5F7B0AF8" w:rsidR="00763BD8" w:rsidRPr="007E7E4B" w:rsidRDefault="00763BD8" w:rsidP="00763BD8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</w:pPr>
            <w:r w:rsidRPr="007E7E4B"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  <w:t>TB-005</w:t>
            </w:r>
          </w:p>
        </w:tc>
        <w:tc>
          <w:tcPr>
            <w:tcW w:w="3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502AA37" w14:textId="4FEA39ED" w:rsidR="00763BD8" w:rsidRPr="007E7E4B" w:rsidRDefault="00763BD8" w:rsidP="00763BD8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</w:pPr>
            <w:r w:rsidRPr="007E7E4B"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  <w:t>mantenedores_usuario_groups</w:t>
            </w:r>
          </w:p>
        </w:tc>
        <w:tc>
          <w:tcPr>
            <w:tcW w:w="4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2490309" w14:textId="72F226CD" w:rsidR="00763BD8" w:rsidRPr="007E7E4B" w:rsidRDefault="00763BD8" w:rsidP="00763BD8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</w:pPr>
            <w:r w:rsidRPr="007E7E4B"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  <w:t xml:space="preserve">Puente </w:t>
            </w:r>
            <w:r w:rsidRPr="007E7E4B">
              <w:rPr>
                <w:rFonts w:cs="Arial"/>
                <w:b/>
                <w:bCs/>
                <w:noProof/>
                <w:color w:val="000000"/>
                <w:sz w:val="16"/>
                <w:szCs w:val="16"/>
                <w:lang w:val="es-CL" w:eastAsia="es-ES"/>
              </w:rPr>
              <w:t>N–M</w:t>
            </w:r>
            <w:r w:rsidRPr="007E7E4B"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  <w:t>: asigna grupos a usuarios.</w:t>
            </w:r>
          </w:p>
        </w:tc>
      </w:tr>
      <w:tr w:rsidR="00763BD8" w:rsidRPr="007E7E4B" w14:paraId="2A4B2682" w14:textId="77777777" w:rsidTr="005832BE">
        <w:trPr>
          <w:trHeight w:val="247"/>
        </w:trPr>
        <w:tc>
          <w:tcPr>
            <w:tcW w:w="1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2CFFC7E" w14:textId="2E34C334" w:rsidR="00763BD8" w:rsidRPr="007E7E4B" w:rsidRDefault="00763BD8" w:rsidP="00763BD8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</w:pPr>
            <w:r w:rsidRPr="007E7E4B"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  <w:t>TB-006</w:t>
            </w:r>
          </w:p>
        </w:tc>
        <w:tc>
          <w:tcPr>
            <w:tcW w:w="3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0165D1E" w14:textId="17C0C0D6" w:rsidR="00763BD8" w:rsidRPr="007E7E4B" w:rsidRDefault="00763BD8" w:rsidP="00763BD8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</w:pPr>
            <w:r w:rsidRPr="007E7E4B"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  <w:t>mantenedores_usuario_user_permissions</w:t>
            </w:r>
          </w:p>
        </w:tc>
        <w:tc>
          <w:tcPr>
            <w:tcW w:w="4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4FF1EBD" w14:textId="21603F67" w:rsidR="00763BD8" w:rsidRPr="007E7E4B" w:rsidRDefault="00763BD8" w:rsidP="00763BD8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</w:pPr>
            <w:r w:rsidRPr="007E7E4B"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  <w:t xml:space="preserve">Puente </w:t>
            </w:r>
            <w:r w:rsidRPr="007E7E4B">
              <w:rPr>
                <w:rFonts w:cs="Arial"/>
                <w:b/>
                <w:bCs/>
                <w:noProof/>
                <w:color w:val="000000"/>
                <w:sz w:val="16"/>
                <w:szCs w:val="16"/>
                <w:lang w:val="es-CL" w:eastAsia="es-ES"/>
              </w:rPr>
              <w:t>N–M</w:t>
            </w:r>
            <w:r w:rsidRPr="007E7E4B"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  <w:t>: permisos directos asociados a usuarios.</w:t>
            </w:r>
          </w:p>
        </w:tc>
      </w:tr>
      <w:tr w:rsidR="00763BD8" w:rsidRPr="007E7E4B" w14:paraId="55D088B8" w14:textId="77777777" w:rsidTr="005832BE">
        <w:trPr>
          <w:trHeight w:val="247"/>
        </w:trPr>
        <w:tc>
          <w:tcPr>
            <w:tcW w:w="1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01107A5" w14:textId="373FAAD1" w:rsidR="00763BD8" w:rsidRPr="007E7E4B" w:rsidRDefault="00763BD8" w:rsidP="00763BD8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</w:pPr>
            <w:r w:rsidRPr="007E7E4B"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  <w:t>TB-007</w:t>
            </w:r>
          </w:p>
        </w:tc>
        <w:tc>
          <w:tcPr>
            <w:tcW w:w="3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85F042E" w14:textId="5842D073" w:rsidR="00763BD8" w:rsidRPr="007E7E4B" w:rsidRDefault="00763BD8" w:rsidP="00763BD8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</w:pPr>
            <w:r w:rsidRPr="007E7E4B"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  <w:t>auth_group</w:t>
            </w:r>
          </w:p>
        </w:tc>
        <w:tc>
          <w:tcPr>
            <w:tcW w:w="4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0303E3E" w14:textId="648C430B" w:rsidR="00763BD8" w:rsidRPr="007E7E4B" w:rsidRDefault="00763BD8" w:rsidP="00763BD8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</w:pPr>
            <w:r w:rsidRPr="007E7E4B"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  <w:t>Grupos/roles del framework de autenticación.</w:t>
            </w:r>
          </w:p>
        </w:tc>
      </w:tr>
      <w:tr w:rsidR="00763BD8" w:rsidRPr="007E7E4B" w14:paraId="6B107DF3" w14:textId="77777777" w:rsidTr="005832BE">
        <w:trPr>
          <w:trHeight w:val="247"/>
        </w:trPr>
        <w:tc>
          <w:tcPr>
            <w:tcW w:w="1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C19DD87" w14:textId="4078057A" w:rsidR="00763BD8" w:rsidRPr="007E7E4B" w:rsidRDefault="00763BD8" w:rsidP="00763BD8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</w:pPr>
            <w:r w:rsidRPr="007E7E4B"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  <w:t>TB-008</w:t>
            </w:r>
          </w:p>
        </w:tc>
        <w:tc>
          <w:tcPr>
            <w:tcW w:w="3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7544E5F" w14:textId="6718BC8B" w:rsidR="00763BD8" w:rsidRPr="007E7E4B" w:rsidRDefault="00763BD8" w:rsidP="00763BD8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</w:pPr>
            <w:r w:rsidRPr="007E7E4B"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  <w:t>auth_permission</w:t>
            </w:r>
          </w:p>
        </w:tc>
        <w:tc>
          <w:tcPr>
            <w:tcW w:w="4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84F738C" w14:textId="10DD37B0" w:rsidR="00763BD8" w:rsidRPr="007E7E4B" w:rsidRDefault="00763BD8" w:rsidP="00763BD8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</w:pPr>
            <w:r w:rsidRPr="007E7E4B"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  <w:t>Permisos granulares vinculados a modelos/acciones.</w:t>
            </w:r>
          </w:p>
        </w:tc>
      </w:tr>
      <w:tr w:rsidR="00763BD8" w:rsidRPr="007E7E4B" w14:paraId="7643BD1A" w14:textId="77777777" w:rsidTr="005832BE">
        <w:trPr>
          <w:trHeight w:val="247"/>
        </w:trPr>
        <w:tc>
          <w:tcPr>
            <w:tcW w:w="1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2BCC70A" w14:textId="0B49A753" w:rsidR="00763BD8" w:rsidRPr="007E7E4B" w:rsidRDefault="00763BD8" w:rsidP="00763BD8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</w:pPr>
            <w:r w:rsidRPr="007E7E4B"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  <w:t>TB-009</w:t>
            </w:r>
          </w:p>
        </w:tc>
        <w:tc>
          <w:tcPr>
            <w:tcW w:w="3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F2CBCE6" w14:textId="180CC134" w:rsidR="00763BD8" w:rsidRPr="007E7E4B" w:rsidRDefault="00763BD8" w:rsidP="00763BD8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</w:pPr>
            <w:r w:rsidRPr="007E7E4B"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  <w:t>auth_group_permissions</w:t>
            </w:r>
          </w:p>
        </w:tc>
        <w:tc>
          <w:tcPr>
            <w:tcW w:w="4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2579D8C" w14:textId="010F50E3" w:rsidR="00763BD8" w:rsidRPr="007E7E4B" w:rsidRDefault="00763BD8" w:rsidP="00763BD8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</w:pPr>
            <w:r w:rsidRPr="007E7E4B"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  <w:t xml:space="preserve">Puente </w:t>
            </w:r>
            <w:r w:rsidRPr="007E7E4B">
              <w:rPr>
                <w:rFonts w:cs="Arial"/>
                <w:b/>
                <w:bCs/>
                <w:noProof/>
                <w:color w:val="000000"/>
                <w:sz w:val="16"/>
                <w:szCs w:val="16"/>
                <w:lang w:val="es-CL" w:eastAsia="es-ES"/>
              </w:rPr>
              <w:t>N–M</w:t>
            </w:r>
            <w:r w:rsidRPr="007E7E4B"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  <w:t>: permisos asociados a cada grupo.</w:t>
            </w:r>
          </w:p>
        </w:tc>
      </w:tr>
      <w:tr w:rsidR="00763BD8" w:rsidRPr="007E7E4B" w14:paraId="4EF259C1" w14:textId="77777777" w:rsidTr="005832BE">
        <w:trPr>
          <w:trHeight w:val="247"/>
        </w:trPr>
        <w:tc>
          <w:tcPr>
            <w:tcW w:w="1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FBA85F6" w14:textId="23A4E243" w:rsidR="00763BD8" w:rsidRPr="007E7E4B" w:rsidRDefault="00763BD8" w:rsidP="00763BD8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</w:pPr>
            <w:r w:rsidRPr="007E7E4B"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  <w:t>TB-0010</w:t>
            </w:r>
          </w:p>
        </w:tc>
        <w:tc>
          <w:tcPr>
            <w:tcW w:w="3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1B1EDFB" w14:textId="18123236" w:rsidR="00763BD8" w:rsidRPr="007E7E4B" w:rsidRDefault="00763BD8" w:rsidP="00763BD8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</w:pPr>
            <w:r w:rsidRPr="007E7E4B"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  <w:t>mantenedores_sucursal</w:t>
            </w:r>
          </w:p>
        </w:tc>
        <w:tc>
          <w:tcPr>
            <w:tcW w:w="4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2039831" w14:textId="5C33C204" w:rsidR="00763BD8" w:rsidRPr="007E7E4B" w:rsidRDefault="00763BD8" w:rsidP="00763BD8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</w:pPr>
            <w:r w:rsidRPr="007E7E4B"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  <w:t>Sucursales o tiendas físicas: nombre y dirección.</w:t>
            </w:r>
          </w:p>
        </w:tc>
      </w:tr>
      <w:tr w:rsidR="00763BD8" w:rsidRPr="007E7E4B" w14:paraId="060B2F5D" w14:textId="77777777" w:rsidTr="005832BE">
        <w:trPr>
          <w:trHeight w:val="247"/>
        </w:trPr>
        <w:tc>
          <w:tcPr>
            <w:tcW w:w="1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26A25AB" w14:textId="0788E648" w:rsidR="00763BD8" w:rsidRPr="007E7E4B" w:rsidRDefault="00763BD8" w:rsidP="00763BD8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</w:pPr>
            <w:r w:rsidRPr="007E7E4B"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  <w:t>TB-0011</w:t>
            </w:r>
          </w:p>
        </w:tc>
        <w:tc>
          <w:tcPr>
            <w:tcW w:w="3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D33E1D1" w14:textId="53C1FC9E" w:rsidR="00763BD8" w:rsidRPr="007E7E4B" w:rsidRDefault="00763BD8" w:rsidP="00763BD8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</w:pPr>
            <w:r w:rsidRPr="007E7E4B"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  <w:t>mantenedores_categoria</w:t>
            </w:r>
          </w:p>
        </w:tc>
        <w:tc>
          <w:tcPr>
            <w:tcW w:w="4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A6B00D1" w14:textId="10FF31D1" w:rsidR="00763BD8" w:rsidRPr="007E7E4B" w:rsidRDefault="00763BD8" w:rsidP="00763BD8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</w:pPr>
            <w:r w:rsidRPr="007E7E4B"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  <w:t>Catálogo de categorías de producto (Abarrotes, Lácteos, etc.).</w:t>
            </w:r>
          </w:p>
        </w:tc>
      </w:tr>
      <w:tr w:rsidR="00763BD8" w:rsidRPr="007E7E4B" w14:paraId="06BA2760" w14:textId="77777777" w:rsidTr="005832BE">
        <w:trPr>
          <w:trHeight w:val="247"/>
        </w:trPr>
        <w:tc>
          <w:tcPr>
            <w:tcW w:w="1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624C9AA" w14:textId="29F705A4" w:rsidR="00763BD8" w:rsidRPr="007E7E4B" w:rsidRDefault="00763BD8" w:rsidP="00763BD8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</w:pPr>
            <w:r w:rsidRPr="007E7E4B"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  <w:t>TB-0012</w:t>
            </w:r>
          </w:p>
        </w:tc>
        <w:tc>
          <w:tcPr>
            <w:tcW w:w="3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C597883" w14:textId="5E935FCB" w:rsidR="00763BD8" w:rsidRPr="007E7E4B" w:rsidRDefault="00763BD8" w:rsidP="00763BD8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</w:pPr>
            <w:r w:rsidRPr="007E7E4B"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  <w:t>mantenedores_pasillo</w:t>
            </w:r>
          </w:p>
        </w:tc>
        <w:tc>
          <w:tcPr>
            <w:tcW w:w="4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F71403D" w14:textId="3B5AB4E0" w:rsidR="00763BD8" w:rsidRPr="007E7E4B" w:rsidRDefault="00763BD8" w:rsidP="00763BD8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</w:pPr>
            <w:r w:rsidRPr="007E7E4B"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  <w:t>Pasillos de la tienda usados para ubicar productos.</w:t>
            </w:r>
          </w:p>
        </w:tc>
      </w:tr>
      <w:tr w:rsidR="00763BD8" w:rsidRPr="007E7E4B" w14:paraId="7B94DB42" w14:textId="77777777" w:rsidTr="005832BE">
        <w:trPr>
          <w:trHeight w:val="247"/>
        </w:trPr>
        <w:tc>
          <w:tcPr>
            <w:tcW w:w="1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E853EBB" w14:textId="5083F57B" w:rsidR="00763BD8" w:rsidRPr="007E7E4B" w:rsidRDefault="00763BD8" w:rsidP="00763BD8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</w:pPr>
            <w:r w:rsidRPr="007E7E4B"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  <w:t>TB-0013</w:t>
            </w:r>
          </w:p>
        </w:tc>
        <w:tc>
          <w:tcPr>
            <w:tcW w:w="3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8C44FE5" w14:textId="2FAEA5E5" w:rsidR="00763BD8" w:rsidRPr="007E7E4B" w:rsidRDefault="00763BD8" w:rsidP="00763BD8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</w:pPr>
            <w:r w:rsidRPr="007E7E4B"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  <w:t>mantenedores_estanteria</w:t>
            </w:r>
          </w:p>
        </w:tc>
        <w:tc>
          <w:tcPr>
            <w:tcW w:w="4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E39D45E" w14:textId="27AB58B2" w:rsidR="00763BD8" w:rsidRPr="007E7E4B" w:rsidRDefault="00763BD8" w:rsidP="00763BD8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</w:pPr>
            <w:r w:rsidRPr="007E7E4B"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  <w:t>Estanterías/góndolas dentro de un pasillo.</w:t>
            </w:r>
          </w:p>
        </w:tc>
      </w:tr>
      <w:tr w:rsidR="00763BD8" w:rsidRPr="007E7E4B" w14:paraId="1DE4AB7C" w14:textId="77777777" w:rsidTr="005832BE">
        <w:trPr>
          <w:trHeight w:val="247"/>
        </w:trPr>
        <w:tc>
          <w:tcPr>
            <w:tcW w:w="1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8AC6D43" w14:textId="092605CB" w:rsidR="00763BD8" w:rsidRPr="007E7E4B" w:rsidRDefault="00763BD8" w:rsidP="00763BD8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</w:pPr>
            <w:r w:rsidRPr="007E7E4B"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  <w:t>TB-0014</w:t>
            </w:r>
          </w:p>
        </w:tc>
        <w:tc>
          <w:tcPr>
            <w:tcW w:w="3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9E8679A" w14:textId="4BF1F010" w:rsidR="00763BD8" w:rsidRPr="007E7E4B" w:rsidRDefault="00763BD8" w:rsidP="00763BD8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</w:pPr>
            <w:r w:rsidRPr="007E7E4B"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  <w:t>mantenedores_producto</w:t>
            </w:r>
          </w:p>
        </w:tc>
        <w:tc>
          <w:tcPr>
            <w:tcW w:w="4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3DB44A1" w14:textId="205DE6B7" w:rsidR="00763BD8" w:rsidRPr="007E7E4B" w:rsidRDefault="00763BD8" w:rsidP="00763BD8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</w:pPr>
            <w:r w:rsidRPr="007E7E4B"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  <w:t xml:space="preserve">Maestro de productos: nombre, </w:t>
            </w:r>
            <w:r w:rsidRPr="007E7E4B">
              <w:rPr>
                <w:rFonts w:cs="Arial"/>
                <w:b/>
                <w:bCs/>
                <w:noProof/>
                <w:color w:val="000000"/>
                <w:sz w:val="16"/>
                <w:szCs w:val="16"/>
                <w:lang w:val="es-CL" w:eastAsia="es-ES"/>
              </w:rPr>
              <w:t>precio</w:t>
            </w:r>
            <w:r w:rsidRPr="007E7E4B"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  <w:t xml:space="preserve">, </w:t>
            </w:r>
            <w:r w:rsidRPr="007E7E4B">
              <w:rPr>
                <w:rFonts w:cs="Arial"/>
                <w:b/>
                <w:bCs/>
                <w:noProof/>
                <w:color w:val="000000"/>
                <w:sz w:val="16"/>
                <w:szCs w:val="16"/>
                <w:lang w:val="es-CL" w:eastAsia="es-ES"/>
              </w:rPr>
              <w:t>stock</w:t>
            </w:r>
            <w:r w:rsidRPr="007E7E4B"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  <w:t xml:space="preserve"> y FK a </w:t>
            </w:r>
            <w:r w:rsidRPr="007E7E4B">
              <w:rPr>
                <w:rFonts w:cs="Arial"/>
                <w:b/>
                <w:bCs/>
                <w:noProof/>
                <w:color w:val="000000"/>
                <w:sz w:val="16"/>
                <w:szCs w:val="16"/>
                <w:lang w:val="es-CL" w:eastAsia="es-ES"/>
              </w:rPr>
              <w:t>categoría</w:t>
            </w:r>
            <w:r w:rsidRPr="007E7E4B"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  <w:t xml:space="preserve">, </w:t>
            </w:r>
            <w:r w:rsidRPr="007E7E4B">
              <w:rPr>
                <w:rFonts w:cs="Arial"/>
                <w:b/>
                <w:bCs/>
                <w:noProof/>
                <w:color w:val="000000"/>
                <w:sz w:val="16"/>
                <w:szCs w:val="16"/>
                <w:lang w:val="es-CL" w:eastAsia="es-ES"/>
              </w:rPr>
              <w:t>pasillo</w:t>
            </w:r>
            <w:r w:rsidRPr="007E7E4B"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  <w:t xml:space="preserve">, </w:t>
            </w:r>
            <w:r w:rsidRPr="007E7E4B">
              <w:rPr>
                <w:rFonts w:cs="Arial"/>
                <w:b/>
                <w:bCs/>
                <w:noProof/>
                <w:color w:val="000000"/>
                <w:sz w:val="16"/>
                <w:szCs w:val="16"/>
                <w:lang w:val="es-CL" w:eastAsia="es-ES"/>
              </w:rPr>
              <w:t>estantería</w:t>
            </w:r>
            <w:r w:rsidRPr="007E7E4B"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  <w:t xml:space="preserve"> y </w:t>
            </w:r>
            <w:r w:rsidRPr="007E7E4B">
              <w:rPr>
                <w:rFonts w:cs="Arial"/>
                <w:b/>
                <w:bCs/>
                <w:noProof/>
                <w:color w:val="000000"/>
                <w:sz w:val="16"/>
                <w:szCs w:val="16"/>
                <w:lang w:val="es-CL" w:eastAsia="es-ES"/>
              </w:rPr>
              <w:t>sucursal</w:t>
            </w:r>
            <w:r w:rsidRPr="007E7E4B"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  <w:t>.</w:t>
            </w:r>
          </w:p>
        </w:tc>
      </w:tr>
      <w:tr w:rsidR="00763BD8" w:rsidRPr="007E7E4B" w14:paraId="62CA7567" w14:textId="77777777" w:rsidTr="005832BE">
        <w:trPr>
          <w:trHeight w:val="247"/>
        </w:trPr>
        <w:tc>
          <w:tcPr>
            <w:tcW w:w="1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893631A" w14:textId="5E06B3CE" w:rsidR="00763BD8" w:rsidRPr="007E7E4B" w:rsidRDefault="00763BD8" w:rsidP="00763BD8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</w:pPr>
            <w:r w:rsidRPr="007E7E4B"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  <w:t>TB-0015</w:t>
            </w:r>
          </w:p>
        </w:tc>
        <w:tc>
          <w:tcPr>
            <w:tcW w:w="3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94DB8FB" w14:textId="3BB1EE7C" w:rsidR="00763BD8" w:rsidRPr="007E7E4B" w:rsidRDefault="00763BD8" w:rsidP="00763BD8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</w:pPr>
            <w:r w:rsidRPr="007E7E4B"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  <w:t>mantenedores_promocion</w:t>
            </w:r>
          </w:p>
        </w:tc>
        <w:tc>
          <w:tcPr>
            <w:tcW w:w="4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5BE5B89" w14:textId="679A5AC8" w:rsidR="00763BD8" w:rsidRPr="007E7E4B" w:rsidRDefault="00763BD8" w:rsidP="00763BD8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</w:pPr>
            <w:r w:rsidRPr="007E7E4B"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  <w:t xml:space="preserve">Promociones/ofertas: nombre, descripción, </w:t>
            </w:r>
            <w:r w:rsidRPr="007E7E4B">
              <w:rPr>
                <w:rFonts w:cs="Arial"/>
                <w:b/>
                <w:bCs/>
                <w:noProof/>
                <w:color w:val="000000"/>
                <w:sz w:val="16"/>
                <w:szCs w:val="16"/>
                <w:lang w:val="es-CL" w:eastAsia="es-ES"/>
              </w:rPr>
              <w:t>descuento</w:t>
            </w:r>
            <w:r w:rsidRPr="007E7E4B"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  <w:t xml:space="preserve">, </w:t>
            </w:r>
            <w:r w:rsidRPr="007E7E4B">
              <w:rPr>
                <w:rFonts w:cs="Arial"/>
                <w:b/>
                <w:bCs/>
                <w:noProof/>
                <w:color w:val="000000"/>
                <w:sz w:val="16"/>
                <w:szCs w:val="16"/>
                <w:lang w:val="es-CL" w:eastAsia="es-ES"/>
              </w:rPr>
              <w:t>fecha_inicio</w:t>
            </w:r>
            <w:r w:rsidRPr="007E7E4B"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  <w:t xml:space="preserve">, </w:t>
            </w:r>
            <w:r w:rsidRPr="007E7E4B">
              <w:rPr>
                <w:rFonts w:cs="Arial"/>
                <w:b/>
                <w:bCs/>
                <w:noProof/>
                <w:color w:val="000000"/>
                <w:sz w:val="16"/>
                <w:szCs w:val="16"/>
                <w:lang w:val="es-CL" w:eastAsia="es-ES"/>
              </w:rPr>
              <w:t>fecha_fin</w:t>
            </w:r>
            <w:r w:rsidRPr="007E7E4B"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  <w:t xml:space="preserve">; FK </w:t>
            </w:r>
            <w:r w:rsidRPr="007E7E4B">
              <w:rPr>
                <w:rFonts w:cs="Arial"/>
                <w:b/>
                <w:bCs/>
                <w:noProof/>
                <w:color w:val="000000"/>
                <w:sz w:val="16"/>
                <w:szCs w:val="16"/>
                <w:lang w:val="es-CL" w:eastAsia="es-ES"/>
              </w:rPr>
              <w:t>producto_id</w:t>
            </w:r>
            <w:r w:rsidRPr="007E7E4B"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  <w:t>.</w:t>
            </w:r>
          </w:p>
        </w:tc>
      </w:tr>
      <w:tr w:rsidR="00763BD8" w:rsidRPr="007E7E4B" w14:paraId="649ED9AC" w14:textId="77777777" w:rsidTr="005832BE">
        <w:trPr>
          <w:trHeight w:val="247"/>
        </w:trPr>
        <w:tc>
          <w:tcPr>
            <w:tcW w:w="1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C06DA12" w14:textId="4D14FB3D" w:rsidR="00763BD8" w:rsidRPr="007E7E4B" w:rsidRDefault="00763BD8" w:rsidP="00763BD8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</w:pPr>
            <w:r w:rsidRPr="007E7E4B"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  <w:t>TB-0016</w:t>
            </w:r>
          </w:p>
        </w:tc>
        <w:tc>
          <w:tcPr>
            <w:tcW w:w="3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DE89C5B" w14:textId="416F34DD" w:rsidR="00763BD8" w:rsidRPr="007E7E4B" w:rsidRDefault="00763BD8" w:rsidP="00763BD8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</w:pPr>
            <w:r w:rsidRPr="007E7E4B"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  <w:t>mantenedores_proveedor</w:t>
            </w:r>
          </w:p>
        </w:tc>
        <w:tc>
          <w:tcPr>
            <w:tcW w:w="4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FC35B9F" w14:textId="2CA6060C" w:rsidR="00763BD8" w:rsidRPr="007E7E4B" w:rsidRDefault="00763BD8" w:rsidP="00763BD8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</w:pPr>
            <w:r w:rsidRPr="007E7E4B"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  <w:t>Proveedores: nombre, contacto, teléfono, email y dirección.</w:t>
            </w:r>
          </w:p>
        </w:tc>
      </w:tr>
      <w:tr w:rsidR="00763BD8" w:rsidRPr="007E7E4B" w14:paraId="7FD4A997" w14:textId="77777777" w:rsidTr="005832BE">
        <w:trPr>
          <w:trHeight w:val="247"/>
        </w:trPr>
        <w:tc>
          <w:tcPr>
            <w:tcW w:w="1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D117F70" w14:textId="7E9FDDFF" w:rsidR="00763BD8" w:rsidRPr="007E7E4B" w:rsidRDefault="00763BD8" w:rsidP="00763BD8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</w:pPr>
            <w:r w:rsidRPr="007E7E4B"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  <w:t>TB-0017</w:t>
            </w:r>
          </w:p>
        </w:tc>
        <w:tc>
          <w:tcPr>
            <w:tcW w:w="3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352D15D" w14:textId="1917C76E" w:rsidR="00763BD8" w:rsidRPr="007E7E4B" w:rsidRDefault="00763BD8" w:rsidP="00763BD8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</w:pPr>
            <w:r w:rsidRPr="007E7E4B"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  <w:t>django_session</w:t>
            </w:r>
          </w:p>
        </w:tc>
        <w:tc>
          <w:tcPr>
            <w:tcW w:w="4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B36C947" w14:textId="0E7DE84F" w:rsidR="00763BD8" w:rsidRPr="007E7E4B" w:rsidRDefault="00763BD8" w:rsidP="00763BD8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</w:pPr>
            <w:r w:rsidRPr="007E7E4B"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  <w:t>Sesiones de usuario: clave, datos y fecha de expiración.</w:t>
            </w:r>
          </w:p>
        </w:tc>
      </w:tr>
      <w:tr w:rsidR="00763BD8" w:rsidRPr="007E7E4B" w14:paraId="3AEA54ED" w14:textId="77777777" w:rsidTr="005832BE">
        <w:trPr>
          <w:trHeight w:val="247"/>
        </w:trPr>
        <w:tc>
          <w:tcPr>
            <w:tcW w:w="1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C7B0F5A" w14:textId="685FD08B" w:rsidR="00763BD8" w:rsidRPr="007E7E4B" w:rsidRDefault="00763BD8" w:rsidP="00763BD8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</w:pPr>
            <w:r w:rsidRPr="007E7E4B"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  <w:t>TB-0018</w:t>
            </w:r>
          </w:p>
        </w:tc>
        <w:tc>
          <w:tcPr>
            <w:tcW w:w="3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808AF29" w14:textId="06E37B98" w:rsidR="00763BD8" w:rsidRPr="007E7E4B" w:rsidRDefault="00763BD8" w:rsidP="00763BD8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</w:pPr>
            <w:r w:rsidRPr="007E7E4B"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  <w:t>django_migrations</w:t>
            </w:r>
          </w:p>
        </w:tc>
        <w:tc>
          <w:tcPr>
            <w:tcW w:w="4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0348BF7" w14:textId="1613F855" w:rsidR="00763BD8" w:rsidRPr="007E7E4B" w:rsidRDefault="00763BD8" w:rsidP="00763BD8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</w:pPr>
            <w:r w:rsidRPr="007E7E4B"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  <w:t>Historial de migraciones aplicadas en la base de datos.</w:t>
            </w:r>
          </w:p>
        </w:tc>
      </w:tr>
      <w:tr w:rsidR="00763BD8" w:rsidRPr="007E7E4B" w14:paraId="6C12D041" w14:textId="77777777" w:rsidTr="005832BE">
        <w:trPr>
          <w:trHeight w:val="247"/>
        </w:trPr>
        <w:tc>
          <w:tcPr>
            <w:tcW w:w="1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AC8EBE7" w14:textId="3ED05DBB" w:rsidR="00763BD8" w:rsidRPr="007E7E4B" w:rsidRDefault="00763BD8" w:rsidP="00763BD8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</w:pPr>
            <w:r w:rsidRPr="007E7E4B"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  <w:t>TB-0019</w:t>
            </w:r>
          </w:p>
        </w:tc>
        <w:tc>
          <w:tcPr>
            <w:tcW w:w="3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90ED4A9" w14:textId="28F39053" w:rsidR="00763BD8" w:rsidRPr="007E7E4B" w:rsidRDefault="00763BD8" w:rsidP="00763BD8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</w:pPr>
            <w:r w:rsidRPr="007E7E4B"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  <w:t>django_admin_log</w:t>
            </w:r>
          </w:p>
        </w:tc>
        <w:tc>
          <w:tcPr>
            <w:tcW w:w="4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90125C4" w14:textId="16E6F353" w:rsidR="00763BD8" w:rsidRPr="007E7E4B" w:rsidRDefault="00763BD8" w:rsidP="00763BD8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</w:pPr>
            <w:r w:rsidRPr="007E7E4B"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  <w:t>Bitácora de acciones administrativas (alta/edición/baja) con usuario y timestamp.</w:t>
            </w:r>
          </w:p>
        </w:tc>
      </w:tr>
      <w:tr w:rsidR="00763BD8" w:rsidRPr="007E7E4B" w14:paraId="2E41DFE9" w14:textId="77777777" w:rsidTr="005832BE">
        <w:trPr>
          <w:trHeight w:val="247"/>
        </w:trPr>
        <w:tc>
          <w:tcPr>
            <w:tcW w:w="1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1532BAE" w14:textId="3DFCC54A" w:rsidR="00763BD8" w:rsidRPr="007E7E4B" w:rsidRDefault="00763BD8" w:rsidP="00763BD8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</w:pPr>
            <w:r w:rsidRPr="007E7E4B"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  <w:t>TB-00</w:t>
            </w:r>
            <w:r w:rsidRPr="007E7E4B"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  <w:t>20</w:t>
            </w:r>
          </w:p>
        </w:tc>
        <w:tc>
          <w:tcPr>
            <w:tcW w:w="3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EBFAFB8" w14:textId="6F7ED428" w:rsidR="00763BD8" w:rsidRPr="007E7E4B" w:rsidRDefault="00763BD8" w:rsidP="00763BD8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</w:pPr>
            <w:r w:rsidRPr="007E7E4B"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  <w:t>django_content_type</w:t>
            </w:r>
          </w:p>
        </w:tc>
        <w:tc>
          <w:tcPr>
            <w:tcW w:w="4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AC4E2E9" w14:textId="5D1F700C" w:rsidR="00763BD8" w:rsidRPr="007E7E4B" w:rsidRDefault="00763BD8" w:rsidP="00763BD8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</w:pPr>
            <w:r w:rsidRPr="007E7E4B">
              <w:rPr>
                <w:rFonts w:cs="Arial"/>
                <w:noProof/>
                <w:color w:val="000000"/>
                <w:sz w:val="16"/>
                <w:szCs w:val="16"/>
                <w:lang w:val="es-CL" w:eastAsia="es-ES"/>
              </w:rPr>
              <w:t>Tipos de contenido (app/modelo) usados por el sistema de permisos.</w:t>
            </w:r>
          </w:p>
        </w:tc>
      </w:tr>
    </w:tbl>
    <w:p w14:paraId="673196EE" w14:textId="77777777" w:rsidR="007445B6" w:rsidRPr="007E7E4B" w:rsidRDefault="007445B6" w:rsidP="007445B6">
      <w:pPr>
        <w:rPr>
          <w:lang w:val="es-CL"/>
        </w:rPr>
      </w:pPr>
    </w:p>
    <w:p w14:paraId="110AA18F" w14:textId="77777777" w:rsidR="007A1EC2" w:rsidRPr="007E7E4B" w:rsidRDefault="007A1EC2" w:rsidP="007A1EC2">
      <w:pPr>
        <w:pStyle w:val="infoblue0"/>
        <w:ind w:left="0"/>
        <w:jc w:val="both"/>
        <w:rPr>
          <w:rFonts w:eastAsia="Times New Roman"/>
          <w:i w:val="0"/>
          <w:iCs w:val="0"/>
          <w:noProof/>
          <w:color w:val="auto"/>
          <w:lang w:val="es-CL"/>
        </w:rPr>
      </w:pPr>
    </w:p>
    <w:p w14:paraId="5FE49BCD" w14:textId="77777777" w:rsidR="006E3DB4" w:rsidRPr="007E7E4B" w:rsidRDefault="006E3DB4">
      <w:pPr>
        <w:widowControl/>
        <w:spacing w:line="240" w:lineRule="auto"/>
        <w:rPr>
          <w:b/>
          <w:bCs/>
          <w:noProof/>
          <w:color w:val="000080"/>
          <w:sz w:val="24"/>
          <w:lang w:val="es-CL"/>
        </w:rPr>
      </w:pPr>
      <w:r w:rsidRPr="007E7E4B">
        <w:rPr>
          <w:noProof/>
          <w:lang w:val="es-CL"/>
        </w:rPr>
        <w:br w:type="page"/>
      </w:r>
    </w:p>
    <w:p w14:paraId="6039F1CB" w14:textId="77777777" w:rsidR="006E6A93" w:rsidRPr="007E7E4B" w:rsidRDefault="00982642" w:rsidP="00A93783">
      <w:pPr>
        <w:pStyle w:val="EstiloTtulo2VerdanaJustificado"/>
        <w:rPr>
          <w:noProof/>
          <w:lang w:val="es-CL"/>
        </w:rPr>
      </w:pPr>
      <w:bookmarkStart w:id="32" w:name="_Toc84537098"/>
      <w:r w:rsidRPr="007E7E4B">
        <w:rPr>
          <w:noProof/>
          <w:lang w:val="es-CL"/>
        </w:rPr>
        <w:lastRenderedPageBreak/>
        <w:t>Parte Dinámica</w:t>
      </w:r>
      <w:r w:rsidR="00347DD6" w:rsidRPr="007E7E4B">
        <w:rPr>
          <w:noProof/>
          <w:lang w:val="es-CL"/>
        </w:rPr>
        <w:t xml:space="preserve"> (Diagrama de Secuencias)</w:t>
      </w:r>
      <w:bookmarkEnd w:id="32"/>
    </w:p>
    <w:p w14:paraId="29FDEF49" w14:textId="77777777" w:rsidR="008D0972" w:rsidRPr="007E7E4B" w:rsidRDefault="008D0972" w:rsidP="008D0972">
      <w:pPr>
        <w:rPr>
          <w:noProof/>
          <w:lang w:val="es-CL"/>
        </w:rPr>
      </w:pPr>
    </w:p>
    <w:p w14:paraId="0DD184A3" w14:textId="77777777" w:rsidR="005D11FF" w:rsidRPr="007E7E4B" w:rsidRDefault="005D11FF" w:rsidP="005D11FF">
      <w:pPr>
        <w:keepNext/>
        <w:rPr>
          <w:noProof/>
          <w:lang w:val="es-CL"/>
        </w:rPr>
      </w:pPr>
    </w:p>
    <w:p w14:paraId="39DA0EC6" w14:textId="464C1E84" w:rsidR="00E70ED8" w:rsidRPr="007E7E4B" w:rsidRDefault="005D11FF" w:rsidP="005D11FF">
      <w:pPr>
        <w:pStyle w:val="Epgrafe"/>
        <w:rPr>
          <w:noProof/>
          <w:lang w:val="es-CL"/>
        </w:rPr>
      </w:pPr>
      <w:r w:rsidRPr="007E7E4B">
        <w:rPr>
          <w:noProof/>
          <w:lang w:val="es-CL"/>
        </w:rPr>
        <w:t xml:space="preserve">Ilustración </w:t>
      </w:r>
      <w:r w:rsidR="00270EF7" w:rsidRPr="007E7E4B">
        <w:rPr>
          <w:noProof/>
          <w:lang w:val="es-CL"/>
        </w:rPr>
        <w:t>5</w:t>
      </w:r>
      <w:r w:rsidRPr="007E7E4B">
        <w:rPr>
          <w:noProof/>
          <w:lang w:val="es-CL"/>
        </w:rPr>
        <w:t>: Diagrama</w:t>
      </w:r>
      <w:r w:rsidR="005D3EFA" w:rsidRPr="007E7E4B">
        <w:rPr>
          <w:noProof/>
          <w:lang w:val="es-CL"/>
        </w:rPr>
        <w:t>s</w:t>
      </w:r>
      <w:r w:rsidRPr="007E7E4B">
        <w:rPr>
          <w:noProof/>
          <w:lang w:val="es-CL"/>
        </w:rPr>
        <w:t xml:space="preserve"> de </w:t>
      </w:r>
      <w:r w:rsidR="004871E0" w:rsidRPr="007E7E4B">
        <w:rPr>
          <w:noProof/>
          <w:lang w:val="es-CL"/>
        </w:rPr>
        <w:t>Secuencias</w:t>
      </w:r>
      <w:r w:rsidR="00AC55DE" w:rsidRPr="007E7E4B">
        <w:rPr>
          <w:noProof/>
          <w:lang w:val="es-CL"/>
        </w:rPr>
        <w:t xml:space="preserve"> </w:t>
      </w:r>
    </w:p>
    <w:p w14:paraId="7D758630" w14:textId="77777777" w:rsidR="00E70ED8" w:rsidRPr="007E7E4B" w:rsidRDefault="00E70ED8" w:rsidP="008D0972">
      <w:pPr>
        <w:rPr>
          <w:noProof/>
          <w:lang w:val="es-CL"/>
        </w:rPr>
      </w:pPr>
    </w:p>
    <w:p w14:paraId="20A9CB7D" w14:textId="2E845888" w:rsidR="00E70ED8" w:rsidRPr="007E7E4B" w:rsidRDefault="00763BD8" w:rsidP="008D0972">
      <w:pPr>
        <w:rPr>
          <w:noProof/>
          <w:lang w:val="es-CL"/>
        </w:rPr>
      </w:pPr>
      <w:r w:rsidRPr="007E7E4B">
        <w:rPr>
          <w:noProof/>
          <w:lang w:val="es-CL"/>
        </w:rPr>
        <w:drawing>
          <wp:inline distT="0" distB="0" distL="0" distR="0" wp14:anchorId="2E914484" wp14:editId="65752369">
            <wp:extent cx="5740400" cy="4650105"/>
            <wp:effectExtent l="0" t="0" r="0" b="0"/>
            <wp:docPr id="1728096029" name="Imagen 5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096029" name="Imagen 5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465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02B31" w14:textId="77777777" w:rsidR="00F46B7A" w:rsidRPr="007E7E4B" w:rsidRDefault="00F46B7A" w:rsidP="008D0972">
      <w:pPr>
        <w:rPr>
          <w:noProof/>
          <w:lang w:val="es-CL"/>
        </w:rPr>
      </w:pPr>
    </w:p>
    <w:p w14:paraId="14B5B3CC" w14:textId="77777777" w:rsidR="00F46B7A" w:rsidRPr="007E7E4B" w:rsidRDefault="00F46B7A" w:rsidP="008D0972">
      <w:pPr>
        <w:rPr>
          <w:noProof/>
          <w:lang w:val="es-CL"/>
        </w:rPr>
      </w:pPr>
    </w:p>
    <w:p w14:paraId="19BF470B" w14:textId="77777777" w:rsidR="00F46B7A" w:rsidRPr="007E7E4B" w:rsidRDefault="00F46B7A" w:rsidP="008D0972">
      <w:pPr>
        <w:rPr>
          <w:noProof/>
          <w:lang w:val="es-CL"/>
        </w:rPr>
      </w:pPr>
    </w:p>
    <w:p w14:paraId="5A1531BC" w14:textId="77777777" w:rsidR="00F46B7A" w:rsidRPr="007E7E4B" w:rsidRDefault="00F46B7A" w:rsidP="008D0972">
      <w:pPr>
        <w:rPr>
          <w:noProof/>
          <w:lang w:val="es-CL"/>
        </w:rPr>
      </w:pPr>
    </w:p>
    <w:p w14:paraId="7A21D0BC" w14:textId="77777777" w:rsidR="002435B7" w:rsidRPr="007E7E4B" w:rsidRDefault="001620B7" w:rsidP="00113D08">
      <w:pPr>
        <w:rPr>
          <w:noProof/>
          <w:lang w:val="es-CL"/>
        </w:rPr>
      </w:pPr>
      <w:r w:rsidRPr="007E7E4B">
        <w:rPr>
          <w:noProof/>
          <w:lang w:val="es-CL"/>
        </w:rPr>
        <w:br w:type="page"/>
      </w:r>
    </w:p>
    <w:p w14:paraId="7E51BB86" w14:textId="77777777" w:rsidR="006E6A93" w:rsidRPr="007E7E4B" w:rsidRDefault="00E70ED8" w:rsidP="002435B7">
      <w:pPr>
        <w:pStyle w:val="EstiloTtulo1VerdanaJustificado"/>
        <w:rPr>
          <w:noProof/>
          <w:lang w:val="es-CL"/>
        </w:rPr>
      </w:pPr>
      <w:bookmarkStart w:id="33" w:name="_Toc84537099"/>
      <w:r w:rsidRPr="007E7E4B">
        <w:rPr>
          <w:noProof/>
          <w:lang w:val="es-CL"/>
        </w:rPr>
        <w:lastRenderedPageBreak/>
        <w:t>Vista de</w:t>
      </w:r>
      <w:r w:rsidR="00CA68F9" w:rsidRPr="007E7E4B">
        <w:rPr>
          <w:noProof/>
          <w:lang w:val="es-CL"/>
        </w:rPr>
        <w:t xml:space="preserve"> Desarrollo o</w:t>
      </w:r>
      <w:r w:rsidRPr="007E7E4B">
        <w:rPr>
          <w:noProof/>
          <w:lang w:val="es-CL"/>
        </w:rPr>
        <w:t xml:space="preserve"> </w:t>
      </w:r>
      <w:r w:rsidR="004871E0" w:rsidRPr="007E7E4B">
        <w:rPr>
          <w:noProof/>
          <w:lang w:val="es-CL"/>
        </w:rPr>
        <w:t>Desplie</w:t>
      </w:r>
      <w:r w:rsidR="00A512DE" w:rsidRPr="007E7E4B">
        <w:rPr>
          <w:noProof/>
          <w:lang w:val="es-CL"/>
        </w:rPr>
        <w:t>gue</w:t>
      </w:r>
      <w:bookmarkEnd w:id="33"/>
    </w:p>
    <w:p w14:paraId="38398B1E" w14:textId="61E9309D" w:rsidR="00CC38CE" w:rsidRPr="007E7E4B" w:rsidRDefault="006E019A" w:rsidP="007445B6">
      <w:pPr>
        <w:jc w:val="both"/>
        <w:rPr>
          <w:noProof/>
          <w:lang w:val="es-CL"/>
        </w:rPr>
      </w:pPr>
      <w:r w:rsidRPr="007E7E4B">
        <w:rPr>
          <w:noProof/>
          <w:lang w:val="es-CL"/>
        </w:rPr>
        <w:t xml:space="preserve">En esta vista se </w:t>
      </w:r>
      <w:r w:rsidR="004871E0" w:rsidRPr="007E7E4B">
        <w:rPr>
          <w:noProof/>
          <w:lang w:val="es-CL"/>
        </w:rPr>
        <w:t>describen las componente o modulos en las cuales se dividirá o implementará el sistema</w:t>
      </w:r>
    </w:p>
    <w:p w14:paraId="37346726" w14:textId="77777777" w:rsidR="007445B6" w:rsidRPr="007E7E4B" w:rsidRDefault="007445B6" w:rsidP="007445B6">
      <w:pPr>
        <w:jc w:val="both"/>
        <w:rPr>
          <w:noProof/>
          <w:lang w:val="es-CL"/>
        </w:rPr>
      </w:pPr>
    </w:p>
    <w:p w14:paraId="129ACDB3" w14:textId="77777777" w:rsidR="00CC38CE" w:rsidRPr="007E7E4B" w:rsidRDefault="00CC38CE" w:rsidP="00526DDB">
      <w:pPr>
        <w:rPr>
          <w:b/>
          <w:noProof/>
          <w:lang w:val="es-CL"/>
        </w:rPr>
      </w:pPr>
    </w:p>
    <w:p w14:paraId="57D210A9" w14:textId="77777777" w:rsidR="00CC38CE" w:rsidRPr="007E7E4B" w:rsidRDefault="000507E9" w:rsidP="00CC38CE">
      <w:pPr>
        <w:pStyle w:val="Epgrafe"/>
        <w:rPr>
          <w:noProof/>
          <w:lang w:val="es-CL"/>
        </w:rPr>
      </w:pPr>
      <w:r w:rsidRPr="007E7E4B">
        <w:rPr>
          <w:noProof/>
          <w:lang w:val="es-CL"/>
        </w:rPr>
        <w:t>Ilustración 6</w:t>
      </w:r>
      <w:r w:rsidR="00CC38CE" w:rsidRPr="007E7E4B">
        <w:rPr>
          <w:noProof/>
          <w:lang w:val="es-CL"/>
        </w:rPr>
        <w:t xml:space="preserve">: </w:t>
      </w:r>
      <w:r w:rsidR="004871E0" w:rsidRPr="007E7E4B">
        <w:rPr>
          <w:noProof/>
          <w:lang w:val="es-CL"/>
        </w:rPr>
        <w:t>Diagrama de componentes</w:t>
      </w:r>
    </w:p>
    <w:p w14:paraId="704B5034" w14:textId="77777777" w:rsidR="00763BD8" w:rsidRPr="007E7E4B" w:rsidRDefault="00763BD8" w:rsidP="00763BD8">
      <w:pPr>
        <w:rPr>
          <w:lang w:val="es-CL"/>
        </w:rPr>
      </w:pPr>
    </w:p>
    <w:p w14:paraId="30D60BEC" w14:textId="1450C6B7" w:rsidR="00CC38CE" w:rsidRPr="007E7E4B" w:rsidRDefault="00763BD8" w:rsidP="00526DDB">
      <w:pPr>
        <w:rPr>
          <w:b/>
          <w:bCs/>
          <w:color w:val="1F4E79" w:themeColor="accent1" w:themeShade="80"/>
          <w:lang w:val="es-CL"/>
        </w:rPr>
      </w:pPr>
      <w:r w:rsidRPr="007E7E4B">
        <w:rPr>
          <w:b/>
          <w:bCs/>
          <w:color w:val="1F4E79" w:themeColor="accent1" w:themeShade="80"/>
          <w:lang w:val="es-CL"/>
        </w:rPr>
        <w:t>Auth Ambas Plataformas Login y Register:</w:t>
      </w:r>
    </w:p>
    <w:p w14:paraId="1E941F20" w14:textId="44942C4C" w:rsidR="00526DDB" w:rsidRPr="007E7E4B" w:rsidRDefault="00763BD8" w:rsidP="00526DDB">
      <w:pPr>
        <w:rPr>
          <w:noProof/>
          <w:lang w:val="es-CL"/>
        </w:rPr>
      </w:pPr>
      <w:r w:rsidRPr="007E7E4B">
        <w:rPr>
          <w:noProof/>
          <w:lang w:val="es-CL"/>
        </w:rPr>
        <w:drawing>
          <wp:inline distT="0" distB="0" distL="0" distR="0" wp14:anchorId="2D590FA9" wp14:editId="037446A4">
            <wp:extent cx="5718175" cy="4974590"/>
            <wp:effectExtent l="0" t="0" r="0" b="0"/>
            <wp:docPr id="1743766948" name="Imagen 6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766948" name="Imagen 6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497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ABF8E" w14:textId="77777777" w:rsidR="00E70ED8" w:rsidRPr="007E7E4B" w:rsidRDefault="00E70ED8" w:rsidP="00526DDB">
      <w:pPr>
        <w:rPr>
          <w:noProof/>
          <w:lang w:val="es-CL"/>
        </w:rPr>
      </w:pPr>
    </w:p>
    <w:p w14:paraId="07137585" w14:textId="77777777" w:rsidR="00E70ED8" w:rsidRPr="007E7E4B" w:rsidRDefault="00E70ED8" w:rsidP="00526DDB">
      <w:pPr>
        <w:rPr>
          <w:noProof/>
          <w:lang w:val="es-CL"/>
        </w:rPr>
      </w:pPr>
    </w:p>
    <w:p w14:paraId="5D0060AF" w14:textId="77777777" w:rsidR="007E7E4B" w:rsidRPr="007E7E4B" w:rsidRDefault="007E7E4B" w:rsidP="00526DDB">
      <w:pPr>
        <w:rPr>
          <w:noProof/>
          <w:lang w:val="es-CL"/>
        </w:rPr>
      </w:pPr>
    </w:p>
    <w:p w14:paraId="315D3A68" w14:textId="77777777" w:rsidR="007E7E4B" w:rsidRPr="007E7E4B" w:rsidRDefault="007E7E4B" w:rsidP="00526DDB">
      <w:pPr>
        <w:rPr>
          <w:noProof/>
          <w:lang w:val="es-CL"/>
        </w:rPr>
      </w:pPr>
    </w:p>
    <w:p w14:paraId="0531ADE4" w14:textId="77777777" w:rsidR="007E7E4B" w:rsidRPr="007E7E4B" w:rsidRDefault="007E7E4B" w:rsidP="00526DDB">
      <w:pPr>
        <w:rPr>
          <w:noProof/>
          <w:lang w:val="es-CL"/>
        </w:rPr>
      </w:pPr>
    </w:p>
    <w:p w14:paraId="4445B793" w14:textId="77777777" w:rsidR="007E7E4B" w:rsidRPr="007E7E4B" w:rsidRDefault="007E7E4B" w:rsidP="00526DDB">
      <w:pPr>
        <w:rPr>
          <w:noProof/>
          <w:lang w:val="es-CL"/>
        </w:rPr>
      </w:pPr>
    </w:p>
    <w:p w14:paraId="42BCE8A4" w14:textId="77777777" w:rsidR="007E7E4B" w:rsidRPr="007E7E4B" w:rsidRDefault="007E7E4B" w:rsidP="00526DDB">
      <w:pPr>
        <w:rPr>
          <w:noProof/>
          <w:lang w:val="es-CL"/>
        </w:rPr>
      </w:pPr>
    </w:p>
    <w:p w14:paraId="7A35EA48" w14:textId="77777777" w:rsidR="007E7E4B" w:rsidRPr="007E7E4B" w:rsidRDefault="007E7E4B" w:rsidP="00526DDB">
      <w:pPr>
        <w:rPr>
          <w:noProof/>
          <w:lang w:val="es-CL"/>
        </w:rPr>
      </w:pPr>
    </w:p>
    <w:p w14:paraId="542AA7A6" w14:textId="77777777" w:rsidR="007E7E4B" w:rsidRPr="007E7E4B" w:rsidRDefault="007E7E4B" w:rsidP="00526DDB">
      <w:pPr>
        <w:rPr>
          <w:noProof/>
          <w:lang w:val="es-CL"/>
        </w:rPr>
      </w:pPr>
    </w:p>
    <w:p w14:paraId="3EC62716" w14:textId="77777777" w:rsidR="007E7E4B" w:rsidRPr="007E7E4B" w:rsidRDefault="007E7E4B" w:rsidP="00526DDB">
      <w:pPr>
        <w:rPr>
          <w:noProof/>
          <w:lang w:val="es-CL"/>
        </w:rPr>
      </w:pPr>
    </w:p>
    <w:p w14:paraId="0D7ED752" w14:textId="77777777" w:rsidR="007E7E4B" w:rsidRPr="007E7E4B" w:rsidRDefault="007E7E4B" w:rsidP="00526DDB">
      <w:pPr>
        <w:rPr>
          <w:noProof/>
          <w:lang w:val="es-CL"/>
        </w:rPr>
      </w:pPr>
    </w:p>
    <w:p w14:paraId="5101C3BE" w14:textId="77777777" w:rsidR="007E7E4B" w:rsidRPr="007E7E4B" w:rsidRDefault="007E7E4B" w:rsidP="00526DDB">
      <w:pPr>
        <w:rPr>
          <w:noProof/>
          <w:lang w:val="es-CL"/>
        </w:rPr>
      </w:pPr>
    </w:p>
    <w:p w14:paraId="03985DE8" w14:textId="77777777" w:rsidR="007E7E4B" w:rsidRPr="007E7E4B" w:rsidRDefault="007E7E4B" w:rsidP="00526DDB">
      <w:pPr>
        <w:rPr>
          <w:b/>
          <w:bCs/>
          <w:color w:val="1F4E79" w:themeColor="accent1" w:themeShade="80"/>
          <w:lang w:val="es-CL"/>
        </w:rPr>
      </w:pPr>
    </w:p>
    <w:p w14:paraId="3A089C64" w14:textId="1C9F0B9A" w:rsidR="007E7E4B" w:rsidRPr="007E7E4B" w:rsidRDefault="007E7E4B" w:rsidP="00526DDB">
      <w:pPr>
        <w:rPr>
          <w:b/>
          <w:bCs/>
          <w:color w:val="1F4E79" w:themeColor="accent1" w:themeShade="80"/>
          <w:lang w:val="es-CL"/>
        </w:rPr>
      </w:pPr>
      <w:r w:rsidRPr="007E7E4B">
        <w:rPr>
          <w:b/>
          <w:bCs/>
          <w:color w:val="1F4E79" w:themeColor="accent1" w:themeShade="80"/>
          <w:lang w:val="es-CL"/>
        </w:rPr>
        <w:t>Despliegue Overview:</w:t>
      </w:r>
    </w:p>
    <w:p w14:paraId="623FD0E7" w14:textId="317689B7" w:rsidR="007E7E4B" w:rsidRPr="007E7E4B" w:rsidRDefault="007E7E4B" w:rsidP="00526DDB">
      <w:pPr>
        <w:rPr>
          <w:b/>
          <w:bCs/>
          <w:color w:val="1F4E79" w:themeColor="accent1" w:themeShade="80"/>
          <w:lang w:val="es-CL"/>
        </w:rPr>
      </w:pPr>
      <w:r w:rsidRPr="007E7E4B">
        <w:rPr>
          <w:noProof/>
          <w:lang w:val="es-CL"/>
        </w:rPr>
        <w:drawing>
          <wp:inline distT="0" distB="0" distL="0" distR="0" wp14:anchorId="137B995C" wp14:editId="511ED91E">
            <wp:extent cx="5740400" cy="1691640"/>
            <wp:effectExtent l="0" t="0" r="0" b="3810"/>
            <wp:docPr id="283132113" name="Imagen 9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132113" name="Imagen 9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1DB8E" w14:textId="77777777" w:rsidR="007E7E4B" w:rsidRPr="007E7E4B" w:rsidRDefault="007E7E4B" w:rsidP="00526DDB">
      <w:pPr>
        <w:rPr>
          <w:b/>
          <w:bCs/>
          <w:color w:val="1F4E79" w:themeColor="accent1" w:themeShade="80"/>
          <w:lang w:val="es-CL"/>
        </w:rPr>
      </w:pPr>
    </w:p>
    <w:p w14:paraId="00CCA86B" w14:textId="776470A2" w:rsidR="007E7E4B" w:rsidRPr="007E7E4B" w:rsidRDefault="007E7E4B" w:rsidP="00526DDB">
      <w:pPr>
        <w:rPr>
          <w:b/>
          <w:bCs/>
          <w:color w:val="1F4E79" w:themeColor="accent1" w:themeShade="80"/>
          <w:lang w:val="es-CL"/>
        </w:rPr>
      </w:pPr>
      <w:r w:rsidRPr="007E7E4B">
        <w:rPr>
          <w:b/>
          <w:bCs/>
          <w:color w:val="1F4E79" w:themeColor="accent1" w:themeShade="80"/>
          <w:lang w:val="es-CL"/>
        </w:rPr>
        <w:t>Despliegue Detallado:</w:t>
      </w:r>
    </w:p>
    <w:p w14:paraId="7F8F3396" w14:textId="65E34F28" w:rsidR="007E7E4B" w:rsidRPr="007E7E4B" w:rsidRDefault="007E7E4B" w:rsidP="00526DDB">
      <w:pPr>
        <w:rPr>
          <w:noProof/>
          <w:lang w:val="es-CL"/>
        </w:rPr>
      </w:pPr>
      <w:r w:rsidRPr="007E7E4B">
        <w:rPr>
          <w:noProof/>
          <w:lang w:val="es-CL"/>
        </w:rPr>
        <w:drawing>
          <wp:inline distT="0" distB="0" distL="0" distR="0" wp14:anchorId="10310E14" wp14:editId="320DA926">
            <wp:extent cx="5740400" cy="4279900"/>
            <wp:effectExtent l="0" t="0" r="0" b="6350"/>
            <wp:docPr id="1147372703" name="Imagen 8" descr="Diagrama, Dibujo de ingenierí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372703" name="Imagen 8" descr="Diagrama, Dibujo de ingenierí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427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69562" w14:textId="77777777" w:rsidR="00763BD8" w:rsidRPr="007E7E4B" w:rsidRDefault="00763BD8" w:rsidP="007445B6">
      <w:pPr>
        <w:pStyle w:val="Descripcin"/>
        <w:rPr>
          <w:rFonts w:ascii="Verdana" w:hAnsi="Verdana"/>
          <w:noProof/>
          <w:lang w:val="es-CL"/>
        </w:rPr>
      </w:pPr>
    </w:p>
    <w:p w14:paraId="3FD0078E" w14:textId="77777777" w:rsidR="007E7E4B" w:rsidRPr="007E7E4B" w:rsidRDefault="007E7E4B" w:rsidP="007E7E4B">
      <w:pPr>
        <w:pStyle w:val="Descripcin"/>
        <w:rPr>
          <w:rFonts w:ascii="Verdana" w:hAnsi="Verdana"/>
          <w:i w:val="0"/>
          <w:iCs w:val="0"/>
          <w:noProof/>
          <w:lang w:val="es-CL"/>
        </w:rPr>
      </w:pPr>
    </w:p>
    <w:p w14:paraId="10901502" w14:textId="0E1B13B7" w:rsidR="006A35A9" w:rsidRPr="007E7E4B" w:rsidRDefault="006A35A9" w:rsidP="007E7E4B">
      <w:pPr>
        <w:pStyle w:val="EstiloTtulo1VerdanaJustificado"/>
        <w:rPr>
          <w:noProof/>
          <w:lang w:val="es-CL"/>
        </w:rPr>
      </w:pPr>
      <w:r w:rsidRPr="007E7E4B">
        <w:rPr>
          <w:lang w:val="es-CL"/>
        </w:rPr>
        <w:br w:type="page"/>
      </w:r>
      <w:bookmarkStart w:id="34" w:name="_Toc84537100"/>
      <w:r w:rsidR="00FC164C" w:rsidRPr="007E7E4B">
        <w:rPr>
          <w:noProof/>
          <w:lang w:val="es-CL"/>
        </w:rPr>
        <w:lastRenderedPageBreak/>
        <w:t>Vista</w:t>
      </w:r>
      <w:r w:rsidRPr="007E7E4B">
        <w:rPr>
          <w:noProof/>
          <w:lang w:val="es-CL"/>
        </w:rPr>
        <w:t xml:space="preserve"> </w:t>
      </w:r>
      <w:r w:rsidR="004871E0" w:rsidRPr="007E7E4B">
        <w:rPr>
          <w:noProof/>
          <w:lang w:val="es-CL"/>
        </w:rPr>
        <w:t>Fisica</w:t>
      </w:r>
      <w:bookmarkEnd w:id="34"/>
    </w:p>
    <w:p w14:paraId="0282AF38" w14:textId="77777777" w:rsidR="004353C7" w:rsidRPr="007E7E4B" w:rsidRDefault="004353C7" w:rsidP="00A66DBF">
      <w:pPr>
        <w:jc w:val="both"/>
        <w:rPr>
          <w:noProof/>
          <w:lang w:val="es-CL"/>
        </w:rPr>
      </w:pPr>
      <w:r w:rsidRPr="007E7E4B">
        <w:rPr>
          <w:noProof/>
          <w:lang w:val="es-CL"/>
        </w:rPr>
        <w:t xml:space="preserve">En esta vista se despliegan los nodos que participan con el sistema. </w:t>
      </w:r>
    </w:p>
    <w:p w14:paraId="6A88A160" w14:textId="77777777" w:rsidR="00CC38CE" w:rsidRPr="007E7E4B" w:rsidRDefault="00CC38CE" w:rsidP="00CC38CE">
      <w:pPr>
        <w:pStyle w:val="Epgrafe"/>
        <w:rPr>
          <w:noProof/>
          <w:lang w:val="es-CL"/>
        </w:rPr>
      </w:pPr>
    </w:p>
    <w:p w14:paraId="16A3DC43" w14:textId="77777777" w:rsidR="00CC38CE" w:rsidRPr="007E7E4B" w:rsidRDefault="00CC38CE" w:rsidP="00CC38CE">
      <w:pPr>
        <w:pStyle w:val="Epgrafe"/>
        <w:rPr>
          <w:noProof/>
          <w:lang w:val="es-CL"/>
        </w:rPr>
      </w:pPr>
    </w:p>
    <w:p w14:paraId="2745AE8A" w14:textId="77777777" w:rsidR="00CC38CE" w:rsidRPr="007E7E4B" w:rsidRDefault="000507E9" w:rsidP="00CC38CE">
      <w:pPr>
        <w:pStyle w:val="Epgrafe"/>
        <w:rPr>
          <w:noProof/>
          <w:lang w:val="es-CL"/>
        </w:rPr>
      </w:pPr>
      <w:r w:rsidRPr="007E7E4B">
        <w:rPr>
          <w:noProof/>
          <w:lang w:val="es-CL"/>
        </w:rPr>
        <w:t>Ilustración 7</w:t>
      </w:r>
      <w:r w:rsidR="00CC38CE" w:rsidRPr="007E7E4B">
        <w:rPr>
          <w:noProof/>
          <w:lang w:val="es-CL"/>
        </w:rPr>
        <w:t>: Diagrama de Despliegue</w:t>
      </w:r>
    </w:p>
    <w:p w14:paraId="3745A073" w14:textId="77777777" w:rsidR="00386B7E" w:rsidRPr="007E7E4B" w:rsidRDefault="00386B7E" w:rsidP="00C60599">
      <w:pPr>
        <w:rPr>
          <w:noProof/>
          <w:lang w:val="es-CL"/>
        </w:rPr>
      </w:pPr>
    </w:p>
    <w:p w14:paraId="05293E16" w14:textId="77777777" w:rsidR="006A35A9" w:rsidRPr="007E7E4B" w:rsidRDefault="006A35A9" w:rsidP="00C60599">
      <w:pPr>
        <w:rPr>
          <w:noProof/>
          <w:lang w:val="es-CL"/>
        </w:rPr>
      </w:pPr>
    </w:p>
    <w:p w14:paraId="1A3F9176" w14:textId="6D27B499" w:rsidR="00DC2C50" w:rsidRPr="007E7E4B" w:rsidRDefault="007E7E4B" w:rsidP="00C60599">
      <w:pPr>
        <w:rPr>
          <w:noProof/>
          <w:lang w:val="es-CL"/>
        </w:rPr>
      </w:pPr>
      <w:r w:rsidRPr="007E7E4B">
        <w:rPr>
          <w:noProof/>
          <w:lang w:val="es-CL"/>
        </w:rPr>
        <w:drawing>
          <wp:inline distT="0" distB="0" distL="0" distR="0" wp14:anchorId="621D684A" wp14:editId="5F96AA3C">
            <wp:extent cx="5740400" cy="2491740"/>
            <wp:effectExtent l="0" t="0" r="0" b="3810"/>
            <wp:docPr id="1213810048" name="Imagen 10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810048" name="Imagen 10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C0994" w14:textId="77777777" w:rsidR="00FF5D57" w:rsidRPr="007E7E4B" w:rsidRDefault="00DC2C50" w:rsidP="00FF5D57">
      <w:pPr>
        <w:pStyle w:val="EstiloTtulo1VerdanaJustificado"/>
        <w:rPr>
          <w:noProof/>
          <w:lang w:val="es-CL"/>
        </w:rPr>
      </w:pPr>
      <w:r w:rsidRPr="007E7E4B">
        <w:rPr>
          <w:rFonts w:ascii="Verdana" w:hAnsi="Verdana"/>
          <w:noProof/>
          <w:lang w:val="es-CL"/>
        </w:rPr>
        <w:br w:type="page"/>
      </w:r>
      <w:bookmarkStart w:id="35" w:name="_Toc84537101"/>
      <w:r w:rsidR="007E5CAE" w:rsidRPr="007E7E4B">
        <w:rPr>
          <w:noProof/>
          <w:lang w:val="es-CL"/>
        </w:rPr>
        <w:lastRenderedPageBreak/>
        <w:t>Decisiones de Diseño y Selección de Alternativas</w:t>
      </w:r>
      <w:bookmarkEnd w:id="35"/>
    </w:p>
    <w:p w14:paraId="64BBFDB0" w14:textId="77777777" w:rsidR="007E7E4B" w:rsidRPr="007E7E4B" w:rsidRDefault="007E7E4B" w:rsidP="007E7E4B">
      <w:pPr>
        <w:jc w:val="both"/>
        <w:rPr>
          <w:noProof/>
          <w:lang w:val="es-CL"/>
        </w:rPr>
      </w:pPr>
      <w:r w:rsidRPr="007E7E4B">
        <w:rPr>
          <w:b/>
          <w:bCs/>
          <w:noProof/>
          <w:lang w:val="es-CL"/>
        </w:rPr>
        <w:t>Criterios:</w:t>
      </w:r>
      <w:r w:rsidRPr="007E7E4B">
        <w:rPr>
          <w:noProof/>
          <w:lang w:val="es-CL"/>
        </w:rPr>
        <w:t xml:space="preserve"> tiempo de construcción, bajo riesgo, costo contenido, seguridad y escalabilidad básica.</w:t>
      </w:r>
    </w:p>
    <w:p w14:paraId="1B0025C7" w14:textId="77777777" w:rsidR="007E7E4B" w:rsidRPr="007E7E4B" w:rsidRDefault="007E7E4B" w:rsidP="007E7E4B">
      <w:pPr>
        <w:numPr>
          <w:ilvl w:val="0"/>
          <w:numId w:val="44"/>
        </w:numPr>
        <w:jc w:val="both"/>
        <w:rPr>
          <w:noProof/>
          <w:lang w:val="es-CL"/>
        </w:rPr>
      </w:pPr>
      <w:r w:rsidRPr="007E7E4B">
        <w:rPr>
          <w:b/>
          <w:bCs/>
          <w:noProof/>
          <w:lang w:val="es-CL"/>
        </w:rPr>
        <w:t>Frontend (App principal + Web Admin)</w:t>
      </w:r>
    </w:p>
    <w:p w14:paraId="6FB5F8CA" w14:textId="77777777" w:rsidR="007E7E4B" w:rsidRPr="007E7E4B" w:rsidRDefault="007E7E4B" w:rsidP="007E7E4B">
      <w:pPr>
        <w:numPr>
          <w:ilvl w:val="1"/>
          <w:numId w:val="44"/>
        </w:numPr>
        <w:jc w:val="both"/>
        <w:rPr>
          <w:noProof/>
          <w:lang w:val="es-CL"/>
        </w:rPr>
      </w:pPr>
      <w:r w:rsidRPr="007E7E4B">
        <w:rPr>
          <w:b/>
          <w:bCs/>
          <w:noProof/>
          <w:lang w:val="es-CL"/>
        </w:rPr>
        <w:t>Elegido:</w:t>
      </w:r>
      <w:r w:rsidRPr="007E7E4B">
        <w:rPr>
          <w:noProof/>
          <w:lang w:val="es-CL"/>
        </w:rPr>
        <w:t xml:space="preserve"> React/Next.js — productividad, SSR/SSG, equipo con experiencia.</w:t>
      </w:r>
    </w:p>
    <w:p w14:paraId="331651BF" w14:textId="77777777" w:rsidR="007E7E4B" w:rsidRPr="007E7E4B" w:rsidRDefault="007E7E4B" w:rsidP="007E7E4B">
      <w:pPr>
        <w:numPr>
          <w:ilvl w:val="1"/>
          <w:numId w:val="44"/>
        </w:numPr>
        <w:jc w:val="both"/>
        <w:rPr>
          <w:noProof/>
          <w:lang w:val="es-CL"/>
        </w:rPr>
      </w:pPr>
      <w:r w:rsidRPr="007E7E4B">
        <w:rPr>
          <w:b/>
          <w:bCs/>
          <w:noProof/>
          <w:lang w:val="es-CL"/>
        </w:rPr>
        <w:t>Descartado:</w:t>
      </w:r>
      <w:r w:rsidRPr="007E7E4B">
        <w:rPr>
          <w:noProof/>
          <w:lang w:val="es-CL"/>
        </w:rPr>
        <w:t xml:space="preserve"> Vue/Angular — mayor curva o menor experiencia interna.</w:t>
      </w:r>
    </w:p>
    <w:p w14:paraId="7A4AE9AB" w14:textId="77777777" w:rsidR="007E7E4B" w:rsidRPr="007E7E4B" w:rsidRDefault="007E7E4B" w:rsidP="007E7E4B">
      <w:pPr>
        <w:numPr>
          <w:ilvl w:val="0"/>
          <w:numId w:val="44"/>
        </w:numPr>
        <w:jc w:val="both"/>
        <w:rPr>
          <w:noProof/>
          <w:lang w:val="es-CL"/>
        </w:rPr>
      </w:pPr>
      <w:r w:rsidRPr="007E7E4B">
        <w:rPr>
          <w:b/>
          <w:bCs/>
          <w:noProof/>
          <w:lang w:val="es-CL"/>
        </w:rPr>
        <w:t>Backend/API</w:t>
      </w:r>
    </w:p>
    <w:p w14:paraId="26F34ACC" w14:textId="77777777" w:rsidR="007E7E4B" w:rsidRPr="007E7E4B" w:rsidRDefault="007E7E4B" w:rsidP="007E7E4B">
      <w:pPr>
        <w:numPr>
          <w:ilvl w:val="1"/>
          <w:numId w:val="44"/>
        </w:numPr>
        <w:jc w:val="both"/>
        <w:rPr>
          <w:noProof/>
          <w:lang w:val="es-CL"/>
        </w:rPr>
      </w:pPr>
      <w:r w:rsidRPr="007E7E4B">
        <w:rPr>
          <w:b/>
          <w:bCs/>
          <w:noProof/>
          <w:lang w:val="es-CL"/>
        </w:rPr>
        <w:t>Elegido:</w:t>
      </w:r>
      <w:r w:rsidRPr="007E7E4B">
        <w:rPr>
          <w:noProof/>
          <w:lang w:val="es-CL"/>
        </w:rPr>
        <w:t xml:space="preserve"> Django + DRF — ORM sólido, serializadores, admin rápido.</w:t>
      </w:r>
    </w:p>
    <w:p w14:paraId="5E892962" w14:textId="77777777" w:rsidR="007E7E4B" w:rsidRPr="007E7E4B" w:rsidRDefault="007E7E4B" w:rsidP="007E7E4B">
      <w:pPr>
        <w:numPr>
          <w:ilvl w:val="1"/>
          <w:numId w:val="44"/>
        </w:numPr>
        <w:jc w:val="both"/>
        <w:rPr>
          <w:noProof/>
          <w:lang w:val="es-CL"/>
        </w:rPr>
      </w:pPr>
      <w:r w:rsidRPr="007E7E4B">
        <w:rPr>
          <w:b/>
          <w:bCs/>
          <w:noProof/>
          <w:lang w:val="es-CL"/>
        </w:rPr>
        <w:t>Descartado:</w:t>
      </w:r>
      <w:r w:rsidRPr="007E7E4B">
        <w:rPr>
          <w:noProof/>
          <w:lang w:val="es-CL"/>
        </w:rPr>
        <w:t xml:space="preserve"> Node/Express o FastAPI — más “plumbing” para el MVP.</w:t>
      </w:r>
    </w:p>
    <w:p w14:paraId="4F05740F" w14:textId="77777777" w:rsidR="007E7E4B" w:rsidRPr="007E7E4B" w:rsidRDefault="007E7E4B" w:rsidP="007E7E4B">
      <w:pPr>
        <w:numPr>
          <w:ilvl w:val="0"/>
          <w:numId w:val="44"/>
        </w:numPr>
        <w:jc w:val="both"/>
        <w:rPr>
          <w:noProof/>
          <w:lang w:val="es-CL"/>
        </w:rPr>
      </w:pPr>
      <w:r w:rsidRPr="007E7E4B">
        <w:rPr>
          <w:b/>
          <w:bCs/>
          <w:noProof/>
          <w:lang w:val="es-CL"/>
        </w:rPr>
        <w:t>Auth</w:t>
      </w:r>
    </w:p>
    <w:p w14:paraId="1F424D07" w14:textId="77777777" w:rsidR="007E7E4B" w:rsidRPr="007E7E4B" w:rsidRDefault="007E7E4B" w:rsidP="007E7E4B">
      <w:pPr>
        <w:numPr>
          <w:ilvl w:val="1"/>
          <w:numId w:val="44"/>
        </w:numPr>
        <w:jc w:val="both"/>
        <w:rPr>
          <w:noProof/>
          <w:lang w:val="es-CL"/>
        </w:rPr>
      </w:pPr>
      <w:r w:rsidRPr="007E7E4B">
        <w:rPr>
          <w:b/>
          <w:bCs/>
          <w:noProof/>
          <w:lang w:val="es-CL"/>
        </w:rPr>
        <w:t>Elegido:</w:t>
      </w:r>
      <w:r w:rsidRPr="007E7E4B">
        <w:rPr>
          <w:noProof/>
          <w:lang w:val="es-CL"/>
        </w:rPr>
        <w:t xml:space="preserve"> JWT (access/refresh) + roles/permisos.</w:t>
      </w:r>
    </w:p>
    <w:p w14:paraId="4D91B665" w14:textId="77777777" w:rsidR="007E7E4B" w:rsidRPr="007E7E4B" w:rsidRDefault="007E7E4B" w:rsidP="007E7E4B">
      <w:pPr>
        <w:numPr>
          <w:ilvl w:val="1"/>
          <w:numId w:val="44"/>
        </w:numPr>
        <w:jc w:val="both"/>
        <w:rPr>
          <w:noProof/>
          <w:lang w:val="es-CL"/>
        </w:rPr>
      </w:pPr>
      <w:r w:rsidRPr="007E7E4B">
        <w:rPr>
          <w:b/>
          <w:bCs/>
          <w:noProof/>
          <w:lang w:val="es-CL"/>
        </w:rPr>
        <w:t>Descartado:</w:t>
      </w:r>
      <w:r w:rsidRPr="007E7E4B">
        <w:rPr>
          <w:noProof/>
          <w:lang w:val="es-CL"/>
        </w:rPr>
        <w:t xml:space="preserve"> sesiones servidor / OAuth externo (más complejidad).</w:t>
      </w:r>
    </w:p>
    <w:p w14:paraId="6A0F2B03" w14:textId="77777777" w:rsidR="007E7E4B" w:rsidRPr="007E7E4B" w:rsidRDefault="007E7E4B" w:rsidP="007E7E4B">
      <w:pPr>
        <w:numPr>
          <w:ilvl w:val="0"/>
          <w:numId w:val="44"/>
        </w:numPr>
        <w:jc w:val="both"/>
        <w:rPr>
          <w:noProof/>
          <w:lang w:val="es-CL"/>
        </w:rPr>
      </w:pPr>
      <w:r w:rsidRPr="007E7E4B">
        <w:rPr>
          <w:b/>
          <w:bCs/>
          <w:noProof/>
          <w:lang w:val="es-CL"/>
        </w:rPr>
        <w:t>Base de datos</w:t>
      </w:r>
    </w:p>
    <w:p w14:paraId="62F208A0" w14:textId="77777777" w:rsidR="007E7E4B" w:rsidRPr="007E7E4B" w:rsidRDefault="007E7E4B" w:rsidP="007E7E4B">
      <w:pPr>
        <w:numPr>
          <w:ilvl w:val="1"/>
          <w:numId w:val="44"/>
        </w:numPr>
        <w:jc w:val="both"/>
        <w:rPr>
          <w:noProof/>
          <w:lang w:val="es-CL"/>
        </w:rPr>
      </w:pPr>
      <w:r w:rsidRPr="007E7E4B">
        <w:rPr>
          <w:b/>
          <w:bCs/>
          <w:noProof/>
          <w:lang w:val="es-CL"/>
        </w:rPr>
        <w:t>Elegido:</w:t>
      </w:r>
      <w:r w:rsidRPr="007E7E4B">
        <w:rPr>
          <w:noProof/>
          <w:lang w:val="es-CL"/>
        </w:rPr>
        <w:t xml:space="preserve"> PostgreSQL gestionado (HA/backups).</w:t>
      </w:r>
    </w:p>
    <w:p w14:paraId="7A41C999" w14:textId="77777777" w:rsidR="007E7E4B" w:rsidRPr="007E7E4B" w:rsidRDefault="007E7E4B" w:rsidP="007E7E4B">
      <w:pPr>
        <w:numPr>
          <w:ilvl w:val="1"/>
          <w:numId w:val="44"/>
        </w:numPr>
        <w:jc w:val="both"/>
        <w:rPr>
          <w:noProof/>
          <w:lang w:val="es-CL"/>
        </w:rPr>
      </w:pPr>
      <w:r w:rsidRPr="007E7E4B">
        <w:rPr>
          <w:b/>
          <w:bCs/>
          <w:noProof/>
          <w:lang w:val="es-CL"/>
        </w:rPr>
        <w:t>Descartado:</w:t>
      </w:r>
      <w:r w:rsidRPr="007E7E4B">
        <w:rPr>
          <w:noProof/>
          <w:lang w:val="es-CL"/>
        </w:rPr>
        <w:t xml:space="preserve"> MySQL/NoSQL (sin ventajas para el dominio).</w:t>
      </w:r>
    </w:p>
    <w:p w14:paraId="48DFECDD" w14:textId="77777777" w:rsidR="007E7E4B" w:rsidRPr="007E7E4B" w:rsidRDefault="007E7E4B" w:rsidP="007E7E4B">
      <w:pPr>
        <w:numPr>
          <w:ilvl w:val="0"/>
          <w:numId w:val="44"/>
        </w:numPr>
        <w:jc w:val="both"/>
        <w:rPr>
          <w:noProof/>
          <w:lang w:val="es-CL"/>
        </w:rPr>
      </w:pPr>
      <w:r w:rsidRPr="007E7E4B">
        <w:rPr>
          <w:b/>
          <w:bCs/>
          <w:noProof/>
          <w:lang w:val="es-CL"/>
        </w:rPr>
        <w:t>Esquema</w:t>
      </w:r>
    </w:p>
    <w:p w14:paraId="518EC4E8" w14:textId="77777777" w:rsidR="007E7E4B" w:rsidRPr="007E7E4B" w:rsidRDefault="007E7E4B" w:rsidP="007E7E4B">
      <w:pPr>
        <w:numPr>
          <w:ilvl w:val="1"/>
          <w:numId w:val="44"/>
        </w:numPr>
        <w:jc w:val="both"/>
        <w:rPr>
          <w:noProof/>
          <w:lang w:val="es-CL"/>
        </w:rPr>
      </w:pPr>
      <w:r w:rsidRPr="007E7E4B">
        <w:rPr>
          <w:b/>
          <w:bCs/>
          <w:noProof/>
          <w:lang w:val="es-CL"/>
        </w:rPr>
        <w:t>Elegido:</w:t>
      </w:r>
      <w:r w:rsidRPr="007E7E4B">
        <w:rPr>
          <w:noProof/>
          <w:lang w:val="es-CL"/>
        </w:rPr>
        <w:t xml:space="preserve"> modelo relacional normalizado (Catálogo/Promos y Usuarios/Roles/Sucursal).</w:t>
      </w:r>
    </w:p>
    <w:p w14:paraId="6D24E453" w14:textId="77777777" w:rsidR="007E7E4B" w:rsidRPr="007E7E4B" w:rsidRDefault="007E7E4B" w:rsidP="007E7E4B">
      <w:pPr>
        <w:numPr>
          <w:ilvl w:val="1"/>
          <w:numId w:val="44"/>
        </w:numPr>
        <w:jc w:val="both"/>
        <w:rPr>
          <w:noProof/>
          <w:lang w:val="es-CL"/>
        </w:rPr>
      </w:pPr>
      <w:r w:rsidRPr="007E7E4B">
        <w:rPr>
          <w:b/>
          <w:bCs/>
          <w:noProof/>
          <w:lang w:val="es-CL"/>
        </w:rPr>
        <w:t>Descartado:</w:t>
      </w:r>
      <w:r w:rsidRPr="007E7E4B">
        <w:rPr>
          <w:noProof/>
          <w:lang w:val="es-CL"/>
        </w:rPr>
        <w:t xml:space="preserve"> desnormalización temprana.</w:t>
      </w:r>
    </w:p>
    <w:p w14:paraId="3B584182" w14:textId="77777777" w:rsidR="007E7E4B" w:rsidRPr="007E7E4B" w:rsidRDefault="007E7E4B" w:rsidP="007E7E4B">
      <w:pPr>
        <w:numPr>
          <w:ilvl w:val="0"/>
          <w:numId w:val="44"/>
        </w:numPr>
        <w:jc w:val="both"/>
        <w:rPr>
          <w:noProof/>
          <w:lang w:val="es-CL"/>
        </w:rPr>
      </w:pPr>
      <w:r w:rsidRPr="007E7E4B">
        <w:rPr>
          <w:b/>
          <w:bCs/>
          <w:noProof/>
          <w:lang w:val="es-CL"/>
        </w:rPr>
        <w:t>Despliegue</w:t>
      </w:r>
    </w:p>
    <w:p w14:paraId="43D5EDB8" w14:textId="77777777" w:rsidR="007E7E4B" w:rsidRPr="007E7E4B" w:rsidRDefault="007E7E4B" w:rsidP="007E7E4B">
      <w:pPr>
        <w:numPr>
          <w:ilvl w:val="1"/>
          <w:numId w:val="44"/>
        </w:numPr>
        <w:jc w:val="both"/>
        <w:rPr>
          <w:noProof/>
          <w:lang w:val="es-CL"/>
        </w:rPr>
      </w:pPr>
      <w:r w:rsidRPr="007E7E4B">
        <w:rPr>
          <w:b/>
          <w:bCs/>
          <w:noProof/>
          <w:lang w:val="es-CL"/>
        </w:rPr>
        <w:t>Elegido:</w:t>
      </w:r>
      <w:r w:rsidRPr="007E7E4B">
        <w:rPr>
          <w:noProof/>
          <w:lang w:val="es-CL"/>
        </w:rPr>
        <w:t xml:space="preserve"> contenedores + CI/CD + hosting gestionado con balanceador.</w:t>
      </w:r>
    </w:p>
    <w:p w14:paraId="010D8F5A" w14:textId="77777777" w:rsidR="007E7E4B" w:rsidRPr="007E7E4B" w:rsidRDefault="007E7E4B" w:rsidP="007E7E4B">
      <w:pPr>
        <w:numPr>
          <w:ilvl w:val="1"/>
          <w:numId w:val="44"/>
        </w:numPr>
        <w:jc w:val="both"/>
        <w:rPr>
          <w:noProof/>
          <w:lang w:val="es-CL"/>
        </w:rPr>
      </w:pPr>
      <w:r w:rsidRPr="007E7E4B">
        <w:rPr>
          <w:b/>
          <w:bCs/>
          <w:noProof/>
          <w:lang w:val="es-CL"/>
        </w:rPr>
        <w:t>Descartado:</w:t>
      </w:r>
      <w:r w:rsidRPr="007E7E4B">
        <w:rPr>
          <w:noProof/>
          <w:lang w:val="es-CL"/>
        </w:rPr>
        <w:t xml:space="preserve"> on-prem/IaaS puro (setup lento).</w:t>
      </w:r>
    </w:p>
    <w:p w14:paraId="00412B91" w14:textId="77777777" w:rsidR="007E7E4B" w:rsidRPr="007E7E4B" w:rsidRDefault="007E7E4B" w:rsidP="007E7E4B">
      <w:pPr>
        <w:numPr>
          <w:ilvl w:val="0"/>
          <w:numId w:val="44"/>
        </w:numPr>
        <w:jc w:val="both"/>
        <w:rPr>
          <w:noProof/>
          <w:lang w:val="es-CL"/>
        </w:rPr>
      </w:pPr>
      <w:r w:rsidRPr="007E7E4B">
        <w:rPr>
          <w:b/>
          <w:bCs/>
          <w:noProof/>
          <w:lang w:val="es-CL"/>
        </w:rPr>
        <w:t>Archivos</w:t>
      </w:r>
    </w:p>
    <w:p w14:paraId="5F31122C" w14:textId="77777777" w:rsidR="007E7E4B" w:rsidRPr="007E7E4B" w:rsidRDefault="007E7E4B" w:rsidP="007E7E4B">
      <w:pPr>
        <w:numPr>
          <w:ilvl w:val="1"/>
          <w:numId w:val="44"/>
        </w:numPr>
        <w:jc w:val="both"/>
        <w:rPr>
          <w:noProof/>
          <w:lang w:val="es-CL"/>
        </w:rPr>
      </w:pPr>
      <w:r w:rsidRPr="007E7E4B">
        <w:rPr>
          <w:b/>
          <w:bCs/>
          <w:noProof/>
          <w:lang w:val="es-CL"/>
        </w:rPr>
        <w:t>Elegido:</w:t>
      </w:r>
      <w:r w:rsidRPr="007E7E4B">
        <w:rPr>
          <w:noProof/>
          <w:lang w:val="es-CL"/>
        </w:rPr>
        <w:t xml:space="preserve"> storage de objetos para reportes/estáticos.</w:t>
      </w:r>
    </w:p>
    <w:p w14:paraId="789305AC" w14:textId="77777777" w:rsidR="007E7E4B" w:rsidRPr="007E7E4B" w:rsidRDefault="007E7E4B" w:rsidP="007E7E4B">
      <w:pPr>
        <w:numPr>
          <w:ilvl w:val="0"/>
          <w:numId w:val="44"/>
        </w:numPr>
        <w:jc w:val="both"/>
        <w:rPr>
          <w:noProof/>
          <w:lang w:val="es-CL"/>
        </w:rPr>
      </w:pPr>
      <w:r w:rsidRPr="007E7E4B">
        <w:rPr>
          <w:b/>
          <w:bCs/>
          <w:noProof/>
          <w:lang w:val="es-CL"/>
        </w:rPr>
        <w:t>Observabilidad</w:t>
      </w:r>
    </w:p>
    <w:p w14:paraId="3B4D8A33" w14:textId="77777777" w:rsidR="007E7E4B" w:rsidRPr="007E7E4B" w:rsidRDefault="007E7E4B" w:rsidP="007E7E4B">
      <w:pPr>
        <w:numPr>
          <w:ilvl w:val="1"/>
          <w:numId w:val="44"/>
        </w:numPr>
        <w:jc w:val="both"/>
        <w:rPr>
          <w:noProof/>
          <w:lang w:val="es-CL"/>
        </w:rPr>
      </w:pPr>
      <w:r w:rsidRPr="007E7E4B">
        <w:rPr>
          <w:b/>
          <w:bCs/>
          <w:noProof/>
          <w:lang w:val="es-CL"/>
        </w:rPr>
        <w:t>Elegido:</w:t>
      </w:r>
      <w:r w:rsidRPr="007E7E4B">
        <w:rPr>
          <w:noProof/>
          <w:lang w:val="es-CL"/>
        </w:rPr>
        <w:t xml:space="preserve"> logs estructurados, métricas y alertas simples.</w:t>
      </w:r>
    </w:p>
    <w:p w14:paraId="28BBA3F7" w14:textId="77777777" w:rsidR="007E7E4B" w:rsidRPr="007E7E4B" w:rsidRDefault="007E7E4B" w:rsidP="007E7E4B">
      <w:pPr>
        <w:numPr>
          <w:ilvl w:val="0"/>
          <w:numId w:val="44"/>
        </w:numPr>
        <w:jc w:val="both"/>
        <w:rPr>
          <w:noProof/>
          <w:lang w:val="es-CL"/>
        </w:rPr>
      </w:pPr>
      <w:r w:rsidRPr="007E7E4B">
        <w:rPr>
          <w:b/>
          <w:bCs/>
          <w:noProof/>
          <w:lang w:val="es-CL"/>
        </w:rPr>
        <w:t>Seguridad/Calidad</w:t>
      </w:r>
    </w:p>
    <w:p w14:paraId="418E019D" w14:textId="77777777" w:rsidR="007E7E4B" w:rsidRPr="007E7E4B" w:rsidRDefault="007E7E4B" w:rsidP="007E7E4B">
      <w:pPr>
        <w:numPr>
          <w:ilvl w:val="1"/>
          <w:numId w:val="44"/>
        </w:numPr>
        <w:jc w:val="both"/>
        <w:rPr>
          <w:noProof/>
          <w:lang w:val="es-CL"/>
        </w:rPr>
      </w:pPr>
      <w:r w:rsidRPr="007E7E4B">
        <w:rPr>
          <w:b/>
          <w:bCs/>
          <w:noProof/>
          <w:lang w:val="es-CL"/>
        </w:rPr>
        <w:t>Elegido:</w:t>
      </w:r>
      <w:r w:rsidRPr="007E7E4B">
        <w:rPr>
          <w:noProof/>
          <w:lang w:val="es-CL"/>
        </w:rPr>
        <w:t xml:space="preserve"> TLS, OWASP básico, políticas de contraseña, bloqueo por intentos, pruebas unitarias.</w:t>
      </w:r>
    </w:p>
    <w:p w14:paraId="7927FBAF" w14:textId="665E00A5" w:rsidR="008E0B29" w:rsidRPr="007E7E4B" w:rsidRDefault="008E0B29" w:rsidP="008E0B29">
      <w:pPr>
        <w:jc w:val="both"/>
        <w:rPr>
          <w:noProof/>
          <w:lang w:val="es-CL"/>
        </w:rPr>
      </w:pPr>
    </w:p>
    <w:p w14:paraId="2EE44E40" w14:textId="77777777" w:rsidR="00D560FD" w:rsidRPr="007E7E4B" w:rsidRDefault="00D560FD" w:rsidP="008E0B29">
      <w:pPr>
        <w:jc w:val="both"/>
        <w:rPr>
          <w:noProof/>
          <w:lang w:val="es-CL"/>
        </w:rPr>
      </w:pPr>
    </w:p>
    <w:p w14:paraId="34822CD1" w14:textId="77777777" w:rsidR="008E0B29" w:rsidRPr="007E7E4B" w:rsidRDefault="008E0B29" w:rsidP="00FF5D57">
      <w:pPr>
        <w:rPr>
          <w:noProof/>
          <w:lang w:val="es-CL"/>
        </w:rPr>
      </w:pPr>
    </w:p>
    <w:p w14:paraId="3037482A" w14:textId="120AAA59" w:rsidR="001C4AB4" w:rsidRPr="007E7E4B" w:rsidRDefault="00DF4CCD" w:rsidP="00244D6F">
      <w:pPr>
        <w:pStyle w:val="EstiloTtulo1VerdanaJustificado"/>
        <w:rPr>
          <w:noProof/>
          <w:lang w:val="es-CL"/>
        </w:rPr>
      </w:pPr>
      <w:r w:rsidRPr="007E7E4B">
        <w:rPr>
          <w:noProof/>
          <w:lang w:val="es-CL"/>
        </w:rPr>
        <w:br w:type="page"/>
      </w:r>
      <w:bookmarkStart w:id="36" w:name="_Toc84537102"/>
      <w:r w:rsidRPr="007E7E4B">
        <w:rPr>
          <w:noProof/>
          <w:lang w:val="es-CL"/>
        </w:rPr>
        <w:lastRenderedPageBreak/>
        <w:t>Análisis de Reutilización</w:t>
      </w:r>
      <w:bookmarkEnd w:id="36"/>
    </w:p>
    <w:p w14:paraId="4B9A208F" w14:textId="02579AF5" w:rsidR="007E7E4B" w:rsidRPr="007E7E4B" w:rsidRDefault="007E7E4B" w:rsidP="007E7E4B">
      <w:pPr>
        <w:pStyle w:val="Prrafodelista"/>
        <w:widowControl/>
        <w:numPr>
          <w:ilvl w:val="0"/>
          <w:numId w:val="45"/>
        </w:numPr>
        <w:spacing w:before="100" w:beforeAutospacing="1" w:after="100" w:afterAutospacing="1" w:line="240" w:lineRule="auto"/>
        <w:rPr>
          <w:rFonts w:cs="Arial"/>
          <w:lang w:val="es-CL" w:eastAsia="es-CL"/>
        </w:rPr>
      </w:pPr>
      <w:r w:rsidRPr="007E7E4B">
        <w:rPr>
          <w:rFonts w:cs="Arial"/>
          <w:b/>
          <w:bCs/>
          <w:lang w:val="es-CL" w:eastAsia="es-CL"/>
        </w:rPr>
        <w:t>Mantenedores reutilizables:</w:t>
      </w:r>
      <w:r w:rsidRPr="007E7E4B">
        <w:rPr>
          <w:rFonts w:cs="Arial"/>
          <w:lang w:val="es-CL" w:eastAsia="es-CL"/>
        </w:rPr>
        <w:t xml:space="preserve"> mismo módulo CRUD para </w:t>
      </w:r>
      <w:r w:rsidRPr="007E7E4B">
        <w:rPr>
          <w:rFonts w:cs="Arial"/>
          <w:b/>
          <w:bCs/>
          <w:lang w:val="es-CL" w:eastAsia="es-CL"/>
        </w:rPr>
        <w:t>categorías, pasillos, estanterías, sucursales y productos</w:t>
      </w:r>
      <w:r w:rsidRPr="007E7E4B">
        <w:rPr>
          <w:rFonts w:cs="Arial"/>
          <w:lang w:val="es-CL" w:eastAsia="es-CL"/>
        </w:rPr>
        <w:t>, variando solo el esquema/validaciones.</w:t>
      </w:r>
    </w:p>
    <w:p w14:paraId="72DFDC06" w14:textId="68617F2B" w:rsidR="007E7E4B" w:rsidRPr="007E7E4B" w:rsidRDefault="007E7E4B" w:rsidP="007E7E4B">
      <w:pPr>
        <w:pStyle w:val="Prrafodelista"/>
        <w:widowControl/>
        <w:numPr>
          <w:ilvl w:val="0"/>
          <w:numId w:val="45"/>
        </w:numPr>
        <w:spacing w:before="100" w:beforeAutospacing="1" w:after="100" w:afterAutospacing="1" w:line="240" w:lineRule="auto"/>
        <w:rPr>
          <w:rFonts w:cs="Arial"/>
          <w:lang w:val="es-CL" w:eastAsia="es-CL"/>
        </w:rPr>
      </w:pPr>
      <w:r w:rsidRPr="007E7E4B">
        <w:rPr>
          <w:rFonts w:cs="Arial"/>
          <w:b/>
          <w:bCs/>
          <w:lang w:val="es-CL" w:eastAsia="es-CL"/>
        </w:rPr>
        <w:t>Servicio de autenticación/roles:</w:t>
      </w:r>
      <w:r w:rsidRPr="007E7E4B">
        <w:rPr>
          <w:rFonts w:cs="Arial"/>
          <w:lang w:val="es-CL" w:eastAsia="es-CL"/>
        </w:rPr>
        <w:t xml:space="preserve"> único servicio </w:t>
      </w:r>
      <w:r w:rsidRPr="007E7E4B">
        <w:rPr>
          <w:rFonts w:cs="Arial"/>
          <w:b/>
          <w:bCs/>
          <w:lang w:val="es-CL" w:eastAsia="es-CL"/>
        </w:rPr>
        <w:t>JWT + roles/</w:t>
      </w:r>
      <w:r w:rsidRPr="007E7E4B">
        <w:rPr>
          <w:rFonts w:cs="Arial"/>
          <w:b/>
          <w:bCs/>
          <w:lang w:val="es-CL" w:eastAsia="es-CL"/>
        </w:rPr>
        <w:t>permisos</w:t>
      </w:r>
      <w:r w:rsidRPr="007E7E4B">
        <w:rPr>
          <w:rFonts w:cs="Arial"/>
          <w:lang w:val="es-CL" w:eastAsia="es-CL"/>
        </w:rPr>
        <w:t xml:space="preserve"> compartidos</w:t>
      </w:r>
      <w:r w:rsidRPr="007E7E4B">
        <w:rPr>
          <w:rFonts w:cs="Arial"/>
          <w:lang w:val="es-CL" w:eastAsia="es-CL"/>
        </w:rPr>
        <w:t xml:space="preserve"> por </w:t>
      </w:r>
      <w:r w:rsidRPr="007E7E4B">
        <w:rPr>
          <w:rFonts w:cs="Arial"/>
          <w:b/>
          <w:bCs/>
          <w:lang w:val="es-CL" w:eastAsia="es-CL"/>
        </w:rPr>
        <w:t>App Usuario</w:t>
      </w:r>
      <w:r w:rsidRPr="007E7E4B">
        <w:rPr>
          <w:rFonts w:cs="Arial"/>
          <w:lang w:val="es-CL" w:eastAsia="es-CL"/>
        </w:rPr>
        <w:t xml:space="preserve"> y </w:t>
      </w:r>
      <w:r w:rsidRPr="007E7E4B">
        <w:rPr>
          <w:rFonts w:cs="Arial"/>
          <w:b/>
          <w:bCs/>
          <w:lang w:val="es-CL" w:eastAsia="es-CL"/>
        </w:rPr>
        <w:t>Web Admin</w:t>
      </w:r>
      <w:r w:rsidRPr="007E7E4B">
        <w:rPr>
          <w:rFonts w:cs="Arial"/>
          <w:lang w:val="es-CL" w:eastAsia="es-CL"/>
        </w:rPr>
        <w:t>.</w:t>
      </w:r>
    </w:p>
    <w:p w14:paraId="1108B65D" w14:textId="4EC1102F" w:rsidR="007E7E4B" w:rsidRPr="007E7E4B" w:rsidRDefault="007E7E4B" w:rsidP="007E7E4B">
      <w:pPr>
        <w:pStyle w:val="Prrafodelista"/>
        <w:widowControl/>
        <w:numPr>
          <w:ilvl w:val="0"/>
          <w:numId w:val="45"/>
        </w:numPr>
        <w:spacing w:before="100" w:beforeAutospacing="1" w:after="100" w:afterAutospacing="1" w:line="240" w:lineRule="auto"/>
        <w:rPr>
          <w:rFonts w:cs="Arial"/>
          <w:lang w:val="es-CL" w:eastAsia="es-CL"/>
        </w:rPr>
      </w:pPr>
      <w:r w:rsidRPr="007E7E4B">
        <w:rPr>
          <w:rFonts w:cs="Arial"/>
          <w:b/>
          <w:bCs/>
          <w:lang w:val="es-CL" w:eastAsia="es-CL"/>
        </w:rPr>
        <w:t>Validaciones y utilidades:</w:t>
      </w:r>
      <w:r w:rsidRPr="007E7E4B">
        <w:rPr>
          <w:rFonts w:cs="Arial"/>
          <w:lang w:val="es-CL" w:eastAsia="es-CL"/>
        </w:rPr>
        <w:t xml:space="preserve"> librería común (email/</w:t>
      </w:r>
      <w:r w:rsidRPr="007E7E4B">
        <w:rPr>
          <w:rFonts w:cs="Arial"/>
          <w:lang w:val="es-CL" w:eastAsia="es-CL"/>
        </w:rPr>
        <w:t>contraseña</w:t>
      </w:r>
      <w:r w:rsidRPr="007E7E4B">
        <w:rPr>
          <w:rFonts w:cs="Arial"/>
          <w:lang w:val="es-CL" w:eastAsia="es-CL"/>
        </w:rPr>
        <w:t>, paginación, manejo de errores, formateos).</w:t>
      </w:r>
    </w:p>
    <w:p w14:paraId="1648BBB8" w14:textId="08828599" w:rsidR="007E7E4B" w:rsidRPr="007E7E4B" w:rsidRDefault="007E7E4B" w:rsidP="007E7E4B">
      <w:pPr>
        <w:pStyle w:val="Prrafodelista"/>
        <w:widowControl/>
        <w:numPr>
          <w:ilvl w:val="0"/>
          <w:numId w:val="45"/>
        </w:numPr>
        <w:spacing w:before="100" w:beforeAutospacing="1" w:after="100" w:afterAutospacing="1" w:line="240" w:lineRule="auto"/>
        <w:rPr>
          <w:rFonts w:cs="Arial"/>
          <w:lang w:val="es-CL" w:eastAsia="es-CL"/>
        </w:rPr>
      </w:pPr>
      <w:r w:rsidRPr="007E7E4B">
        <w:rPr>
          <w:rFonts w:cs="Arial"/>
          <w:b/>
          <w:bCs/>
          <w:lang w:val="es-CL" w:eastAsia="es-CL"/>
        </w:rPr>
        <w:t>Componentes UI:</w:t>
      </w:r>
      <w:r w:rsidRPr="007E7E4B">
        <w:rPr>
          <w:rFonts w:cs="Arial"/>
          <w:lang w:val="es-CL" w:eastAsia="es-CL"/>
        </w:rPr>
        <w:t xml:space="preserve"> </w:t>
      </w:r>
      <w:r w:rsidRPr="007E7E4B">
        <w:rPr>
          <w:rFonts w:cs="Arial"/>
          <w:b/>
          <w:bCs/>
          <w:lang w:val="es-CL" w:eastAsia="es-CL"/>
        </w:rPr>
        <w:t>tabla, formulario, modal, filtros y paginación</w:t>
      </w:r>
      <w:r w:rsidRPr="007E7E4B">
        <w:rPr>
          <w:rFonts w:cs="Arial"/>
          <w:lang w:val="es-CL" w:eastAsia="es-CL"/>
        </w:rPr>
        <w:t xml:space="preserve"> reutilizados en todos los mantenedores (tema y estilos comunes).</w:t>
      </w:r>
    </w:p>
    <w:p w14:paraId="7F564294" w14:textId="62371B00" w:rsidR="007E7E4B" w:rsidRPr="007E7E4B" w:rsidRDefault="007E7E4B" w:rsidP="007E7E4B">
      <w:pPr>
        <w:pStyle w:val="Prrafodelista"/>
        <w:widowControl/>
        <w:numPr>
          <w:ilvl w:val="0"/>
          <w:numId w:val="45"/>
        </w:numPr>
        <w:spacing w:before="100" w:beforeAutospacing="1" w:after="100" w:afterAutospacing="1" w:line="240" w:lineRule="auto"/>
        <w:rPr>
          <w:rFonts w:cs="Arial"/>
          <w:lang w:val="es-CL" w:eastAsia="es-CL"/>
        </w:rPr>
      </w:pPr>
      <w:r w:rsidRPr="007E7E4B">
        <w:rPr>
          <w:rFonts w:cs="Arial"/>
          <w:b/>
          <w:bCs/>
          <w:lang w:val="es-CL" w:eastAsia="es-CL"/>
        </w:rPr>
        <w:t>Plantillas de reportes:</w:t>
      </w:r>
      <w:r w:rsidRPr="007E7E4B">
        <w:rPr>
          <w:rFonts w:cs="Arial"/>
          <w:lang w:val="es-CL" w:eastAsia="es-CL"/>
        </w:rPr>
        <w:t xml:space="preserve"> motor y layout </w:t>
      </w:r>
      <w:r w:rsidRPr="007E7E4B">
        <w:rPr>
          <w:rFonts w:cs="Arial"/>
          <w:b/>
          <w:bCs/>
          <w:lang w:val="es-CL" w:eastAsia="es-CL"/>
        </w:rPr>
        <w:t>CSV/PDF</w:t>
      </w:r>
      <w:r w:rsidRPr="007E7E4B">
        <w:rPr>
          <w:rFonts w:cs="Arial"/>
          <w:lang w:val="es-CL" w:eastAsia="es-CL"/>
        </w:rPr>
        <w:t xml:space="preserve"> compartidos; cambian filtros y consultas.</w:t>
      </w:r>
    </w:p>
    <w:p w14:paraId="2B452592" w14:textId="4E27166E" w:rsidR="007E7E4B" w:rsidRPr="007E7E4B" w:rsidRDefault="007E7E4B" w:rsidP="007E7E4B">
      <w:pPr>
        <w:pStyle w:val="Prrafodelista"/>
        <w:widowControl/>
        <w:numPr>
          <w:ilvl w:val="0"/>
          <w:numId w:val="45"/>
        </w:numPr>
        <w:spacing w:before="100" w:beforeAutospacing="1" w:after="100" w:afterAutospacing="1" w:line="240" w:lineRule="auto"/>
        <w:rPr>
          <w:rFonts w:cs="Arial"/>
          <w:lang w:val="es-CL" w:eastAsia="es-CL"/>
        </w:rPr>
      </w:pPr>
      <w:r w:rsidRPr="007E7E4B">
        <w:rPr>
          <w:rFonts w:cs="Arial"/>
          <w:b/>
          <w:bCs/>
          <w:lang w:val="es-CL" w:eastAsia="es-CL"/>
        </w:rPr>
        <w:t>Acceso a datos:</w:t>
      </w:r>
      <w:r w:rsidRPr="007E7E4B">
        <w:rPr>
          <w:rFonts w:cs="Arial"/>
          <w:lang w:val="es-CL" w:eastAsia="es-CL"/>
        </w:rPr>
        <w:t xml:space="preserve"> repositorios/ORM compartidos para entidades base (</w:t>
      </w:r>
      <w:r w:rsidRPr="007E7E4B">
        <w:rPr>
          <w:rFonts w:cs="Arial"/>
          <w:b/>
          <w:bCs/>
          <w:lang w:val="es-CL" w:eastAsia="es-CL"/>
        </w:rPr>
        <w:t>Producto, Categoría, Ubicación, Promoción</w:t>
      </w:r>
      <w:r w:rsidRPr="007E7E4B">
        <w:rPr>
          <w:rFonts w:cs="Arial"/>
          <w:lang w:val="es-CL" w:eastAsia="es-CL"/>
        </w:rPr>
        <w:t>).</w:t>
      </w:r>
    </w:p>
    <w:p w14:paraId="16BF2AFB" w14:textId="402E40F8" w:rsidR="007E7E4B" w:rsidRPr="007E7E4B" w:rsidRDefault="007E7E4B" w:rsidP="007E7E4B">
      <w:pPr>
        <w:pStyle w:val="Prrafodelista"/>
        <w:widowControl/>
        <w:numPr>
          <w:ilvl w:val="0"/>
          <w:numId w:val="45"/>
        </w:numPr>
        <w:spacing w:before="100" w:beforeAutospacing="1" w:after="100" w:afterAutospacing="1" w:line="240" w:lineRule="auto"/>
        <w:rPr>
          <w:rFonts w:cs="Arial"/>
          <w:lang w:val="es-CL" w:eastAsia="es-CL"/>
        </w:rPr>
      </w:pPr>
      <w:r w:rsidRPr="007E7E4B">
        <w:rPr>
          <w:rFonts w:cs="Arial"/>
          <w:b/>
          <w:bCs/>
          <w:lang w:val="es-CL" w:eastAsia="es-CL"/>
        </w:rPr>
        <w:t>Notificaciones y correo:</w:t>
      </w:r>
      <w:r w:rsidRPr="007E7E4B">
        <w:rPr>
          <w:rFonts w:cs="Arial"/>
          <w:lang w:val="es-CL" w:eastAsia="es-CL"/>
        </w:rPr>
        <w:t xml:space="preserve"> mismo conector </w:t>
      </w:r>
      <w:r w:rsidRPr="007E7E4B">
        <w:rPr>
          <w:rFonts w:cs="Arial"/>
          <w:b/>
          <w:bCs/>
          <w:lang w:val="es-CL" w:eastAsia="es-CL"/>
        </w:rPr>
        <w:t>SMTP/Webhook</w:t>
      </w:r>
      <w:r w:rsidRPr="007E7E4B">
        <w:rPr>
          <w:rFonts w:cs="Arial"/>
          <w:lang w:val="es-CL" w:eastAsia="es-CL"/>
        </w:rPr>
        <w:t xml:space="preserve"> para confirmaciones y alertas.</w:t>
      </w:r>
    </w:p>
    <w:p w14:paraId="3EE0A9F6" w14:textId="4454A0F8" w:rsidR="007E7E4B" w:rsidRPr="007E7E4B" w:rsidRDefault="007E7E4B" w:rsidP="007E7E4B">
      <w:pPr>
        <w:pStyle w:val="Prrafodelista"/>
        <w:widowControl/>
        <w:numPr>
          <w:ilvl w:val="0"/>
          <w:numId w:val="45"/>
        </w:numPr>
        <w:spacing w:before="100" w:beforeAutospacing="1" w:after="100" w:afterAutospacing="1" w:line="240" w:lineRule="auto"/>
        <w:rPr>
          <w:rFonts w:cs="Arial"/>
          <w:lang w:val="es-CL" w:eastAsia="es-CL"/>
        </w:rPr>
      </w:pPr>
      <w:r w:rsidRPr="007E7E4B">
        <w:rPr>
          <w:rFonts w:cs="Arial"/>
          <w:b/>
          <w:bCs/>
          <w:lang w:val="es-CL" w:eastAsia="es-CL"/>
        </w:rPr>
        <w:t>Pipeline CI/CD:</w:t>
      </w:r>
      <w:r w:rsidRPr="007E7E4B">
        <w:rPr>
          <w:rFonts w:cs="Arial"/>
          <w:lang w:val="es-CL" w:eastAsia="es-CL"/>
        </w:rPr>
        <w:t xml:space="preserve"> workflows y contenedores </w:t>
      </w:r>
      <w:r w:rsidRPr="007E7E4B">
        <w:rPr>
          <w:rFonts w:cs="Arial"/>
          <w:b/>
          <w:bCs/>
          <w:lang w:val="es-CL" w:eastAsia="es-CL"/>
        </w:rPr>
        <w:t>comunes</w:t>
      </w:r>
      <w:r w:rsidRPr="007E7E4B">
        <w:rPr>
          <w:rFonts w:cs="Arial"/>
          <w:lang w:val="es-CL" w:eastAsia="es-CL"/>
        </w:rPr>
        <w:t xml:space="preserve"> para frontend, API y jobs.</w:t>
      </w:r>
    </w:p>
    <w:p w14:paraId="4BE526D8" w14:textId="4B0BC5BD" w:rsidR="007E7E4B" w:rsidRPr="007E7E4B" w:rsidRDefault="007E7E4B" w:rsidP="007E7E4B">
      <w:pPr>
        <w:pStyle w:val="Prrafodelista"/>
        <w:widowControl/>
        <w:numPr>
          <w:ilvl w:val="0"/>
          <w:numId w:val="45"/>
        </w:numPr>
        <w:spacing w:before="100" w:beforeAutospacing="1" w:after="100" w:afterAutospacing="1" w:line="240" w:lineRule="auto"/>
        <w:rPr>
          <w:rFonts w:cs="Arial"/>
          <w:lang w:val="es-CL" w:eastAsia="es-CL"/>
        </w:rPr>
      </w:pPr>
      <w:r w:rsidRPr="007E7E4B">
        <w:rPr>
          <w:rFonts w:cs="Arial"/>
          <w:b/>
          <w:bCs/>
          <w:lang w:val="es-CL" w:eastAsia="es-CL"/>
        </w:rPr>
        <w:t>Pruebas y seguridad:</w:t>
      </w:r>
      <w:r w:rsidRPr="007E7E4B">
        <w:rPr>
          <w:rFonts w:cs="Arial"/>
          <w:lang w:val="es-CL" w:eastAsia="es-CL"/>
        </w:rPr>
        <w:t xml:space="preserve"> helpers de </w:t>
      </w:r>
      <w:r w:rsidRPr="007E7E4B">
        <w:rPr>
          <w:rFonts w:cs="Arial"/>
          <w:b/>
          <w:bCs/>
          <w:lang w:val="es-CL" w:eastAsia="es-CL"/>
        </w:rPr>
        <w:t>tests</w:t>
      </w:r>
      <w:r w:rsidRPr="007E7E4B">
        <w:rPr>
          <w:rFonts w:cs="Arial"/>
          <w:lang w:val="es-CL" w:eastAsia="es-CL"/>
        </w:rPr>
        <w:t xml:space="preserve">, middlewares </w:t>
      </w:r>
      <w:r w:rsidRPr="007E7E4B">
        <w:rPr>
          <w:rFonts w:cs="Arial"/>
          <w:b/>
          <w:bCs/>
          <w:lang w:val="es-CL" w:eastAsia="es-CL"/>
        </w:rPr>
        <w:t>OWASP</w:t>
      </w:r>
      <w:r w:rsidRPr="007E7E4B">
        <w:rPr>
          <w:rFonts w:cs="Arial"/>
          <w:lang w:val="es-CL" w:eastAsia="es-CL"/>
        </w:rPr>
        <w:t xml:space="preserve"> y políticas de contraseña aplicados en todos los módulos.</w:t>
      </w:r>
    </w:p>
    <w:p w14:paraId="276F6AAB" w14:textId="77777777" w:rsidR="0046538D" w:rsidRPr="007E7E4B" w:rsidRDefault="0046538D" w:rsidP="00FF5D57">
      <w:pPr>
        <w:rPr>
          <w:noProof/>
          <w:lang w:val="es-CL"/>
        </w:rPr>
      </w:pPr>
    </w:p>
    <w:p w14:paraId="785BF1D7" w14:textId="77777777" w:rsidR="006E6A93" w:rsidRPr="007E7E4B" w:rsidRDefault="006E6A93">
      <w:pPr>
        <w:pStyle w:val="infoblue0"/>
        <w:ind w:left="0"/>
        <w:rPr>
          <w:i w:val="0"/>
          <w:iCs w:val="0"/>
          <w:noProof/>
          <w:lang w:val="es-CL"/>
        </w:rPr>
      </w:pPr>
    </w:p>
    <w:sectPr w:rsidR="006E6A93" w:rsidRPr="007E7E4B" w:rsidSect="00DC7C63">
      <w:headerReference w:type="default" r:id="rId26"/>
      <w:footerReference w:type="default" r:id="rId27"/>
      <w:headerReference w:type="first" r:id="rId28"/>
      <w:type w:val="continuous"/>
      <w:pgSz w:w="12240" w:h="15840" w:code="1"/>
      <w:pgMar w:top="1440" w:right="1440" w:bottom="1440" w:left="176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355C1C" w14:textId="77777777" w:rsidR="00BD5255" w:rsidRDefault="00BD5255">
      <w:r>
        <w:separator/>
      </w:r>
    </w:p>
    <w:p w14:paraId="441B7BAF" w14:textId="77777777" w:rsidR="00BD5255" w:rsidRDefault="00BD5255"/>
  </w:endnote>
  <w:endnote w:type="continuationSeparator" w:id="0">
    <w:p w14:paraId="4BB742DF" w14:textId="77777777" w:rsidR="00BD5255" w:rsidRDefault="00BD5255">
      <w:r>
        <w:continuationSeparator/>
      </w:r>
    </w:p>
    <w:p w14:paraId="508D45BE" w14:textId="77777777" w:rsidR="00BD5255" w:rsidRDefault="00BD525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BD64B8" w14:textId="77777777" w:rsidR="00DC2C50" w:rsidRDefault="00F45AC8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E3811BA" wp14:editId="780D1131">
              <wp:simplePos x="0" y="0"/>
              <wp:positionH relativeFrom="column">
                <wp:posOffset>0</wp:posOffset>
              </wp:positionH>
              <wp:positionV relativeFrom="paragraph">
                <wp:posOffset>78740</wp:posOffset>
              </wp:positionV>
              <wp:extent cx="5715000" cy="0"/>
              <wp:effectExtent l="0" t="0" r="0" b="0"/>
              <wp:wrapNone/>
              <wp:docPr id="1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15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0EB953" id="Line 10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2pt" to="450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"/>
          </w:pict>
        </mc:Fallback>
      </mc:AlternateContent>
    </w:r>
  </w:p>
  <w:p w14:paraId="5CCDCD0B" w14:textId="77777777" w:rsidR="00DC2C50" w:rsidRPr="00414267" w:rsidRDefault="00DC2C50" w:rsidP="00414267">
    <w:pPr>
      <w:pStyle w:val="Encabezado"/>
      <w:rPr>
        <w:sz w:val="16"/>
        <w:szCs w:val="16"/>
      </w:rPr>
    </w:pPr>
    <w:r>
      <w:rPr>
        <w:sz w:val="16"/>
        <w:szCs w:val="16"/>
        <w:lang w:val="es-ES"/>
      </w:rPr>
      <w:t xml:space="preserve">Documento </w:t>
    </w:r>
    <w:r w:rsidRPr="00414267">
      <w:rPr>
        <w:sz w:val="16"/>
        <w:szCs w:val="16"/>
        <w:lang w:val="es-ES"/>
      </w:rPr>
      <w:t xml:space="preserve">Confidencial                                                                    </w:t>
    </w:r>
    <w:r>
      <w:rPr>
        <w:sz w:val="16"/>
        <w:szCs w:val="16"/>
        <w:lang w:val="es-ES"/>
      </w:rPr>
      <w:t xml:space="preserve">                                    </w:t>
    </w:r>
    <w:r w:rsidRPr="00414267">
      <w:rPr>
        <w:sz w:val="16"/>
        <w:szCs w:val="16"/>
        <w:lang w:val="es-ES"/>
      </w:rPr>
      <w:t xml:space="preserve">                                         Página </w:t>
    </w:r>
    <w:r w:rsidRPr="00414267">
      <w:rPr>
        <w:rStyle w:val="Nmerodepgina"/>
        <w:sz w:val="16"/>
        <w:szCs w:val="16"/>
        <w:lang w:val="es-ES"/>
      </w:rPr>
      <w:fldChar w:fldCharType="begin"/>
    </w:r>
    <w:r w:rsidRPr="00414267">
      <w:rPr>
        <w:rStyle w:val="Nmerodepgina"/>
        <w:sz w:val="16"/>
        <w:szCs w:val="16"/>
        <w:lang w:val="es-ES"/>
      </w:rPr>
      <w:instrText xml:space="preserve"> PAGE </w:instrText>
    </w:r>
    <w:r w:rsidRPr="00414267">
      <w:rPr>
        <w:rStyle w:val="Nmerodepgina"/>
        <w:sz w:val="16"/>
        <w:szCs w:val="16"/>
        <w:lang w:val="es-ES"/>
      </w:rPr>
      <w:fldChar w:fldCharType="separate"/>
    </w:r>
    <w:r w:rsidR="005D3EFA">
      <w:rPr>
        <w:rStyle w:val="Nmerodepgina"/>
        <w:noProof/>
        <w:sz w:val="16"/>
        <w:szCs w:val="16"/>
        <w:lang w:val="es-ES"/>
      </w:rPr>
      <w:t>12</w:t>
    </w:r>
    <w:r w:rsidRPr="00414267">
      <w:rPr>
        <w:rStyle w:val="Nmerodepgina"/>
        <w:sz w:val="16"/>
        <w:szCs w:val="16"/>
        <w:lang w:val="es-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F90766" w14:textId="77777777" w:rsidR="00BD5255" w:rsidRDefault="00BD5255">
      <w:r>
        <w:separator/>
      </w:r>
    </w:p>
    <w:p w14:paraId="359DC9FE" w14:textId="77777777" w:rsidR="00BD5255" w:rsidRDefault="00BD5255"/>
  </w:footnote>
  <w:footnote w:type="continuationSeparator" w:id="0">
    <w:p w14:paraId="180443AD" w14:textId="77777777" w:rsidR="00BD5255" w:rsidRDefault="00BD5255">
      <w:r>
        <w:continuationSeparator/>
      </w:r>
    </w:p>
    <w:p w14:paraId="76A5051C" w14:textId="77777777" w:rsidR="00BD5255" w:rsidRDefault="00BD525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69F8E4" w14:textId="77777777" w:rsidR="00DC2C50" w:rsidRPr="00AE09C8" w:rsidRDefault="00DC2C50" w:rsidP="00AE09C8">
    <w:pPr>
      <w:pStyle w:val="Encabezado"/>
      <w:tabs>
        <w:tab w:val="right" w:pos="8931"/>
      </w:tabs>
      <w:rPr>
        <w:lang w:val="es-419"/>
      </w:rPr>
    </w:pPr>
    <w:r>
      <w:rPr>
        <w:color w:val="5F5F5F"/>
        <w:sz w:val="16"/>
        <w:u w:val="single"/>
        <w:lang w:val="es-ES"/>
      </w:rPr>
      <w:t xml:space="preserve">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95493C" w14:textId="77777777" w:rsidR="00AE09C8" w:rsidRPr="0016797B" w:rsidRDefault="00F45AC8" w:rsidP="00AE09C8">
    <w:pPr>
      <w:spacing w:line="240" w:lineRule="auto"/>
      <w:jc w:val="right"/>
    </w:pPr>
    <w:r w:rsidRPr="000B31AE">
      <w:rPr>
        <w:rFonts w:eastAsia="Calibri"/>
        <w:noProof/>
        <w:sz w:val="24"/>
        <w:szCs w:val="22"/>
      </w:rPr>
      <w:drawing>
        <wp:anchor distT="0" distB="0" distL="114300" distR="114300" simplePos="0" relativeHeight="251658240" behindDoc="0" locked="0" layoutInCell="0" allowOverlap="0" wp14:anchorId="2859721F" wp14:editId="0A7BE9B4">
          <wp:simplePos x="0" y="0"/>
          <wp:positionH relativeFrom="margin">
            <wp:posOffset>-163830</wp:posOffset>
          </wp:positionH>
          <wp:positionV relativeFrom="paragraph">
            <wp:posOffset>68580</wp:posOffset>
          </wp:positionV>
          <wp:extent cx="1668780" cy="414655"/>
          <wp:effectExtent l="0" t="0" r="7620" b="4445"/>
          <wp:wrapSquare wrapText="bothSides"/>
          <wp:docPr id="901303137" name="image0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3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8780" cy="4146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E09C8">
      <w:rPr>
        <w:lang w:val="es-419"/>
      </w:rPr>
      <w:tab/>
    </w:r>
  </w:p>
  <w:p w14:paraId="0927687A" w14:textId="77777777" w:rsidR="00AE09C8" w:rsidRPr="000B31AE" w:rsidRDefault="00AE09C8" w:rsidP="00AE09C8">
    <w:pPr>
      <w:widowControl/>
      <w:spacing w:line="240" w:lineRule="auto"/>
      <w:jc w:val="right"/>
      <w:rPr>
        <w:rFonts w:eastAsia="Calibri"/>
        <w:sz w:val="24"/>
        <w:szCs w:val="22"/>
        <w:lang w:val="es-VE"/>
      </w:rPr>
    </w:pPr>
    <w:r w:rsidRPr="000B31AE">
      <w:rPr>
        <w:rFonts w:eastAsia="Calibri"/>
        <w:i/>
        <w:sz w:val="14"/>
        <w:szCs w:val="14"/>
        <w:lang w:val="es-VE"/>
      </w:rPr>
      <w:t>Vicerrectoría Académica</w:t>
    </w:r>
  </w:p>
  <w:p w14:paraId="47DFD674" w14:textId="77777777" w:rsidR="00AE09C8" w:rsidRPr="000B31AE" w:rsidRDefault="00AE09C8" w:rsidP="00AE09C8">
    <w:pPr>
      <w:widowControl/>
      <w:spacing w:line="240" w:lineRule="auto"/>
      <w:jc w:val="right"/>
      <w:rPr>
        <w:rFonts w:eastAsia="Calibri"/>
        <w:sz w:val="24"/>
        <w:szCs w:val="22"/>
        <w:lang w:val="es-VE"/>
      </w:rPr>
    </w:pPr>
    <w:r w:rsidRPr="000B31AE">
      <w:rPr>
        <w:rFonts w:eastAsia="Calibri"/>
        <w:i/>
        <w:sz w:val="14"/>
        <w:szCs w:val="14"/>
        <w:lang w:val="es-VE"/>
      </w:rPr>
      <w:t>Dirección de Servicios Académicos</w:t>
    </w:r>
  </w:p>
  <w:p w14:paraId="7132FA94" w14:textId="77777777" w:rsidR="00AE09C8" w:rsidRPr="000B31AE" w:rsidRDefault="00AE09C8" w:rsidP="00AE09C8">
    <w:pPr>
      <w:widowControl/>
      <w:spacing w:line="240" w:lineRule="auto"/>
      <w:jc w:val="right"/>
      <w:rPr>
        <w:rFonts w:eastAsia="Calibri"/>
        <w:sz w:val="24"/>
        <w:szCs w:val="22"/>
        <w:lang w:val="es-VE"/>
      </w:rPr>
    </w:pPr>
    <w:r w:rsidRPr="000B31AE">
      <w:rPr>
        <w:rFonts w:eastAsia="Calibri"/>
        <w:i/>
        <w:sz w:val="14"/>
        <w:szCs w:val="14"/>
        <w:lang w:val="es-VE"/>
      </w:rPr>
      <w:t>Subdirección de Servicios a Escuelas</w:t>
    </w:r>
  </w:p>
  <w:p w14:paraId="4BC3E2D2" w14:textId="77777777" w:rsidR="00AE09C8" w:rsidRPr="000B31AE" w:rsidRDefault="00AE09C8" w:rsidP="00AE09C8">
    <w:pPr>
      <w:widowControl/>
      <w:tabs>
        <w:tab w:val="center" w:pos="4419"/>
        <w:tab w:val="right" w:pos="8838"/>
      </w:tabs>
      <w:spacing w:after="200" w:line="276" w:lineRule="auto"/>
      <w:rPr>
        <w:rFonts w:eastAsia="Calibri"/>
        <w:sz w:val="24"/>
        <w:szCs w:val="22"/>
        <w:lang w:val="es-VE"/>
      </w:rPr>
    </w:pPr>
  </w:p>
  <w:p w14:paraId="34E17139" w14:textId="77777777" w:rsidR="00AE09C8" w:rsidRPr="004858A4" w:rsidRDefault="00AE09C8" w:rsidP="00AE09C8">
    <w:pPr>
      <w:pStyle w:val="Encabezado"/>
    </w:pPr>
  </w:p>
  <w:p w14:paraId="47C176DE" w14:textId="77777777" w:rsidR="00AE09C8" w:rsidRDefault="00AE09C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31D2EA1"/>
    <w:multiLevelType w:val="hybridMultilevel"/>
    <w:tmpl w:val="071AC6A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4758BE"/>
    <w:multiLevelType w:val="hybridMultilevel"/>
    <w:tmpl w:val="6EFC36D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C115D7"/>
    <w:multiLevelType w:val="multilevel"/>
    <w:tmpl w:val="206C5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6D3908"/>
    <w:multiLevelType w:val="multilevel"/>
    <w:tmpl w:val="3DFC3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2118E8"/>
    <w:multiLevelType w:val="hybridMultilevel"/>
    <w:tmpl w:val="6444165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285ECD"/>
    <w:multiLevelType w:val="hybridMultilevel"/>
    <w:tmpl w:val="51AC8BC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961A6F"/>
    <w:multiLevelType w:val="hybridMultilevel"/>
    <w:tmpl w:val="7A4C469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4719D6"/>
    <w:multiLevelType w:val="hybridMultilevel"/>
    <w:tmpl w:val="98A46F7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51506E"/>
    <w:multiLevelType w:val="hybridMultilevel"/>
    <w:tmpl w:val="ABE8966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D73CE"/>
    <w:multiLevelType w:val="singleLevel"/>
    <w:tmpl w:val="52B669A6"/>
    <w:lvl w:ilvl="0">
      <w:start w:val="1"/>
      <w:numFmt w:val="bullet"/>
      <w:pStyle w:val="Bullet"/>
      <w:lvlText w:val="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25834F37"/>
    <w:multiLevelType w:val="multilevel"/>
    <w:tmpl w:val="4BAEB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5562F2"/>
    <w:multiLevelType w:val="hybridMultilevel"/>
    <w:tmpl w:val="56C675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03671F"/>
    <w:multiLevelType w:val="multilevel"/>
    <w:tmpl w:val="D8ACF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A76831"/>
    <w:multiLevelType w:val="multilevel"/>
    <w:tmpl w:val="BB46D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C079FF"/>
    <w:multiLevelType w:val="hybridMultilevel"/>
    <w:tmpl w:val="173A531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196D43"/>
    <w:multiLevelType w:val="hybridMultilevel"/>
    <w:tmpl w:val="E72414A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9E5946"/>
    <w:multiLevelType w:val="hybridMultilevel"/>
    <w:tmpl w:val="35461BA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5476AB"/>
    <w:multiLevelType w:val="hybridMultilevel"/>
    <w:tmpl w:val="9112E55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0F7B65"/>
    <w:multiLevelType w:val="hybridMultilevel"/>
    <w:tmpl w:val="430A382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D17F78"/>
    <w:multiLevelType w:val="hybridMultilevel"/>
    <w:tmpl w:val="0ABE9B2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185B6A"/>
    <w:multiLevelType w:val="hybridMultilevel"/>
    <w:tmpl w:val="7CCE62B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BD1551"/>
    <w:multiLevelType w:val="hybridMultilevel"/>
    <w:tmpl w:val="E2B246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6B0486"/>
    <w:multiLevelType w:val="hybridMultilevel"/>
    <w:tmpl w:val="8D00A36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B0403D"/>
    <w:multiLevelType w:val="hybridMultilevel"/>
    <w:tmpl w:val="D0083C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597D48"/>
    <w:multiLevelType w:val="hybridMultilevel"/>
    <w:tmpl w:val="FC48126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E763F2"/>
    <w:multiLevelType w:val="hybridMultilevel"/>
    <w:tmpl w:val="00F89A7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E153B9"/>
    <w:multiLevelType w:val="hybridMultilevel"/>
    <w:tmpl w:val="6ECC0F9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6C2BE9"/>
    <w:multiLevelType w:val="multilevel"/>
    <w:tmpl w:val="96A85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30130EC"/>
    <w:multiLevelType w:val="hybridMultilevel"/>
    <w:tmpl w:val="FD5A099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AB29FA"/>
    <w:multiLevelType w:val="hybridMultilevel"/>
    <w:tmpl w:val="9CA4DE5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4219709">
    <w:abstractNumId w:val="0"/>
  </w:num>
  <w:num w:numId="2" w16cid:durableId="31200683">
    <w:abstractNumId w:val="10"/>
  </w:num>
  <w:num w:numId="3" w16cid:durableId="2037388788">
    <w:abstractNumId w:val="24"/>
  </w:num>
  <w:num w:numId="4" w16cid:durableId="1939831340">
    <w:abstractNumId w:val="18"/>
  </w:num>
  <w:num w:numId="5" w16cid:durableId="1841188640">
    <w:abstractNumId w:val="6"/>
  </w:num>
  <w:num w:numId="6" w16cid:durableId="126093649">
    <w:abstractNumId w:val="27"/>
  </w:num>
  <w:num w:numId="7" w16cid:durableId="1433016002">
    <w:abstractNumId w:val="25"/>
  </w:num>
  <w:num w:numId="8" w16cid:durableId="636909853">
    <w:abstractNumId w:val="5"/>
  </w:num>
  <w:num w:numId="9" w16cid:durableId="1258178426">
    <w:abstractNumId w:val="29"/>
  </w:num>
  <w:num w:numId="10" w16cid:durableId="93288964">
    <w:abstractNumId w:val="2"/>
  </w:num>
  <w:num w:numId="11" w16cid:durableId="1676418750">
    <w:abstractNumId w:val="23"/>
  </w:num>
  <w:num w:numId="12" w16cid:durableId="1698316183">
    <w:abstractNumId w:val="15"/>
  </w:num>
  <w:num w:numId="13" w16cid:durableId="1062751557">
    <w:abstractNumId w:val="26"/>
  </w:num>
  <w:num w:numId="14" w16cid:durableId="988633419">
    <w:abstractNumId w:val="0"/>
  </w:num>
  <w:num w:numId="15" w16cid:durableId="1342967873">
    <w:abstractNumId w:val="16"/>
  </w:num>
  <w:num w:numId="16" w16cid:durableId="1100948312">
    <w:abstractNumId w:val="8"/>
  </w:num>
  <w:num w:numId="17" w16cid:durableId="826744317">
    <w:abstractNumId w:val="19"/>
  </w:num>
  <w:num w:numId="18" w16cid:durableId="13698754">
    <w:abstractNumId w:val="0"/>
  </w:num>
  <w:num w:numId="19" w16cid:durableId="785777171">
    <w:abstractNumId w:val="0"/>
  </w:num>
  <w:num w:numId="20" w16cid:durableId="1401051691">
    <w:abstractNumId w:val="0"/>
  </w:num>
  <w:num w:numId="21" w16cid:durableId="1740244799">
    <w:abstractNumId w:val="0"/>
  </w:num>
  <w:num w:numId="22" w16cid:durableId="1137802717">
    <w:abstractNumId w:val="1"/>
  </w:num>
  <w:num w:numId="23" w16cid:durableId="1237934082">
    <w:abstractNumId w:val="0"/>
  </w:num>
  <w:num w:numId="24" w16cid:durableId="23992385">
    <w:abstractNumId w:val="0"/>
  </w:num>
  <w:num w:numId="25" w16cid:durableId="638265198">
    <w:abstractNumId w:val="20"/>
  </w:num>
  <w:num w:numId="26" w16cid:durableId="1634869147">
    <w:abstractNumId w:val="0"/>
  </w:num>
  <w:num w:numId="27" w16cid:durableId="1101992174">
    <w:abstractNumId w:val="21"/>
  </w:num>
  <w:num w:numId="28" w16cid:durableId="1656299589">
    <w:abstractNumId w:val="0"/>
  </w:num>
  <w:num w:numId="29" w16cid:durableId="331104254">
    <w:abstractNumId w:val="0"/>
  </w:num>
  <w:num w:numId="30" w16cid:durableId="1528177266">
    <w:abstractNumId w:val="9"/>
  </w:num>
  <w:num w:numId="31" w16cid:durableId="721055498">
    <w:abstractNumId w:val="7"/>
  </w:num>
  <w:num w:numId="32" w16cid:durableId="1413971009">
    <w:abstractNumId w:val="0"/>
  </w:num>
  <w:num w:numId="33" w16cid:durableId="347366029">
    <w:abstractNumId w:val="22"/>
  </w:num>
  <w:num w:numId="34" w16cid:durableId="1605268234">
    <w:abstractNumId w:val="12"/>
  </w:num>
  <w:num w:numId="35" w16cid:durableId="2004817382">
    <w:abstractNumId w:val="0"/>
  </w:num>
  <w:num w:numId="36" w16cid:durableId="585113802">
    <w:abstractNumId w:val="28"/>
  </w:num>
  <w:num w:numId="37" w16cid:durableId="1242449036">
    <w:abstractNumId w:val="30"/>
  </w:num>
  <w:num w:numId="38" w16cid:durableId="1828133580">
    <w:abstractNumId w:val="4"/>
  </w:num>
  <w:num w:numId="39" w16cid:durableId="1949897292">
    <w:abstractNumId w:val="14"/>
  </w:num>
  <w:num w:numId="40" w16cid:durableId="1658191888">
    <w:abstractNumId w:val="13"/>
  </w:num>
  <w:num w:numId="41" w16cid:durableId="1807120358">
    <w:abstractNumId w:val="11"/>
  </w:num>
  <w:num w:numId="42" w16cid:durableId="1319116682">
    <w:abstractNumId w:val="0"/>
  </w:num>
  <w:num w:numId="43" w16cid:durableId="1617059653">
    <w:abstractNumId w:val="0"/>
  </w:num>
  <w:num w:numId="44" w16cid:durableId="595094792">
    <w:abstractNumId w:val="3"/>
  </w:num>
  <w:num w:numId="45" w16cid:durableId="907156145">
    <w:abstractNumId w:val="1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activeWritingStyle w:appName="MSWord" w:lang="es-CL" w:vendorID="64" w:dllVersion="6" w:nlCheck="1" w:checkStyle="1"/>
  <w:activeWritingStyle w:appName="MSWord" w:lang="es-ES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s-MX" w:vendorID="64" w:dllVersion="6" w:nlCheck="1" w:checkStyle="1"/>
  <w:activeWritingStyle w:appName="MSWord" w:lang="es-VE" w:vendorID="64" w:dllVersion="6" w:nlCheck="1" w:checkStyle="1"/>
  <w:activeWritingStyle w:appName="MSWord" w:lang="es-419" w:vendorID="64" w:dllVersion="6" w:nlCheck="1" w:checkStyle="1"/>
  <w:activeWritingStyle w:appName="MSWord" w:lang="es-ES" w:vendorID="64" w:dllVersion="4096" w:nlCheck="1" w:checkStyle="0"/>
  <w:activeWritingStyle w:appName="MSWord" w:lang="en-US" w:vendorID="64" w:dllVersion="4096" w:nlCheck="1" w:checkStyle="0"/>
  <w:activeWritingStyle w:appName="MSWord" w:lang="es-VE" w:vendorID="64" w:dllVersion="4096" w:nlCheck="1" w:checkStyle="0"/>
  <w:activeWritingStyle w:appName="MSWord" w:lang="es-CL" w:vendorID="64" w:dllVersion="4096" w:nlCheck="1" w:checkStyle="0"/>
  <w:activeWritingStyle w:appName="MSWord" w:lang="es-ES" w:vendorID="64" w:dllVersion="0" w:nlCheck="1" w:checkStyle="0"/>
  <w:activeWritingStyle w:appName="MSWord" w:lang="es-CL" w:vendorID="64" w:dllVersion="0" w:nlCheck="1" w:checkStyle="0"/>
  <w:activeWritingStyle w:appName="MSWord" w:lang="es-VE" w:vendorID="64" w:dllVersion="0" w:nlCheck="1" w:checkStyle="0"/>
  <w:activeWritingStyle w:appName="MSWord" w:lang="en-US" w:vendorID="64" w:dllVersion="0" w:nlCheck="1" w:checkStyle="0"/>
  <w:activeWritingStyle w:appName="MSWord" w:lang="en-US" w:vendorID="8" w:dllVersion="513" w:checkStyle="1"/>
  <w:activeWritingStyle w:appName="MSWord" w:lang="en-GB" w:vendorID="8" w:dllVersion="513" w:checkStyle="1"/>
  <w:activeWritingStyle w:appName="MSWord" w:lang="es-ES_tradnl" w:vendorID="9" w:dllVersion="512" w:checkStyle="1"/>
  <w:activeWritingStyle w:appName="MSWord" w:lang="es-ES" w:vendorID="9" w:dllVersion="512" w:checkStyle="1"/>
  <w:activeWritingStyle w:appName="MSWord" w:lang="es-CL" w:vendorID="9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252C"/>
    <w:rsid w:val="00000085"/>
    <w:rsid w:val="00000599"/>
    <w:rsid w:val="00002585"/>
    <w:rsid w:val="00002CC3"/>
    <w:rsid w:val="00004618"/>
    <w:rsid w:val="000068FB"/>
    <w:rsid w:val="000143D2"/>
    <w:rsid w:val="000156F7"/>
    <w:rsid w:val="000161D5"/>
    <w:rsid w:val="000270AF"/>
    <w:rsid w:val="000332F3"/>
    <w:rsid w:val="00035331"/>
    <w:rsid w:val="00040B7E"/>
    <w:rsid w:val="000414A6"/>
    <w:rsid w:val="0004210E"/>
    <w:rsid w:val="00043D08"/>
    <w:rsid w:val="000507E9"/>
    <w:rsid w:val="00050F60"/>
    <w:rsid w:val="00053B21"/>
    <w:rsid w:val="00054CF9"/>
    <w:rsid w:val="000560A9"/>
    <w:rsid w:val="00063531"/>
    <w:rsid w:val="0006453A"/>
    <w:rsid w:val="000758C4"/>
    <w:rsid w:val="00075BD0"/>
    <w:rsid w:val="00077420"/>
    <w:rsid w:val="00080C0A"/>
    <w:rsid w:val="00084498"/>
    <w:rsid w:val="00086B03"/>
    <w:rsid w:val="00091B21"/>
    <w:rsid w:val="00092473"/>
    <w:rsid w:val="00097570"/>
    <w:rsid w:val="000A2397"/>
    <w:rsid w:val="000B1F88"/>
    <w:rsid w:val="000B6DAE"/>
    <w:rsid w:val="000B79C8"/>
    <w:rsid w:val="000C31D4"/>
    <w:rsid w:val="000C7C56"/>
    <w:rsid w:val="000D58CF"/>
    <w:rsid w:val="000D784A"/>
    <w:rsid w:val="000E1C0D"/>
    <w:rsid w:val="000F3D61"/>
    <w:rsid w:val="000F49D9"/>
    <w:rsid w:val="000F6297"/>
    <w:rsid w:val="001044CF"/>
    <w:rsid w:val="00107E01"/>
    <w:rsid w:val="00113D08"/>
    <w:rsid w:val="00121F61"/>
    <w:rsid w:val="00122049"/>
    <w:rsid w:val="00123351"/>
    <w:rsid w:val="001233B6"/>
    <w:rsid w:val="00123B63"/>
    <w:rsid w:val="00126CB5"/>
    <w:rsid w:val="0013252C"/>
    <w:rsid w:val="00132D6B"/>
    <w:rsid w:val="00133E14"/>
    <w:rsid w:val="00134387"/>
    <w:rsid w:val="00135059"/>
    <w:rsid w:val="001350B5"/>
    <w:rsid w:val="0014357C"/>
    <w:rsid w:val="00145902"/>
    <w:rsid w:val="00145B63"/>
    <w:rsid w:val="00145EAE"/>
    <w:rsid w:val="00160431"/>
    <w:rsid w:val="0016065F"/>
    <w:rsid w:val="001620B7"/>
    <w:rsid w:val="00162DA7"/>
    <w:rsid w:val="00171A13"/>
    <w:rsid w:val="001758A1"/>
    <w:rsid w:val="00177CA5"/>
    <w:rsid w:val="001803D6"/>
    <w:rsid w:val="00181968"/>
    <w:rsid w:val="00184A42"/>
    <w:rsid w:val="00184A7C"/>
    <w:rsid w:val="00186C4B"/>
    <w:rsid w:val="00191254"/>
    <w:rsid w:val="0019344A"/>
    <w:rsid w:val="001940B7"/>
    <w:rsid w:val="001A0CCB"/>
    <w:rsid w:val="001A1598"/>
    <w:rsid w:val="001A1DF3"/>
    <w:rsid w:val="001A2CF8"/>
    <w:rsid w:val="001A396A"/>
    <w:rsid w:val="001A7C86"/>
    <w:rsid w:val="001B371D"/>
    <w:rsid w:val="001B496D"/>
    <w:rsid w:val="001B5A23"/>
    <w:rsid w:val="001B7454"/>
    <w:rsid w:val="001C4AB4"/>
    <w:rsid w:val="001C73AE"/>
    <w:rsid w:val="001C7C3E"/>
    <w:rsid w:val="001D05E5"/>
    <w:rsid w:val="001D43FE"/>
    <w:rsid w:val="001D54F3"/>
    <w:rsid w:val="001D559C"/>
    <w:rsid w:val="001E035C"/>
    <w:rsid w:val="001E1C17"/>
    <w:rsid w:val="001E3306"/>
    <w:rsid w:val="001F0856"/>
    <w:rsid w:val="001F4F2D"/>
    <w:rsid w:val="001F67EE"/>
    <w:rsid w:val="001F74C8"/>
    <w:rsid w:val="00200092"/>
    <w:rsid w:val="002026E7"/>
    <w:rsid w:val="00202B0B"/>
    <w:rsid w:val="00202EF6"/>
    <w:rsid w:val="0020678E"/>
    <w:rsid w:val="00206FC0"/>
    <w:rsid w:val="002074D1"/>
    <w:rsid w:val="002117A7"/>
    <w:rsid w:val="00211BF5"/>
    <w:rsid w:val="0021554B"/>
    <w:rsid w:val="002255F1"/>
    <w:rsid w:val="00225C4D"/>
    <w:rsid w:val="002304C4"/>
    <w:rsid w:val="00230A57"/>
    <w:rsid w:val="00236FC6"/>
    <w:rsid w:val="00242252"/>
    <w:rsid w:val="0024355D"/>
    <w:rsid w:val="002435B7"/>
    <w:rsid w:val="00244D6F"/>
    <w:rsid w:val="002516D6"/>
    <w:rsid w:val="00251757"/>
    <w:rsid w:val="00251B72"/>
    <w:rsid w:val="00252A63"/>
    <w:rsid w:val="00254930"/>
    <w:rsid w:val="00255935"/>
    <w:rsid w:val="0025788F"/>
    <w:rsid w:val="00260F1F"/>
    <w:rsid w:val="002640D4"/>
    <w:rsid w:val="00265184"/>
    <w:rsid w:val="00270EF7"/>
    <w:rsid w:val="00273A0A"/>
    <w:rsid w:val="00274EB2"/>
    <w:rsid w:val="00277B71"/>
    <w:rsid w:val="002A0638"/>
    <w:rsid w:val="002A0E0C"/>
    <w:rsid w:val="002A62DD"/>
    <w:rsid w:val="002A7F6C"/>
    <w:rsid w:val="002B2DD9"/>
    <w:rsid w:val="002C22F5"/>
    <w:rsid w:val="002C4292"/>
    <w:rsid w:val="002C7B0A"/>
    <w:rsid w:val="002D0B24"/>
    <w:rsid w:val="002E33ED"/>
    <w:rsid w:val="002E7012"/>
    <w:rsid w:val="002F0B81"/>
    <w:rsid w:val="002F4C55"/>
    <w:rsid w:val="002F6CBD"/>
    <w:rsid w:val="003012C8"/>
    <w:rsid w:val="003077ED"/>
    <w:rsid w:val="00307DCE"/>
    <w:rsid w:val="00310659"/>
    <w:rsid w:val="00312C55"/>
    <w:rsid w:val="00312C84"/>
    <w:rsid w:val="003142C6"/>
    <w:rsid w:val="00323BEA"/>
    <w:rsid w:val="0032631A"/>
    <w:rsid w:val="0033063F"/>
    <w:rsid w:val="003311E5"/>
    <w:rsid w:val="00336709"/>
    <w:rsid w:val="00336B1D"/>
    <w:rsid w:val="003401EA"/>
    <w:rsid w:val="00342A8C"/>
    <w:rsid w:val="0034515B"/>
    <w:rsid w:val="00347DD6"/>
    <w:rsid w:val="00353F78"/>
    <w:rsid w:val="00355427"/>
    <w:rsid w:val="00357433"/>
    <w:rsid w:val="00367147"/>
    <w:rsid w:val="00370CA2"/>
    <w:rsid w:val="00383419"/>
    <w:rsid w:val="0038457F"/>
    <w:rsid w:val="003862CA"/>
    <w:rsid w:val="00386B7E"/>
    <w:rsid w:val="0038776C"/>
    <w:rsid w:val="00396F63"/>
    <w:rsid w:val="003971B8"/>
    <w:rsid w:val="00397E99"/>
    <w:rsid w:val="003A3025"/>
    <w:rsid w:val="003A3162"/>
    <w:rsid w:val="003A4E47"/>
    <w:rsid w:val="003B0ED7"/>
    <w:rsid w:val="003B455B"/>
    <w:rsid w:val="003B608E"/>
    <w:rsid w:val="003C2368"/>
    <w:rsid w:val="003C41DF"/>
    <w:rsid w:val="003C7890"/>
    <w:rsid w:val="003D33BA"/>
    <w:rsid w:val="003D4D23"/>
    <w:rsid w:val="003E23D9"/>
    <w:rsid w:val="003E30DB"/>
    <w:rsid w:val="003E3353"/>
    <w:rsid w:val="003E3DFA"/>
    <w:rsid w:val="003E59C8"/>
    <w:rsid w:val="003E6603"/>
    <w:rsid w:val="003E71F5"/>
    <w:rsid w:val="003E7314"/>
    <w:rsid w:val="003F11F4"/>
    <w:rsid w:val="003F25BE"/>
    <w:rsid w:val="003F3D30"/>
    <w:rsid w:val="003F4A06"/>
    <w:rsid w:val="003F4EF2"/>
    <w:rsid w:val="003F632B"/>
    <w:rsid w:val="004021EB"/>
    <w:rsid w:val="00407F96"/>
    <w:rsid w:val="00414267"/>
    <w:rsid w:val="00416AFB"/>
    <w:rsid w:val="00421F38"/>
    <w:rsid w:val="00425CBB"/>
    <w:rsid w:val="0043262D"/>
    <w:rsid w:val="004329EE"/>
    <w:rsid w:val="00433172"/>
    <w:rsid w:val="0043479E"/>
    <w:rsid w:val="004353C7"/>
    <w:rsid w:val="0043653A"/>
    <w:rsid w:val="00437C13"/>
    <w:rsid w:val="00443330"/>
    <w:rsid w:val="00450442"/>
    <w:rsid w:val="00450A8B"/>
    <w:rsid w:val="00453CBD"/>
    <w:rsid w:val="00456068"/>
    <w:rsid w:val="00456798"/>
    <w:rsid w:val="0046355E"/>
    <w:rsid w:val="004639D4"/>
    <w:rsid w:val="00464116"/>
    <w:rsid w:val="00464502"/>
    <w:rsid w:val="0046538D"/>
    <w:rsid w:val="004662D6"/>
    <w:rsid w:val="004671E8"/>
    <w:rsid w:val="00467E4B"/>
    <w:rsid w:val="00480B8E"/>
    <w:rsid w:val="004871E0"/>
    <w:rsid w:val="0049131D"/>
    <w:rsid w:val="004920E4"/>
    <w:rsid w:val="00494936"/>
    <w:rsid w:val="004A499B"/>
    <w:rsid w:val="004A5A93"/>
    <w:rsid w:val="004A63BA"/>
    <w:rsid w:val="004A76F1"/>
    <w:rsid w:val="004B2751"/>
    <w:rsid w:val="004B3902"/>
    <w:rsid w:val="004B4AA8"/>
    <w:rsid w:val="004C14AA"/>
    <w:rsid w:val="004C6CA8"/>
    <w:rsid w:val="004D0E0D"/>
    <w:rsid w:val="004D69FD"/>
    <w:rsid w:val="004D6EA1"/>
    <w:rsid w:val="004E0BEF"/>
    <w:rsid w:val="004E3F2C"/>
    <w:rsid w:val="004F138C"/>
    <w:rsid w:val="004F6C6A"/>
    <w:rsid w:val="00501DE6"/>
    <w:rsid w:val="00504D08"/>
    <w:rsid w:val="005110C6"/>
    <w:rsid w:val="005161E1"/>
    <w:rsid w:val="0051709C"/>
    <w:rsid w:val="00524C1A"/>
    <w:rsid w:val="00524DB3"/>
    <w:rsid w:val="005268F2"/>
    <w:rsid w:val="00526DDB"/>
    <w:rsid w:val="0053284E"/>
    <w:rsid w:val="005354CE"/>
    <w:rsid w:val="00541761"/>
    <w:rsid w:val="0054304F"/>
    <w:rsid w:val="00544B7C"/>
    <w:rsid w:val="005510F9"/>
    <w:rsid w:val="00556993"/>
    <w:rsid w:val="005611FC"/>
    <w:rsid w:val="00563E81"/>
    <w:rsid w:val="005650AE"/>
    <w:rsid w:val="00575993"/>
    <w:rsid w:val="00581959"/>
    <w:rsid w:val="005827AE"/>
    <w:rsid w:val="00583E10"/>
    <w:rsid w:val="00583F8F"/>
    <w:rsid w:val="00594656"/>
    <w:rsid w:val="00597B73"/>
    <w:rsid w:val="005A21DA"/>
    <w:rsid w:val="005A3089"/>
    <w:rsid w:val="005B16A8"/>
    <w:rsid w:val="005B3011"/>
    <w:rsid w:val="005B3C7F"/>
    <w:rsid w:val="005B6399"/>
    <w:rsid w:val="005B6781"/>
    <w:rsid w:val="005B72BD"/>
    <w:rsid w:val="005C3FFB"/>
    <w:rsid w:val="005D11FF"/>
    <w:rsid w:val="005D199B"/>
    <w:rsid w:val="005D2BD3"/>
    <w:rsid w:val="005D3EFA"/>
    <w:rsid w:val="005D6F0D"/>
    <w:rsid w:val="005D71CE"/>
    <w:rsid w:val="005E3D37"/>
    <w:rsid w:val="005E4549"/>
    <w:rsid w:val="005E519A"/>
    <w:rsid w:val="005E53BB"/>
    <w:rsid w:val="005F2F30"/>
    <w:rsid w:val="00601E9B"/>
    <w:rsid w:val="006042FD"/>
    <w:rsid w:val="0060515B"/>
    <w:rsid w:val="00605DDC"/>
    <w:rsid w:val="00610681"/>
    <w:rsid w:val="00616EF4"/>
    <w:rsid w:val="00620500"/>
    <w:rsid w:val="006274EE"/>
    <w:rsid w:val="0063037D"/>
    <w:rsid w:val="006372C8"/>
    <w:rsid w:val="00642128"/>
    <w:rsid w:val="00643280"/>
    <w:rsid w:val="00650D1D"/>
    <w:rsid w:val="00652283"/>
    <w:rsid w:val="0066162F"/>
    <w:rsid w:val="006624B6"/>
    <w:rsid w:val="0067256F"/>
    <w:rsid w:val="00672C97"/>
    <w:rsid w:val="00676525"/>
    <w:rsid w:val="00683A62"/>
    <w:rsid w:val="0069090F"/>
    <w:rsid w:val="00690EBD"/>
    <w:rsid w:val="00693662"/>
    <w:rsid w:val="00693EFD"/>
    <w:rsid w:val="006A35A9"/>
    <w:rsid w:val="006A3879"/>
    <w:rsid w:val="006A7820"/>
    <w:rsid w:val="006B2236"/>
    <w:rsid w:val="006B4AB7"/>
    <w:rsid w:val="006C464D"/>
    <w:rsid w:val="006D19FB"/>
    <w:rsid w:val="006D1A43"/>
    <w:rsid w:val="006D5ECE"/>
    <w:rsid w:val="006D6658"/>
    <w:rsid w:val="006E019A"/>
    <w:rsid w:val="006E26E9"/>
    <w:rsid w:val="006E328F"/>
    <w:rsid w:val="006E3DB4"/>
    <w:rsid w:val="006E5B5E"/>
    <w:rsid w:val="006E61F5"/>
    <w:rsid w:val="006E6A93"/>
    <w:rsid w:val="006F43A3"/>
    <w:rsid w:val="006F457C"/>
    <w:rsid w:val="006F52BB"/>
    <w:rsid w:val="006F607E"/>
    <w:rsid w:val="00700205"/>
    <w:rsid w:val="00707D3C"/>
    <w:rsid w:val="0071019D"/>
    <w:rsid w:val="00713237"/>
    <w:rsid w:val="0071564E"/>
    <w:rsid w:val="00722C3B"/>
    <w:rsid w:val="007249FF"/>
    <w:rsid w:val="007315DF"/>
    <w:rsid w:val="007331B4"/>
    <w:rsid w:val="0074082F"/>
    <w:rsid w:val="00740A9A"/>
    <w:rsid w:val="00741843"/>
    <w:rsid w:val="00743B3C"/>
    <w:rsid w:val="007445B6"/>
    <w:rsid w:val="00745433"/>
    <w:rsid w:val="0074790C"/>
    <w:rsid w:val="00747DE1"/>
    <w:rsid w:val="00750049"/>
    <w:rsid w:val="00751B20"/>
    <w:rsid w:val="00754086"/>
    <w:rsid w:val="007568EA"/>
    <w:rsid w:val="00762A57"/>
    <w:rsid w:val="00763BD8"/>
    <w:rsid w:val="0077357B"/>
    <w:rsid w:val="007743AE"/>
    <w:rsid w:val="00776B41"/>
    <w:rsid w:val="00777521"/>
    <w:rsid w:val="0078043D"/>
    <w:rsid w:val="00781762"/>
    <w:rsid w:val="007828AD"/>
    <w:rsid w:val="0079065B"/>
    <w:rsid w:val="007913F2"/>
    <w:rsid w:val="007920DC"/>
    <w:rsid w:val="007966CC"/>
    <w:rsid w:val="00796A6E"/>
    <w:rsid w:val="007A1EC2"/>
    <w:rsid w:val="007A4680"/>
    <w:rsid w:val="007A5054"/>
    <w:rsid w:val="007A6969"/>
    <w:rsid w:val="007A757D"/>
    <w:rsid w:val="007B21DE"/>
    <w:rsid w:val="007B73FD"/>
    <w:rsid w:val="007B74A0"/>
    <w:rsid w:val="007C0C69"/>
    <w:rsid w:val="007C45ED"/>
    <w:rsid w:val="007C751A"/>
    <w:rsid w:val="007D10C2"/>
    <w:rsid w:val="007D39C6"/>
    <w:rsid w:val="007E1211"/>
    <w:rsid w:val="007E2F4E"/>
    <w:rsid w:val="007E49E0"/>
    <w:rsid w:val="007E5CAE"/>
    <w:rsid w:val="007E7E4B"/>
    <w:rsid w:val="007F1CAF"/>
    <w:rsid w:val="007F2953"/>
    <w:rsid w:val="007F58E1"/>
    <w:rsid w:val="007F6E14"/>
    <w:rsid w:val="007F72AC"/>
    <w:rsid w:val="007F7D7C"/>
    <w:rsid w:val="00802140"/>
    <w:rsid w:val="00802FD1"/>
    <w:rsid w:val="00813C05"/>
    <w:rsid w:val="00814D72"/>
    <w:rsid w:val="0081550B"/>
    <w:rsid w:val="00817AD6"/>
    <w:rsid w:val="00825C74"/>
    <w:rsid w:val="00826D7D"/>
    <w:rsid w:val="008319DF"/>
    <w:rsid w:val="00833FBF"/>
    <w:rsid w:val="0083516D"/>
    <w:rsid w:val="00835319"/>
    <w:rsid w:val="00841CCE"/>
    <w:rsid w:val="00850EBD"/>
    <w:rsid w:val="008522BD"/>
    <w:rsid w:val="00854F5C"/>
    <w:rsid w:val="008566CE"/>
    <w:rsid w:val="008569A9"/>
    <w:rsid w:val="00856A0C"/>
    <w:rsid w:val="008666DE"/>
    <w:rsid w:val="00867E09"/>
    <w:rsid w:val="00867F5A"/>
    <w:rsid w:val="00870FC0"/>
    <w:rsid w:val="00872085"/>
    <w:rsid w:val="00872625"/>
    <w:rsid w:val="00874F9A"/>
    <w:rsid w:val="0087522B"/>
    <w:rsid w:val="008756F4"/>
    <w:rsid w:val="00883E52"/>
    <w:rsid w:val="00884022"/>
    <w:rsid w:val="00884C4C"/>
    <w:rsid w:val="00887948"/>
    <w:rsid w:val="00890DC4"/>
    <w:rsid w:val="00892B3E"/>
    <w:rsid w:val="00893268"/>
    <w:rsid w:val="008953AD"/>
    <w:rsid w:val="008A03A3"/>
    <w:rsid w:val="008C0956"/>
    <w:rsid w:val="008C0F48"/>
    <w:rsid w:val="008C165D"/>
    <w:rsid w:val="008D0972"/>
    <w:rsid w:val="008D1903"/>
    <w:rsid w:val="008D2AF7"/>
    <w:rsid w:val="008D4F20"/>
    <w:rsid w:val="008E0B29"/>
    <w:rsid w:val="008E37FF"/>
    <w:rsid w:val="008E3DA5"/>
    <w:rsid w:val="008E6686"/>
    <w:rsid w:val="008F4108"/>
    <w:rsid w:val="008F527E"/>
    <w:rsid w:val="008F5A56"/>
    <w:rsid w:val="008F60C7"/>
    <w:rsid w:val="009018A7"/>
    <w:rsid w:val="00903212"/>
    <w:rsid w:val="0090463C"/>
    <w:rsid w:val="00910BBB"/>
    <w:rsid w:val="00910FBF"/>
    <w:rsid w:val="00916D6D"/>
    <w:rsid w:val="009220C4"/>
    <w:rsid w:val="009232D7"/>
    <w:rsid w:val="00923B60"/>
    <w:rsid w:val="00934ED5"/>
    <w:rsid w:val="00935910"/>
    <w:rsid w:val="00941231"/>
    <w:rsid w:val="00941A37"/>
    <w:rsid w:val="009427BD"/>
    <w:rsid w:val="00943904"/>
    <w:rsid w:val="009572C2"/>
    <w:rsid w:val="009627D3"/>
    <w:rsid w:val="009650A5"/>
    <w:rsid w:val="00973968"/>
    <w:rsid w:val="0097530F"/>
    <w:rsid w:val="00976B6E"/>
    <w:rsid w:val="00982642"/>
    <w:rsid w:val="009848E0"/>
    <w:rsid w:val="00985F4B"/>
    <w:rsid w:val="0098726E"/>
    <w:rsid w:val="009875B5"/>
    <w:rsid w:val="00987A28"/>
    <w:rsid w:val="009A1426"/>
    <w:rsid w:val="009A5B20"/>
    <w:rsid w:val="009B1A6B"/>
    <w:rsid w:val="009B691B"/>
    <w:rsid w:val="009C0F83"/>
    <w:rsid w:val="009C174C"/>
    <w:rsid w:val="009C5723"/>
    <w:rsid w:val="009C5AC0"/>
    <w:rsid w:val="009C626B"/>
    <w:rsid w:val="009C6D89"/>
    <w:rsid w:val="009D02E2"/>
    <w:rsid w:val="009D3270"/>
    <w:rsid w:val="009D481E"/>
    <w:rsid w:val="009D5649"/>
    <w:rsid w:val="009E18E0"/>
    <w:rsid w:val="009E6D9D"/>
    <w:rsid w:val="009E700C"/>
    <w:rsid w:val="009E710F"/>
    <w:rsid w:val="009E7879"/>
    <w:rsid w:val="009F0AE8"/>
    <w:rsid w:val="009F44CD"/>
    <w:rsid w:val="009F6E83"/>
    <w:rsid w:val="00A00F3D"/>
    <w:rsid w:val="00A023C7"/>
    <w:rsid w:val="00A02FD2"/>
    <w:rsid w:val="00A07134"/>
    <w:rsid w:val="00A1175A"/>
    <w:rsid w:val="00A11C18"/>
    <w:rsid w:val="00A1255F"/>
    <w:rsid w:val="00A126ED"/>
    <w:rsid w:val="00A14C17"/>
    <w:rsid w:val="00A15549"/>
    <w:rsid w:val="00A176CD"/>
    <w:rsid w:val="00A2429E"/>
    <w:rsid w:val="00A24FB8"/>
    <w:rsid w:val="00A27994"/>
    <w:rsid w:val="00A46A97"/>
    <w:rsid w:val="00A511B4"/>
    <w:rsid w:val="00A512DE"/>
    <w:rsid w:val="00A57565"/>
    <w:rsid w:val="00A60DAC"/>
    <w:rsid w:val="00A652A3"/>
    <w:rsid w:val="00A65537"/>
    <w:rsid w:val="00A6672C"/>
    <w:rsid w:val="00A66DBF"/>
    <w:rsid w:val="00A74B3D"/>
    <w:rsid w:val="00A74D41"/>
    <w:rsid w:val="00A767B8"/>
    <w:rsid w:val="00A776DC"/>
    <w:rsid w:val="00A809F3"/>
    <w:rsid w:val="00A81F79"/>
    <w:rsid w:val="00A90316"/>
    <w:rsid w:val="00A91779"/>
    <w:rsid w:val="00A93783"/>
    <w:rsid w:val="00A93D90"/>
    <w:rsid w:val="00AA1908"/>
    <w:rsid w:val="00AA511B"/>
    <w:rsid w:val="00AA6F81"/>
    <w:rsid w:val="00AA76C5"/>
    <w:rsid w:val="00AB78DC"/>
    <w:rsid w:val="00AC072D"/>
    <w:rsid w:val="00AC261C"/>
    <w:rsid w:val="00AC26BA"/>
    <w:rsid w:val="00AC55DE"/>
    <w:rsid w:val="00AC620D"/>
    <w:rsid w:val="00AD24C9"/>
    <w:rsid w:val="00AD7F9A"/>
    <w:rsid w:val="00AE07D7"/>
    <w:rsid w:val="00AE0985"/>
    <w:rsid w:val="00AE09C8"/>
    <w:rsid w:val="00AE7224"/>
    <w:rsid w:val="00AF229A"/>
    <w:rsid w:val="00AF272A"/>
    <w:rsid w:val="00B01E56"/>
    <w:rsid w:val="00B0426C"/>
    <w:rsid w:val="00B044D3"/>
    <w:rsid w:val="00B11E58"/>
    <w:rsid w:val="00B12902"/>
    <w:rsid w:val="00B12A74"/>
    <w:rsid w:val="00B21D03"/>
    <w:rsid w:val="00B231FE"/>
    <w:rsid w:val="00B23533"/>
    <w:rsid w:val="00B243C0"/>
    <w:rsid w:val="00B262F2"/>
    <w:rsid w:val="00B33FD6"/>
    <w:rsid w:val="00B354EF"/>
    <w:rsid w:val="00B45BCF"/>
    <w:rsid w:val="00B47CDD"/>
    <w:rsid w:val="00B50D6A"/>
    <w:rsid w:val="00B52F42"/>
    <w:rsid w:val="00B60C0D"/>
    <w:rsid w:val="00B61C63"/>
    <w:rsid w:val="00B62126"/>
    <w:rsid w:val="00B704E2"/>
    <w:rsid w:val="00B75C6D"/>
    <w:rsid w:val="00BA2BE3"/>
    <w:rsid w:val="00BA3A01"/>
    <w:rsid w:val="00BA4EE6"/>
    <w:rsid w:val="00BA686D"/>
    <w:rsid w:val="00BA6BE3"/>
    <w:rsid w:val="00BA7D40"/>
    <w:rsid w:val="00BB5619"/>
    <w:rsid w:val="00BB603C"/>
    <w:rsid w:val="00BB71A1"/>
    <w:rsid w:val="00BC3A25"/>
    <w:rsid w:val="00BC5724"/>
    <w:rsid w:val="00BC7994"/>
    <w:rsid w:val="00BD311F"/>
    <w:rsid w:val="00BD5255"/>
    <w:rsid w:val="00BD59E8"/>
    <w:rsid w:val="00BD7B6A"/>
    <w:rsid w:val="00BE3309"/>
    <w:rsid w:val="00BE55E4"/>
    <w:rsid w:val="00BE5F2C"/>
    <w:rsid w:val="00BF05BC"/>
    <w:rsid w:val="00BF35F1"/>
    <w:rsid w:val="00BF526E"/>
    <w:rsid w:val="00BF7A47"/>
    <w:rsid w:val="00C0051B"/>
    <w:rsid w:val="00C00761"/>
    <w:rsid w:val="00C045A8"/>
    <w:rsid w:val="00C0464E"/>
    <w:rsid w:val="00C049B8"/>
    <w:rsid w:val="00C04CAC"/>
    <w:rsid w:val="00C257F7"/>
    <w:rsid w:val="00C26237"/>
    <w:rsid w:val="00C27366"/>
    <w:rsid w:val="00C31462"/>
    <w:rsid w:val="00C32346"/>
    <w:rsid w:val="00C33436"/>
    <w:rsid w:val="00C423B6"/>
    <w:rsid w:val="00C42516"/>
    <w:rsid w:val="00C434A8"/>
    <w:rsid w:val="00C50BF4"/>
    <w:rsid w:val="00C56F08"/>
    <w:rsid w:val="00C57A5E"/>
    <w:rsid w:val="00C60599"/>
    <w:rsid w:val="00C6796D"/>
    <w:rsid w:val="00C71730"/>
    <w:rsid w:val="00C76ED5"/>
    <w:rsid w:val="00C82689"/>
    <w:rsid w:val="00C85169"/>
    <w:rsid w:val="00CA0EC3"/>
    <w:rsid w:val="00CA13E0"/>
    <w:rsid w:val="00CA222B"/>
    <w:rsid w:val="00CA68F9"/>
    <w:rsid w:val="00CB3C5A"/>
    <w:rsid w:val="00CB4537"/>
    <w:rsid w:val="00CB6B64"/>
    <w:rsid w:val="00CC2D65"/>
    <w:rsid w:val="00CC38CE"/>
    <w:rsid w:val="00CC7944"/>
    <w:rsid w:val="00CD6A9F"/>
    <w:rsid w:val="00CE54AD"/>
    <w:rsid w:val="00CE5A02"/>
    <w:rsid w:val="00CF4EEA"/>
    <w:rsid w:val="00D03EA3"/>
    <w:rsid w:val="00D07D63"/>
    <w:rsid w:val="00D239A4"/>
    <w:rsid w:val="00D26CEA"/>
    <w:rsid w:val="00D30420"/>
    <w:rsid w:val="00D36C16"/>
    <w:rsid w:val="00D40728"/>
    <w:rsid w:val="00D54753"/>
    <w:rsid w:val="00D560FD"/>
    <w:rsid w:val="00D56699"/>
    <w:rsid w:val="00D612D2"/>
    <w:rsid w:val="00D6376C"/>
    <w:rsid w:val="00D645CA"/>
    <w:rsid w:val="00D663EC"/>
    <w:rsid w:val="00D67E6C"/>
    <w:rsid w:val="00D76477"/>
    <w:rsid w:val="00D774CC"/>
    <w:rsid w:val="00D80436"/>
    <w:rsid w:val="00D863A1"/>
    <w:rsid w:val="00D86933"/>
    <w:rsid w:val="00D90D30"/>
    <w:rsid w:val="00D93912"/>
    <w:rsid w:val="00DA4CA6"/>
    <w:rsid w:val="00DA64BD"/>
    <w:rsid w:val="00DA78BE"/>
    <w:rsid w:val="00DB5721"/>
    <w:rsid w:val="00DC101C"/>
    <w:rsid w:val="00DC258C"/>
    <w:rsid w:val="00DC2C50"/>
    <w:rsid w:val="00DC7C63"/>
    <w:rsid w:val="00DD0F83"/>
    <w:rsid w:val="00DD28A9"/>
    <w:rsid w:val="00DD494F"/>
    <w:rsid w:val="00DE754C"/>
    <w:rsid w:val="00DF0F16"/>
    <w:rsid w:val="00DF4023"/>
    <w:rsid w:val="00DF4CCD"/>
    <w:rsid w:val="00DF5943"/>
    <w:rsid w:val="00E02695"/>
    <w:rsid w:val="00E101AB"/>
    <w:rsid w:val="00E11008"/>
    <w:rsid w:val="00E15ABD"/>
    <w:rsid w:val="00E2102B"/>
    <w:rsid w:val="00E27392"/>
    <w:rsid w:val="00E32E41"/>
    <w:rsid w:val="00E36E93"/>
    <w:rsid w:val="00E442DE"/>
    <w:rsid w:val="00E45D8F"/>
    <w:rsid w:val="00E45ECC"/>
    <w:rsid w:val="00E47361"/>
    <w:rsid w:val="00E54223"/>
    <w:rsid w:val="00E60DDD"/>
    <w:rsid w:val="00E64EC6"/>
    <w:rsid w:val="00E70986"/>
    <w:rsid w:val="00E70ED8"/>
    <w:rsid w:val="00E72CDB"/>
    <w:rsid w:val="00E77ED7"/>
    <w:rsid w:val="00E84A82"/>
    <w:rsid w:val="00E85334"/>
    <w:rsid w:val="00E86194"/>
    <w:rsid w:val="00E86691"/>
    <w:rsid w:val="00E87C1A"/>
    <w:rsid w:val="00E91E0D"/>
    <w:rsid w:val="00E91E4B"/>
    <w:rsid w:val="00E941F6"/>
    <w:rsid w:val="00EA1BBF"/>
    <w:rsid w:val="00EA34E6"/>
    <w:rsid w:val="00EB0B29"/>
    <w:rsid w:val="00EC0B41"/>
    <w:rsid w:val="00EC4255"/>
    <w:rsid w:val="00EC78EA"/>
    <w:rsid w:val="00ED2644"/>
    <w:rsid w:val="00ED3B81"/>
    <w:rsid w:val="00ED4A14"/>
    <w:rsid w:val="00ED7C25"/>
    <w:rsid w:val="00EE3603"/>
    <w:rsid w:val="00EF04EA"/>
    <w:rsid w:val="00EF7188"/>
    <w:rsid w:val="00EF7F80"/>
    <w:rsid w:val="00F00B9E"/>
    <w:rsid w:val="00F03853"/>
    <w:rsid w:val="00F15FF5"/>
    <w:rsid w:val="00F163BB"/>
    <w:rsid w:val="00F21FCC"/>
    <w:rsid w:val="00F3066E"/>
    <w:rsid w:val="00F3365E"/>
    <w:rsid w:val="00F37712"/>
    <w:rsid w:val="00F45AC8"/>
    <w:rsid w:val="00F46B7A"/>
    <w:rsid w:val="00F552A6"/>
    <w:rsid w:val="00F60DFB"/>
    <w:rsid w:val="00F643E9"/>
    <w:rsid w:val="00F65CC4"/>
    <w:rsid w:val="00F66293"/>
    <w:rsid w:val="00F700FA"/>
    <w:rsid w:val="00F73ED5"/>
    <w:rsid w:val="00F81492"/>
    <w:rsid w:val="00F847CF"/>
    <w:rsid w:val="00F92E67"/>
    <w:rsid w:val="00F9323E"/>
    <w:rsid w:val="00F93CA5"/>
    <w:rsid w:val="00F94C28"/>
    <w:rsid w:val="00F95783"/>
    <w:rsid w:val="00F97413"/>
    <w:rsid w:val="00FA0E6F"/>
    <w:rsid w:val="00FA2A11"/>
    <w:rsid w:val="00FA2EF6"/>
    <w:rsid w:val="00FA5DB2"/>
    <w:rsid w:val="00FA6809"/>
    <w:rsid w:val="00FA7134"/>
    <w:rsid w:val="00FA71F8"/>
    <w:rsid w:val="00FB2053"/>
    <w:rsid w:val="00FB3176"/>
    <w:rsid w:val="00FC164C"/>
    <w:rsid w:val="00FC4743"/>
    <w:rsid w:val="00FD1463"/>
    <w:rsid w:val="00FD4EC3"/>
    <w:rsid w:val="00FD592A"/>
    <w:rsid w:val="00FD7AC6"/>
    <w:rsid w:val="00FE0B66"/>
    <w:rsid w:val="00FE0F26"/>
    <w:rsid w:val="00FE181E"/>
    <w:rsid w:val="00FE747E"/>
    <w:rsid w:val="00FF3071"/>
    <w:rsid w:val="00FF4954"/>
    <w:rsid w:val="00FF5D57"/>
    <w:rsid w:val="00FF6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AD01369"/>
  <w15:chartTrackingRefBased/>
  <w15:docId w15:val="{7825EBA8-F5C2-4BD1-B340-132F6E341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A62DD"/>
    <w:pPr>
      <w:widowControl w:val="0"/>
      <w:spacing w:line="240" w:lineRule="atLeast"/>
    </w:pPr>
    <w:rPr>
      <w:rFonts w:ascii="Arial" w:hAnsi="Arial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i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uiPriority w:val="39"/>
    <w:pPr>
      <w:spacing w:before="120" w:after="120"/>
    </w:pPr>
    <w:rPr>
      <w:rFonts w:ascii="Times New Roman" w:hAnsi="Times New Roman"/>
      <w:b/>
      <w:bCs/>
      <w:caps/>
    </w:rPr>
  </w:style>
  <w:style w:type="paragraph" w:styleId="TDC2">
    <w:name w:val="toc 2"/>
    <w:basedOn w:val="Normal"/>
    <w:next w:val="Normal"/>
    <w:uiPriority w:val="39"/>
    <w:pPr>
      <w:ind w:left="200"/>
    </w:pPr>
    <w:rPr>
      <w:rFonts w:ascii="Times New Roman" w:hAnsi="Times New Roman"/>
      <w:smallCaps/>
    </w:rPr>
  </w:style>
  <w:style w:type="paragraph" w:styleId="TDC3">
    <w:name w:val="toc 3"/>
    <w:basedOn w:val="Normal"/>
    <w:next w:val="Normal"/>
    <w:uiPriority w:val="39"/>
    <w:pPr>
      <w:ind w:left="400"/>
    </w:pPr>
    <w:rPr>
      <w:rFonts w:ascii="Times New Roman" w:hAnsi="Times New Roman"/>
      <w:i/>
      <w:iCs/>
    </w:rPr>
  </w:style>
  <w:style w:type="paragraph" w:styleId="Encabezado">
    <w:name w:val="header"/>
    <w:basedOn w:val="Normal"/>
    <w:link w:val="EncabezadoCar"/>
    <w:uiPriority w:val="99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pPr>
      <w:keepLines/>
      <w:spacing w:after="120"/>
      <w:ind w:left="720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/>
    <w:pPr>
      <w:ind w:left="600"/>
    </w:pPr>
    <w:rPr>
      <w:rFonts w:ascii="Times New Roman" w:hAnsi="Times New Roman"/>
      <w:sz w:val="18"/>
      <w:szCs w:val="18"/>
    </w:rPr>
  </w:style>
  <w:style w:type="paragraph" w:styleId="TDC5">
    <w:name w:val="toc 5"/>
    <w:basedOn w:val="Normal"/>
    <w:next w:val="Normal"/>
    <w:semiHidden/>
    <w:pPr>
      <w:ind w:left="800"/>
    </w:pPr>
    <w:rPr>
      <w:rFonts w:ascii="Times New Roman" w:hAnsi="Times New Roman"/>
      <w:sz w:val="18"/>
      <w:szCs w:val="18"/>
    </w:rPr>
  </w:style>
  <w:style w:type="paragraph" w:styleId="TDC6">
    <w:name w:val="toc 6"/>
    <w:basedOn w:val="Normal"/>
    <w:next w:val="Normal"/>
    <w:semiHidden/>
    <w:pPr>
      <w:ind w:left="1000"/>
    </w:pPr>
    <w:rPr>
      <w:rFonts w:ascii="Times New Roman" w:hAnsi="Times New Roman"/>
      <w:sz w:val="18"/>
      <w:szCs w:val="18"/>
    </w:rPr>
  </w:style>
  <w:style w:type="paragraph" w:styleId="TDC7">
    <w:name w:val="toc 7"/>
    <w:basedOn w:val="Normal"/>
    <w:next w:val="Normal"/>
    <w:semiHidden/>
    <w:pPr>
      <w:ind w:left="1200"/>
    </w:pPr>
    <w:rPr>
      <w:rFonts w:ascii="Times New Roman" w:hAnsi="Times New Roman"/>
      <w:sz w:val="18"/>
      <w:szCs w:val="18"/>
    </w:rPr>
  </w:style>
  <w:style w:type="paragraph" w:styleId="TDC8">
    <w:name w:val="toc 8"/>
    <w:basedOn w:val="Normal"/>
    <w:next w:val="Normal"/>
    <w:semiHidden/>
    <w:pPr>
      <w:ind w:left="1400"/>
    </w:pPr>
    <w:rPr>
      <w:rFonts w:ascii="Times New Roman" w:hAnsi="Times New Roman"/>
      <w:sz w:val="18"/>
      <w:szCs w:val="18"/>
    </w:rPr>
  </w:style>
  <w:style w:type="paragraph" w:styleId="TDC9">
    <w:name w:val="toc 9"/>
    <w:basedOn w:val="Normal"/>
    <w:next w:val="Normal"/>
    <w:semiHidden/>
    <w:pPr>
      <w:ind w:left="1600"/>
    </w:pPr>
    <w:rPr>
      <w:rFonts w:ascii="Times New Roman" w:hAnsi="Times New Roman"/>
      <w:sz w:val="18"/>
      <w:szCs w:val="18"/>
    </w:rPr>
  </w:style>
  <w:style w:type="paragraph" w:styleId="Textoindependiente2">
    <w:name w:val="Body Text 2"/>
    <w:basedOn w:val="Normal"/>
    <w:rPr>
      <w:i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8756F4"/>
    <w:pPr>
      <w:spacing w:after="120"/>
      <w:jc w:val="both"/>
    </w:pPr>
    <w:rPr>
      <w:i/>
      <w:color w:val="0000FF"/>
      <w:lang w:val="es-ES"/>
    </w:rPr>
  </w:style>
  <w:style w:type="character" w:styleId="Hipervnculo">
    <w:name w:val="Hyperlink"/>
    <w:uiPriority w:val="99"/>
    <w:rPr>
      <w:color w:val="0000FF"/>
      <w:u w:val="single"/>
    </w:rPr>
  </w:style>
  <w:style w:type="paragraph" w:customStyle="1" w:styleId="Subttulo1">
    <w:name w:val="Subtítulo1"/>
    <w:basedOn w:val="Ttulo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Normal"/>
    <w:pPr>
      <w:widowControl/>
      <w:spacing w:line="240" w:lineRule="auto"/>
    </w:pPr>
  </w:style>
  <w:style w:type="paragraph" w:styleId="Fecha">
    <w:name w:val="Date"/>
    <w:basedOn w:val="Normal"/>
    <w:pPr>
      <w:widowControl/>
      <w:spacing w:line="240" w:lineRule="auto"/>
    </w:pPr>
  </w:style>
  <w:style w:type="paragraph" w:customStyle="1" w:styleId="Hierarchy">
    <w:name w:val="Hierarchy"/>
    <w:basedOn w:val="Normal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Textoindependiente1">
    <w:name w:val="Texto independiente1"/>
    <w:pPr>
      <w:keepLines/>
      <w:spacing w:after="120" w:line="220" w:lineRule="atLeast"/>
    </w:pPr>
    <w:rPr>
      <w:lang w:val="en-GB" w:eastAsia="en-US"/>
    </w:rPr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semiHidden/>
    <w:pPr>
      <w:widowControl/>
      <w:spacing w:line="240" w:lineRule="auto"/>
    </w:pPr>
  </w:style>
  <w:style w:type="paragraph" w:styleId="Textosinformato">
    <w:name w:val="Plain Text"/>
    <w:basedOn w:val="Normal"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Normal"/>
    <w:pPr>
      <w:widowControl/>
      <w:spacing w:line="240" w:lineRule="auto"/>
      <w:jc w:val="right"/>
    </w:pPr>
    <w:rPr>
      <w:b/>
      <w:sz w:val="36"/>
    </w:rPr>
  </w:style>
  <w:style w:type="paragraph" w:customStyle="1" w:styleId="CompanyName">
    <w:name w:val="CompanyName"/>
    <w:basedOn w:val="Normal"/>
    <w:pPr>
      <w:widowControl/>
      <w:spacing w:line="240" w:lineRule="auto"/>
      <w:jc w:val="right"/>
    </w:pPr>
    <w:rPr>
      <w:b/>
      <w:sz w:val="36"/>
    </w:rPr>
  </w:style>
  <w:style w:type="character" w:styleId="Hipervnculovisitado">
    <w:name w:val="FollowedHyperlink"/>
    <w:rPr>
      <w:color w:val="800080"/>
      <w:u w:val="single"/>
    </w:rPr>
  </w:style>
  <w:style w:type="paragraph" w:styleId="Sangra2detindependiente">
    <w:name w:val="Body Text Indent 2"/>
    <w:basedOn w:val="Normal"/>
    <w:pPr>
      <w:ind w:left="720"/>
    </w:pPr>
    <w:rPr>
      <w:i/>
      <w:color w:val="0000FF"/>
    </w:rPr>
  </w:style>
  <w:style w:type="paragraph" w:styleId="Sangra3detindependiente">
    <w:name w:val="Body Text Indent 3"/>
    <w:basedOn w:val="Normal"/>
    <w:pPr>
      <w:ind w:left="576"/>
    </w:pPr>
    <w:rPr>
      <w:i/>
      <w:iCs/>
      <w:color w:val="0000FF"/>
      <w:lang w:val="es-ES"/>
    </w:rPr>
  </w:style>
  <w:style w:type="paragraph" w:customStyle="1" w:styleId="DefinitionTerm">
    <w:name w:val="Definition Term"/>
    <w:basedOn w:val="Normal"/>
    <w:next w:val="Normal"/>
    <w:pPr>
      <w:widowControl/>
      <w:spacing w:line="240" w:lineRule="auto"/>
    </w:pPr>
    <w:rPr>
      <w:snapToGrid w:val="0"/>
      <w:sz w:val="24"/>
      <w:lang w:val="es-CL" w:eastAsia="es-ES"/>
    </w:rPr>
  </w:style>
  <w:style w:type="paragraph" w:customStyle="1" w:styleId="infoblue0">
    <w:name w:val="infoblue"/>
    <w:basedOn w:val="Normal"/>
    <w:pPr>
      <w:widowControl/>
      <w:spacing w:after="120"/>
      <w:ind w:left="450"/>
    </w:pPr>
    <w:rPr>
      <w:rFonts w:eastAsia="Arial Unicode MS"/>
      <w:i/>
      <w:iCs/>
      <w:color w:val="0000FF"/>
    </w:rPr>
  </w:style>
  <w:style w:type="paragraph" w:styleId="NormalWeb">
    <w:name w:val="Normal (Web)"/>
    <w:basedOn w:val="Normal"/>
    <w:uiPriority w:val="99"/>
    <w:pPr>
      <w:widowControl/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</w:rPr>
  </w:style>
  <w:style w:type="paragraph" w:styleId="HTMLconformatoprevio">
    <w:name w:val="HTML Preformatted"/>
    <w:basedOn w:val="Normal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Arial Unicode MS" w:eastAsia="Arial Unicode MS" w:hAnsi="Arial Unicode MS" w:cs="Arial Unicode MS"/>
    </w:rPr>
  </w:style>
  <w:style w:type="paragraph" w:customStyle="1" w:styleId="paragraph20">
    <w:name w:val="paragraph2"/>
    <w:basedOn w:val="Normal"/>
    <w:pPr>
      <w:widowControl/>
      <w:spacing w:before="80"/>
      <w:ind w:left="720"/>
      <w:jc w:val="both"/>
    </w:pPr>
    <w:rPr>
      <w:rFonts w:eastAsia="Arial Unicode MS"/>
      <w:color w:val="000000"/>
    </w:rPr>
  </w:style>
  <w:style w:type="paragraph" w:customStyle="1" w:styleId="bullet10">
    <w:name w:val="bullet1"/>
    <w:basedOn w:val="Normal"/>
    <w:pPr>
      <w:widowControl/>
      <w:ind w:left="720" w:hanging="432"/>
    </w:pPr>
    <w:rPr>
      <w:rFonts w:eastAsia="Arial Unicode MS"/>
    </w:rPr>
  </w:style>
  <w:style w:type="paragraph" w:customStyle="1" w:styleId="bullet20">
    <w:name w:val="bullet2"/>
    <w:basedOn w:val="Normal"/>
    <w:pPr>
      <w:widowControl/>
      <w:ind w:left="1440" w:hanging="360"/>
    </w:pPr>
    <w:rPr>
      <w:rFonts w:eastAsia="Arial Unicode MS"/>
      <w:color w:val="000080"/>
    </w:rPr>
  </w:style>
  <w:style w:type="paragraph" w:customStyle="1" w:styleId="tabletext0">
    <w:name w:val="tabletext"/>
    <w:basedOn w:val="Normal"/>
    <w:pPr>
      <w:widowControl/>
      <w:spacing w:after="120"/>
    </w:pPr>
    <w:rPr>
      <w:rFonts w:eastAsia="Arial Unicode MS"/>
    </w:rPr>
  </w:style>
  <w:style w:type="paragraph" w:customStyle="1" w:styleId="maintitle0">
    <w:name w:val="maintitle"/>
    <w:basedOn w:val="Normal"/>
    <w:pPr>
      <w:widowControl/>
      <w:spacing w:before="480" w:after="60" w:line="240" w:lineRule="auto"/>
      <w:jc w:val="center"/>
    </w:pPr>
    <w:rPr>
      <w:rFonts w:eastAsia="Arial Unicode MS" w:cs="Arial"/>
      <w:b/>
      <w:bCs/>
      <w:sz w:val="32"/>
      <w:szCs w:val="32"/>
    </w:rPr>
  </w:style>
  <w:style w:type="paragraph" w:customStyle="1" w:styleId="paragraph10">
    <w:name w:val="paragraph1"/>
    <w:basedOn w:val="Normal"/>
    <w:pPr>
      <w:widowControl/>
      <w:spacing w:before="80" w:line="240" w:lineRule="auto"/>
      <w:jc w:val="both"/>
    </w:pPr>
    <w:rPr>
      <w:rFonts w:eastAsia="Arial Unicode MS"/>
    </w:rPr>
  </w:style>
  <w:style w:type="paragraph" w:customStyle="1" w:styleId="paragraph30">
    <w:name w:val="paragraph3"/>
    <w:basedOn w:val="Normal"/>
    <w:pPr>
      <w:widowControl/>
      <w:spacing w:before="80" w:line="240" w:lineRule="auto"/>
      <w:ind w:left="1530"/>
      <w:jc w:val="both"/>
    </w:pPr>
    <w:rPr>
      <w:rFonts w:eastAsia="Arial Unicode MS"/>
    </w:rPr>
  </w:style>
  <w:style w:type="paragraph" w:customStyle="1" w:styleId="paragraph40">
    <w:name w:val="paragraph4"/>
    <w:basedOn w:val="Normal"/>
    <w:pPr>
      <w:widowControl/>
      <w:spacing w:before="80" w:line="240" w:lineRule="auto"/>
      <w:ind w:left="2250"/>
      <w:jc w:val="both"/>
    </w:pPr>
    <w:rPr>
      <w:rFonts w:eastAsia="Arial Unicode MS"/>
    </w:rPr>
  </w:style>
  <w:style w:type="paragraph" w:customStyle="1" w:styleId="body0">
    <w:name w:val="body"/>
    <w:basedOn w:val="Normal"/>
    <w:pPr>
      <w:widowControl/>
      <w:spacing w:before="120" w:line="240" w:lineRule="auto"/>
      <w:jc w:val="both"/>
    </w:pPr>
    <w:rPr>
      <w:rFonts w:ascii="Book Antiqua" w:eastAsia="Arial Unicode MS" w:hAnsi="Book Antiqua" w:cs="Arial Unicode MS"/>
    </w:rPr>
  </w:style>
  <w:style w:type="paragraph" w:customStyle="1" w:styleId="bullet0">
    <w:name w:val="bullet"/>
    <w:basedOn w:val="Normal"/>
    <w:pPr>
      <w:widowControl/>
      <w:spacing w:before="120" w:line="240" w:lineRule="auto"/>
      <w:ind w:left="720" w:right="360"/>
      <w:jc w:val="both"/>
    </w:pPr>
    <w:rPr>
      <w:rFonts w:ascii="Book Antiqua" w:eastAsia="Arial Unicode MS" w:hAnsi="Book Antiqua" w:cs="Arial Unicode MS"/>
    </w:rPr>
  </w:style>
  <w:style w:type="paragraph" w:styleId="Textodeglobo">
    <w:name w:val="Balloon Text"/>
    <w:basedOn w:val="Normal"/>
    <w:link w:val="TextodegloboCar"/>
    <w:rsid w:val="009018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9018A7"/>
    <w:rPr>
      <w:rFonts w:ascii="Tahoma" w:hAnsi="Tahoma" w:cs="Tahoma"/>
      <w:sz w:val="16"/>
      <w:szCs w:val="16"/>
      <w:lang w:val="en-US" w:eastAsia="en-US"/>
    </w:rPr>
  </w:style>
  <w:style w:type="paragraph" w:styleId="Asuntodelcomentario">
    <w:name w:val="annotation subject"/>
    <w:basedOn w:val="Textocomentario"/>
    <w:next w:val="Textocomentario"/>
    <w:semiHidden/>
    <w:rsid w:val="00A65537"/>
    <w:pPr>
      <w:widowControl w:val="0"/>
      <w:spacing w:line="240" w:lineRule="atLeast"/>
    </w:pPr>
    <w:rPr>
      <w:b/>
      <w:bCs/>
    </w:rPr>
  </w:style>
  <w:style w:type="paragraph" w:customStyle="1" w:styleId="EstiloTtulo2VerdanaJustificado">
    <w:name w:val="Estilo Título 2 + Verdana Justificado"/>
    <w:basedOn w:val="Ttulo2"/>
    <w:rsid w:val="00A93783"/>
    <w:pPr>
      <w:jc w:val="both"/>
    </w:pPr>
    <w:rPr>
      <w:bCs/>
      <w:color w:val="000080"/>
      <w:sz w:val="24"/>
    </w:rPr>
  </w:style>
  <w:style w:type="paragraph" w:customStyle="1" w:styleId="EstiloTtulo1VerdanaJustificado">
    <w:name w:val="Estilo Título 1 + Verdana Justificado"/>
    <w:basedOn w:val="Ttulo1"/>
    <w:rsid w:val="009875B5"/>
    <w:pPr>
      <w:spacing w:after="240"/>
      <w:jc w:val="both"/>
    </w:pPr>
    <w:rPr>
      <w:bCs/>
      <w:color w:val="000080"/>
      <w:sz w:val="28"/>
    </w:rPr>
  </w:style>
  <w:style w:type="paragraph" w:customStyle="1" w:styleId="Estilo1">
    <w:name w:val="Estilo1"/>
    <w:basedOn w:val="Ttulo"/>
    <w:rsid w:val="00184A7C"/>
    <w:pPr>
      <w:jc w:val="left"/>
    </w:pPr>
    <w:rPr>
      <w:color w:val="000080"/>
      <w:sz w:val="28"/>
      <w:szCs w:val="28"/>
      <w:lang w:val="es-ES"/>
    </w:rPr>
  </w:style>
  <w:style w:type="paragraph" w:customStyle="1" w:styleId="EstiloTtuloVerdana14pt">
    <w:name w:val="Estilo Título + Verdana 14 pt"/>
    <w:basedOn w:val="Ttulo"/>
    <w:rsid w:val="00184A7C"/>
    <w:pPr>
      <w:jc w:val="left"/>
    </w:pPr>
    <w:rPr>
      <w:bCs/>
      <w:color w:val="000080"/>
      <w:sz w:val="28"/>
    </w:rPr>
  </w:style>
  <w:style w:type="paragraph" w:customStyle="1" w:styleId="EstiloTtulo3VerdanaJustificado">
    <w:name w:val="Estilo Título 3 + Verdana Justificado"/>
    <w:basedOn w:val="Ttulo3"/>
    <w:rsid w:val="002C7B0A"/>
    <w:pPr>
      <w:jc w:val="both"/>
    </w:pPr>
    <w:rPr>
      <w:b/>
      <w:iCs/>
      <w:color w:val="000080"/>
    </w:rPr>
  </w:style>
  <w:style w:type="table" w:styleId="Tablaconcuadrcula">
    <w:name w:val="Table Grid"/>
    <w:basedOn w:val="Tablanormal"/>
    <w:uiPriority w:val="39"/>
    <w:rsid w:val="00050F60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pgrafe">
    <w:name w:val="Epígrafe"/>
    <w:basedOn w:val="Normal"/>
    <w:next w:val="Normal"/>
    <w:qFormat/>
    <w:rsid w:val="00CB3C5A"/>
    <w:rPr>
      <w:b/>
      <w:bCs/>
    </w:rPr>
  </w:style>
  <w:style w:type="character" w:customStyle="1" w:styleId="EncabezadoCar">
    <w:name w:val="Encabezado Car"/>
    <w:link w:val="Encabezado"/>
    <w:uiPriority w:val="99"/>
    <w:rsid w:val="00AE09C8"/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DC258C"/>
    <w:pPr>
      <w:ind w:left="720"/>
      <w:contextualSpacing/>
    </w:pPr>
  </w:style>
  <w:style w:type="paragraph" w:styleId="Descripcin">
    <w:name w:val="caption"/>
    <w:basedOn w:val="Normal"/>
    <w:next w:val="Normal"/>
    <w:qFormat/>
    <w:rsid w:val="00BA6BE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nfasis">
    <w:name w:val="Emphasis"/>
    <w:basedOn w:val="Fuentedeprrafopredeter"/>
    <w:qFormat/>
    <w:rsid w:val="00BA6BE3"/>
    <w:rPr>
      <w:i/>
      <w:iCs/>
    </w:rPr>
  </w:style>
  <w:style w:type="character" w:styleId="Textoennegrita">
    <w:name w:val="Strong"/>
    <w:basedOn w:val="Fuentedeprrafopredeter"/>
    <w:uiPriority w:val="22"/>
    <w:qFormat/>
    <w:rsid w:val="0033063F"/>
    <w:rPr>
      <w:b/>
      <w:bCs/>
    </w:rPr>
  </w:style>
  <w:style w:type="character" w:styleId="Mencinsinresolver">
    <w:name w:val="Unresolved Mention"/>
    <w:basedOn w:val="Fuentedeprrafopredeter"/>
    <w:uiPriority w:val="99"/>
    <w:semiHidden/>
    <w:unhideWhenUsed/>
    <w:rsid w:val="000353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25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2.xml"/><Relationship Id="rId10" Type="http://schemas.openxmlformats.org/officeDocument/2006/relationships/hyperlink" Target="https://docs.google.com/document/d/1A_J7wpNbJyIRfsdmwreft9qH1gaVQeb1/edit" TargetMode="External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R-08042007\ESCRITORIO\tutelkan\Recursos%20de%20TWP\TRP%20v1.1\plantillas\PlanDeProyecto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PlanDeProyecto.dot</Template>
  <TotalTime>568</TotalTime>
  <Pages>1</Pages>
  <Words>4005</Words>
  <Characters>22029</Characters>
  <Application>Microsoft Office Word</Application>
  <DocSecurity>0</DocSecurity>
  <Lines>183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Proyecto</vt:lpstr>
    </vt:vector>
  </TitlesOfParts>
  <Company>Proyecto Tutelkan</Company>
  <LinksUpToDate>false</LinksUpToDate>
  <CharactersWithSpaces>25983</CharactersWithSpaces>
  <SharedDoc>false</SharedDoc>
  <HLinks>
    <vt:vector size="150" baseType="variant">
      <vt:variant>
        <vt:i4>1310774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_Toc257301347</vt:lpwstr>
      </vt:variant>
      <vt:variant>
        <vt:i4>1310774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_Toc257301346</vt:lpwstr>
      </vt:variant>
      <vt:variant>
        <vt:i4>1310774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_Toc257301345</vt:lpwstr>
      </vt:variant>
      <vt:variant>
        <vt:i4>1310774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_Toc257301344</vt:lpwstr>
      </vt:variant>
      <vt:variant>
        <vt:i4>1310774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_Toc257301343</vt:lpwstr>
      </vt:variant>
      <vt:variant>
        <vt:i4>1310774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_Toc257301342</vt:lpwstr>
      </vt:variant>
      <vt:variant>
        <vt:i4>1310774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_Toc257301341</vt:lpwstr>
      </vt:variant>
      <vt:variant>
        <vt:i4>1310774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_Toc257301340</vt:lpwstr>
      </vt:variant>
      <vt:variant>
        <vt:i4>1245238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_Toc257301339</vt:lpwstr>
      </vt:variant>
      <vt:variant>
        <vt:i4>1245238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_Toc257301338</vt:lpwstr>
      </vt:variant>
      <vt:variant>
        <vt:i4>1245238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_Toc257301337</vt:lpwstr>
      </vt:variant>
      <vt:variant>
        <vt:i4>1245238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_Toc257301336</vt:lpwstr>
      </vt:variant>
      <vt:variant>
        <vt:i4>1245238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_Toc257301335</vt:lpwstr>
      </vt:variant>
      <vt:variant>
        <vt:i4>1245238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_Toc257301334</vt:lpwstr>
      </vt:variant>
      <vt:variant>
        <vt:i4>1245238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_Toc257301333</vt:lpwstr>
      </vt:variant>
      <vt:variant>
        <vt:i4>1245238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_Toc257301332</vt:lpwstr>
      </vt:variant>
      <vt:variant>
        <vt:i4>1245238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_Toc257301331</vt:lpwstr>
      </vt:variant>
      <vt:variant>
        <vt:i4>1245238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_Toc257301330</vt:lpwstr>
      </vt:variant>
      <vt:variant>
        <vt:i4>1179702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_Toc257301329</vt:lpwstr>
      </vt:variant>
      <vt:variant>
        <vt:i4>1179702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_Toc257301328</vt:lpwstr>
      </vt:variant>
      <vt:variant>
        <vt:i4>1179702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_Toc257301327</vt:lpwstr>
      </vt:variant>
      <vt:variant>
        <vt:i4>1179702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_Toc257301326</vt:lpwstr>
      </vt:variant>
      <vt:variant>
        <vt:i4>1179702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_Toc257301325</vt:lpwstr>
      </vt:variant>
      <vt:variant>
        <vt:i4>1179702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_Toc257301324</vt:lpwstr>
      </vt:variant>
      <vt:variant>
        <vt:i4>1179702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_Toc257301323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Proyecto</dc:title>
  <dc:subject/>
  <dc:creator>israel alberto naranjo retamal</dc:creator>
  <cp:keywords/>
  <dc:description/>
  <cp:lastModifiedBy>CLAUDIO . CANALES CERDA</cp:lastModifiedBy>
  <cp:revision>3</cp:revision>
  <cp:lastPrinted>2003-08-22T15:40:00Z</cp:lastPrinted>
  <dcterms:created xsi:type="dcterms:W3CDTF">2018-09-29T18:03:00Z</dcterms:created>
  <dcterms:modified xsi:type="dcterms:W3CDTF">2025-10-08T23:18:00Z</dcterms:modified>
</cp:coreProperties>
</file>